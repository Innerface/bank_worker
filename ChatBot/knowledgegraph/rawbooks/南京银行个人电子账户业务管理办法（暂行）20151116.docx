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00E" w:rsidRPr="002B300E" w:rsidRDefault="002B300E" w:rsidP="00CD02CB">
      <w:pPr>
        <w:numPr>
          <w:ins w:id="0" w:author="夏灵芝" w:date="2015-11-11T14:54:00Z"/>
        </w:numPr>
        <w:rPr>
          <w:ins w:id="1" w:author="夏灵芝" w:date="2015-11-11T14:54:00Z"/>
          <w:rFonts w:ascii="黑体" w:eastAsia="黑体" w:hAnsi="黑体" w:hint="eastAsia"/>
          <w:sz w:val="28"/>
          <w:szCs w:val="28"/>
          <w:rPrChange w:id="2" w:author="夏灵芝" w:date="2015-11-11T14:54:00Z">
            <w:rPr>
              <w:ins w:id="3" w:author="夏灵芝" w:date="2015-11-11T14:54:00Z"/>
              <w:rFonts w:ascii="黑体" w:eastAsia="黑体" w:hAnsi="黑体" w:hint="eastAsia"/>
              <w:sz w:val="36"/>
              <w:szCs w:val="36"/>
            </w:rPr>
          </w:rPrChange>
        </w:rPr>
        <w:pPrChange w:id="4" w:author="夏灵芝" w:date="2015-11-12T09:10:00Z">
          <w:pPr>
            <w:jc w:val="center"/>
          </w:pPr>
        </w:pPrChange>
      </w:pPr>
      <w:bookmarkStart w:id="5" w:name="_GoBack"/>
      <w:bookmarkEnd w:id="5"/>
      <w:ins w:id="6" w:author="夏灵芝" w:date="2015-11-11T14:54:00Z">
        <w:r w:rsidRPr="002B300E">
          <w:rPr>
            <w:rFonts w:ascii="黑体" w:eastAsia="黑体" w:hAnsi="黑体" w:hint="eastAsia"/>
            <w:sz w:val="28"/>
            <w:szCs w:val="28"/>
            <w:rPrChange w:id="7" w:author="夏灵芝" w:date="2015-11-11T14:54:00Z">
              <w:rPr>
                <w:rFonts w:ascii="黑体" w:eastAsia="黑体" w:hAnsi="黑体" w:hint="eastAsia"/>
                <w:sz w:val="36"/>
                <w:szCs w:val="36"/>
              </w:rPr>
            </w:rPrChange>
          </w:rPr>
          <w:t>附件：</w:t>
        </w:r>
      </w:ins>
    </w:p>
    <w:p w:rsidR="00987226" w:rsidRPr="002B300E" w:rsidRDefault="00677BAC" w:rsidP="00CD02CB">
      <w:pPr>
        <w:jc w:val="center"/>
        <w:rPr>
          <w:rFonts w:ascii="黑体" w:eastAsia="黑体" w:hAnsi="黑体"/>
          <w:b/>
          <w:sz w:val="36"/>
          <w:szCs w:val="36"/>
          <w:rPrChange w:id="8" w:author="夏灵芝" w:date="2015-11-11T14:54:00Z">
            <w:rPr>
              <w:rFonts w:ascii="黑体" w:eastAsia="黑体" w:hAnsi="黑体"/>
              <w:sz w:val="36"/>
              <w:szCs w:val="36"/>
            </w:rPr>
          </w:rPrChange>
        </w:rPr>
      </w:pPr>
      <w:r w:rsidRPr="002B300E">
        <w:rPr>
          <w:rFonts w:ascii="黑体" w:eastAsia="黑体" w:hAnsi="黑体" w:hint="eastAsia"/>
          <w:b/>
          <w:sz w:val="36"/>
          <w:szCs w:val="36"/>
          <w:rPrChange w:id="9" w:author="夏灵芝" w:date="2015-11-11T14:54:00Z">
            <w:rPr>
              <w:rFonts w:ascii="黑体" w:eastAsia="黑体" w:hAnsi="黑体" w:hint="eastAsia"/>
              <w:sz w:val="36"/>
              <w:szCs w:val="36"/>
            </w:rPr>
          </w:rPrChange>
        </w:rPr>
        <w:t>南京银行</w:t>
      </w:r>
      <w:r w:rsidR="006D5685" w:rsidRPr="002B300E">
        <w:rPr>
          <w:rFonts w:ascii="黑体" w:eastAsia="黑体" w:hAnsi="黑体" w:hint="eastAsia"/>
          <w:b/>
          <w:sz w:val="36"/>
          <w:szCs w:val="36"/>
          <w:rPrChange w:id="10" w:author="夏灵芝" w:date="2015-11-11T14:54:00Z">
            <w:rPr>
              <w:rFonts w:ascii="黑体" w:eastAsia="黑体" w:hAnsi="黑体" w:hint="eastAsia"/>
              <w:sz w:val="36"/>
              <w:szCs w:val="36"/>
            </w:rPr>
          </w:rPrChange>
        </w:rPr>
        <w:t>个人</w:t>
      </w:r>
      <w:r w:rsidRPr="002B300E">
        <w:rPr>
          <w:rFonts w:ascii="黑体" w:eastAsia="黑体" w:hAnsi="黑体" w:hint="eastAsia"/>
          <w:b/>
          <w:sz w:val="36"/>
          <w:szCs w:val="36"/>
          <w:rPrChange w:id="11" w:author="夏灵芝" w:date="2015-11-11T14:54:00Z">
            <w:rPr>
              <w:rFonts w:ascii="黑体" w:eastAsia="黑体" w:hAnsi="黑体" w:hint="eastAsia"/>
              <w:sz w:val="36"/>
              <w:szCs w:val="36"/>
            </w:rPr>
          </w:rPrChange>
        </w:rPr>
        <w:t>电子账户业务管理办法（暂行）</w:t>
      </w:r>
    </w:p>
    <w:p w:rsidR="00677BAC" w:rsidRDefault="00677BAC" w:rsidP="00CD02CB"/>
    <w:p w:rsidR="00677BAC" w:rsidRPr="002B300E" w:rsidDel="002B300E" w:rsidRDefault="002B300E" w:rsidP="002B300E">
      <w:pPr>
        <w:numPr>
          <w:numberingChange w:id="12" w:author="夏灵芝" w:date="2015-11-11T14:54:00Z" w:original="第%1:1:11:章"/>
        </w:numPr>
        <w:spacing w:line="360" w:lineRule="auto"/>
        <w:jc w:val="center"/>
        <w:rPr>
          <w:del w:id="13" w:author="夏灵芝" w:date="2015-11-11T14:54:00Z"/>
          <w:rFonts w:ascii="黑体" w:eastAsia="黑体" w:hAnsi="宋体" w:hint="eastAsia"/>
          <w:sz w:val="24"/>
          <w:szCs w:val="24"/>
          <w:rPrChange w:id="14" w:author="夏灵芝" w:date="2015-11-11T14:57:00Z">
            <w:rPr>
              <w:del w:id="15" w:author="夏灵芝" w:date="2015-11-11T14:54:00Z"/>
            </w:rPr>
          </w:rPrChange>
        </w:rPr>
        <w:pPrChange w:id="16" w:author="夏灵芝" w:date="2015-11-11T14:57:00Z">
          <w:pPr>
            <w:pStyle w:val="a3"/>
            <w:ind w:firstLineChars="0" w:firstLine="0"/>
            <w:jc w:val="center"/>
          </w:pPr>
        </w:pPrChange>
      </w:pPr>
      <w:ins w:id="17" w:author="夏灵芝" w:date="2015-11-11T14:54:00Z">
        <w:r w:rsidRPr="002B300E">
          <w:rPr>
            <w:rFonts w:ascii="黑体" w:eastAsia="黑体" w:hAnsi="宋体" w:hint="eastAsia"/>
            <w:sz w:val="24"/>
            <w:szCs w:val="24"/>
            <w:rPrChange w:id="18" w:author="夏灵芝" w:date="2015-11-11T14:57:00Z">
              <w:rPr>
                <w:rFonts w:hint="eastAsia"/>
              </w:rPr>
            </w:rPrChange>
          </w:rPr>
          <w:t>第一章</w:t>
        </w:r>
        <w:r w:rsidRPr="002B300E">
          <w:rPr>
            <w:rFonts w:ascii="黑体" w:eastAsia="黑体" w:hAnsi="宋体" w:hint="eastAsia"/>
            <w:sz w:val="24"/>
            <w:szCs w:val="24"/>
            <w:rPrChange w:id="19" w:author="夏灵芝" w:date="2015-11-11T14:57:00Z">
              <w:rPr>
                <w:rFonts w:hint="eastAsia"/>
              </w:rPr>
            </w:rPrChange>
          </w:rPr>
          <w:t xml:space="preserve">  </w:t>
        </w:r>
      </w:ins>
      <w:r w:rsidR="00677BAC" w:rsidRPr="002B300E">
        <w:rPr>
          <w:rFonts w:ascii="黑体" w:eastAsia="黑体" w:hAnsi="宋体" w:hint="eastAsia"/>
          <w:sz w:val="24"/>
          <w:szCs w:val="24"/>
          <w:rPrChange w:id="20" w:author="夏灵芝" w:date="2015-11-11T14:57:00Z">
            <w:rPr>
              <w:rFonts w:hint="eastAsia"/>
            </w:rPr>
          </w:rPrChange>
        </w:rPr>
        <w:t>总则</w:t>
      </w:r>
    </w:p>
    <w:p w:rsidR="00AF544B" w:rsidRPr="002B300E" w:rsidRDefault="00AF544B" w:rsidP="002B300E">
      <w:pPr>
        <w:spacing w:line="360" w:lineRule="auto"/>
        <w:jc w:val="center"/>
        <w:rPr>
          <w:rFonts w:ascii="黑体" w:eastAsia="黑体" w:hAnsi="宋体" w:hint="eastAsia"/>
          <w:sz w:val="24"/>
          <w:szCs w:val="24"/>
          <w:rPrChange w:id="21" w:author="夏灵芝" w:date="2015-11-11T14:57:00Z">
            <w:rPr>
              <w:rFonts w:hint="eastAsia"/>
            </w:rPr>
          </w:rPrChange>
        </w:rPr>
        <w:pPrChange w:id="22" w:author="夏灵芝" w:date="2015-11-11T14:57:00Z">
          <w:pPr>
            <w:pStyle w:val="a3"/>
            <w:ind w:left="720" w:firstLineChars="0" w:firstLine="0"/>
          </w:pPr>
        </w:pPrChange>
      </w:pPr>
    </w:p>
    <w:p w:rsidR="00677BAC" w:rsidRPr="002B300E" w:rsidRDefault="00EC4684" w:rsidP="002B300E">
      <w:pPr>
        <w:spacing w:line="360" w:lineRule="auto"/>
        <w:ind w:firstLineChars="200" w:firstLine="482"/>
        <w:rPr>
          <w:rFonts w:ascii="宋体" w:hAnsi="宋体"/>
          <w:sz w:val="24"/>
          <w:szCs w:val="24"/>
          <w:rPrChange w:id="23" w:author="夏灵芝" w:date="2015-11-11T14:56:00Z">
            <w:rPr/>
          </w:rPrChange>
        </w:rPr>
        <w:pPrChange w:id="24" w:author="夏灵芝" w:date="2015-11-11T14:59:00Z">
          <w:pPr>
            <w:pStyle w:val="a3"/>
            <w:ind w:firstLineChars="0"/>
            <w:jc w:val="left"/>
          </w:pPr>
        </w:pPrChange>
      </w:pPr>
      <w:r w:rsidRPr="002B300E">
        <w:rPr>
          <w:rFonts w:ascii="宋体" w:hAnsi="宋体" w:hint="eastAsia"/>
          <w:b/>
          <w:sz w:val="24"/>
          <w:szCs w:val="24"/>
          <w:rPrChange w:id="25" w:author="夏灵芝" w:date="2015-11-11T14:59:00Z">
            <w:rPr>
              <w:rFonts w:hint="eastAsia"/>
            </w:rPr>
          </w:rPrChange>
        </w:rPr>
        <w:t>第一条</w:t>
      </w:r>
      <w:r w:rsidRPr="002B300E">
        <w:rPr>
          <w:rFonts w:ascii="宋体" w:hAnsi="宋体" w:hint="eastAsia"/>
          <w:sz w:val="24"/>
          <w:szCs w:val="24"/>
          <w:rPrChange w:id="26" w:author="夏灵芝" w:date="2015-11-11T14:56:00Z">
            <w:rPr>
              <w:rFonts w:hint="eastAsia"/>
            </w:rPr>
          </w:rPrChange>
        </w:rPr>
        <w:t xml:space="preserve"> </w:t>
      </w:r>
      <w:del w:id="27" w:author="夏灵芝" w:date="2015-11-11T14:58:00Z">
        <w:r w:rsidR="000C02BD" w:rsidRPr="002B300E" w:rsidDel="002B300E">
          <w:rPr>
            <w:rFonts w:ascii="宋体" w:hAnsi="宋体" w:hint="eastAsia"/>
            <w:sz w:val="24"/>
            <w:szCs w:val="24"/>
            <w:rPrChange w:id="28" w:author="夏灵芝" w:date="2015-11-11T14:56:00Z">
              <w:rPr>
                <w:rFonts w:hint="eastAsia"/>
              </w:rPr>
            </w:rPrChange>
          </w:rPr>
          <w:delText xml:space="preserve"> </w:delText>
        </w:r>
      </w:del>
      <w:r w:rsidR="00677BAC" w:rsidRPr="002B300E">
        <w:rPr>
          <w:rFonts w:ascii="宋体" w:hAnsi="宋体" w:hint="eastAsia"/>
          <w:sz w:val="24"/>
          <w:szCs w:val="24"/>
          <w:rPrChange w:id="29" w:author="夏灵芝" w:date="2015-11-11T14:56:00Z">
            <w:rPr>
              <w:rFonts w:hint="eastAsia"/>
            </w:rPr>
          </w:rPrChange>
        </w:rPr>
        <w:t>为规范南京银行</w:t>
      </w:r>
      <w:ins w:id="30" w:author="夏灵芝" w:date="2015-11-11T15:01:00Z">
        <w:r w:rsidR="002B300E">
          <w:rPr>
            <w:rFonts w:ascii="宋体" w:hAnsi="宋体" w:hint="eastAsia"/>
            <w:sz w:val="24"/>
            <w:szCs w:val="24"/>
          </w:rPr>
          <w:t>（以下简称“本行”）</w:t>
        </w:r>
      </w:ins>
      <w:r w:rsidR="006D5685" w:rsidRPr="002B300E">
        <w:rPr>
          <w:rFonts w:ascii="宋体" w:hAnsi="宋体" w:hint="eastAsia"/>
          <w:sz w:val="24"/>
          <w:szCs w:val="24"/>
          <w:rPrChange w:id="31" w:author="夏灵芝" w:date="2015-11-11T14:56:00Z">
            <w:rPr>
              <w:rFonts w:hint="eastAsia"/>
            </w:rPr>
          </w:rPrChange>
        </w:rPr>
        <w:t>个人</w:t>
      </w:r>
      <w:r w:rsidR="00677BAC" w:rsidRPr="002B300E">
        <w:rPr>
          <w:rFonts w:ascii="宋体" w:hAnsi="宋体" w:hint="eastAsia"/>
          <w:sz w:val="24"/>
          <w:szCs w:val="24"/>
          <w:rPrChange w:id="32" w:author="夏灵芝" w:date="2015-11-11T14:56:00Z">
            <w:rPr>
              <w:rFonts w:hint="eastAsia"/>
            </w:rPr>
          </w:rPrChange>
        </w:rPr>
        <w:t>电子账户的开立和使用，加强电子账户的管理，根据《人民币银行结算账户管理办法》</w:t>
      </w:r>
      <w:r w:rsidR="006D5685" w:rsidRPr="002B300E">
        <w:rPr>
          <w:rFonts w:ascii="宋体" w:hAnsi="宋体" w:hint="eastAsia"/>
          <w:sz w:val="24"/>
          <w:szCs w:val="24"/>
          <w:rPrChange w:id="33" w:author="夏灵芝" w:date="2015-11-11T14:56:00Z">
            <w:rPr>
              <w:rFonts w:hint="eastAsia"/>
            </w:rPr>
          </w:rPrChange>
        </w:rPr>
        <w:t>、《储蓄管理条例》、《个人存款实名制规定》、</w:t>
      </w:r>
      <w:r w:rsidR="00677BAC" w:rsidRPr="002B300E">
        <w:rPr>
          <w:rFonts w:ascii="宋体" w:hAnsi="宋体" w:hint="eastAsia"/>
          <w:sz w:val="24"/>
          <w:szCs w:val="24"/>
          <w:rPrChange w:id="34" w:author="夏灵芝" w:date="2015-11-11T14:56:00Z">
            <w:rPr>
              <w:rFonts w:hint="eastAsia"/>
            </w:rPr>
          </w:rPrChange>
        </w:rPr>
        <w:t>《金融机构客户身份识别</w:t>
      </w:r>
      <w:r w:rsidR="006D5685" w:rsidRPr="002B300E">
        <w:rPr>
          <w:rFonts w:ascii="宋体" w:hAnsi="宋体" w:hint="eastAsia"/>
          <w:sz w:val="24"/>
          <w:szCs w:val="24"/>
          <w:rPrChange w:id="35" w:author="夏灵芝" w:date="2015-11-11T14:56:00Z">
            <w:rPr>
              <w:rFonts w:hint="eastAsia"/>
            </w:rPr>
          </w:rPrChange>
        </w:rPr>
        <w:t>和客户身份资料及交易管理办法》等规定，制定本办法</w:t>
      </w:r>
      <w:r w:rsidR="00047D1F" w:rsidRPr="002B300E">
        <w:rPr>
          <w:rFonts w:ascii="宋体" w:hAnsi="宋体" w:hint="eastAsia"/>
          <w:sz w:val="24"/>
          <w:szCs w:val="24"/>
          <w:rPrChange w:id="36" w:author="夏灵芝" w:date="2015-11-11T14:56:00Z">
            <w:rPr>
              <w:rFonts w:hint="eastAsia"/>
            </w:rPr>
          </w:rPrChange>
        </w:rPr>
        <w:t>。</w:t>
      </w:r>
    </w:p>
    <w:p w:rsidR="00677BAC" w:rsidRPr="002B300E" w:rsidRDefault="00EC4684" w:rsidP="002B300E">
      <w:pPr>
        <w:spacing w:line="360" w:lineRule="auto"/>
        <w:ind w:firstLineChars="200" w:firstLine="482"/>
        <w:rPr>
          <w:rFonts w:ascii="宋体" w:hAnsi="宋体"/>
          <w:sz w:val="24"/>
          <w:szCs w:val="24"/>
          <w:rPrChange w:id="37" w:author="夏灵芝" w:date="2015-11-11T14:56:00Z">
            <w:rPr/>
          </w:rPrChange>
        </w:rPr>
        <w:pPrChange w:id="38" w:author="夏灵芝" w:date="2015-11-11T14:59:00Z">
          <w:pPr>
            <w:pStyle w:val="a3"/>
            <w:ind w:firstLineChars="0"/>
            <w:jc w:val="left"/>
          </w:pPr>
        </w:pPrChange>
      </w:pPr>
      <w:r w:rsidRPr="002B300E">
        <w:rPr>
          <w:rFonts w:ascii="宋体" w:hAnsi="宋体" w:hint="eastAsia"/>
          <w:b/>
          <w:sz w:val="24"/>
          <w:szCs w:val="24"/>
          <w:rPrChange w:id="39" w:author="夏灵芝" w:date="2015-11-11T14:59:00Z">
            <w:rPr>
              <w:rFonts w:hint="eastAsia"/>
            </w:rPr>
          </w:rPrChange>
        </w:rPr>
        <w:t>第二条</w:t>
      </w:r>
      <w:r w:rsidRPr="002B300E">
        <w:rPr>
          <w:rFonts w:ascii="宋体" w:hAnsi="宋体" w:hint="eastAsia"/>
          <w:sz w:val="24"/>
          <w:szCs w:val="24"/>
          <w:rPrChange w:id="40" w:author="夏灵芝" w:date="2015-11-11T14:56:00Z">
            <w:rPr>
              <w:rFonts w:hint="eastAsia"/>
            </w:rPr>
          </w:rPrChange>
        </w:rPr>
        <w:t xml:space="preserve"> </w:t>
      </w:r>
      <w:del w:id="41" w:author="夏灵芝" w:date="2015-11-11T14:58:00Z">
        <w:r w:rsidR="000C02BD" w:rsidRPr="002B300E" w:rsidDel="002B300E">
          <w:rPr>
            <w:rFonts w:ascii="宋体" w:hAnsi="宋体" w:hint="eastAsia"/>
            <w:sz w:val="24"/>
            <w:szCs w:val="24"/>
            <w:rPrChange w:id="42" w:author="夏灵芝" w:date="2015-11-11T14:56:00Z">
              <w:rPr>
                <w:rFonts w:hint="eastAsia"/>
              </w:rPr>
            </w:rPrChange>
          </w:rPr>
          <w:delText xml:space="preserve"> </w:delText>
        </w:r>
      </w:del>
      <w:r w:rsidR="006D5685" w:rsidRPr="002B300E">
        <w:rPr>
          <w:rFonts w:ascii="宋体" w:hAnsi="宋体" w:hint="eastAsia"/>
          <w:sz w:val="24"/>
          <w:szCs w:val="24"/>
          <w:rPrChange w:id="43" w:author="夏灵芝" w:date="2015-11-11T14:56:00Z">
            <w:rPr>
              <w:rFonts w:hint="eastAsia"/>
            </w:rPr>
          </w:rPrChange>
        </w:rPr>
        <w:t>本办法中所指的个人电子账户（以下简称电子账户）是指</w:t>
      </w:r>
      <w:r w:rsidR="00D42696" w:rsidRPr="002B300E">
        <w:rPr>
          <w:rFonts w:ascii="宋体" w:hAnsi="宋体" w:hint="eastAsia"/>
          <w:sz w:val="24"/>
          <w:szCs w:val="24"/>
          <w:rPrChange w:id="44" w:author="夏灵芝" w:date="2015-11-11T14:56:00Z">
            <w:rPr>
              <w:rFonts w:hint="eastAsia"/>
            </w:rPr>
          </w:rPrChange>
        </w:rPr>
        <w:t>银行通过其官方网站、手机应用等非柜面渠道为个人开立的，经银行实名身份认证后，依托于互联网等电子渠道办理业务的人民币银行</w:t>
      </w:r>
      <w:r w:rsidR="00FC67B0" w:rsidRPr="002B300E">
        <w:rPr>
          <w:rFonts w:ascii="宋体" w:hAnsi="宋体" w:hint="eastAsia"/>
          <w:sz w:val="24"/>
          <w:szCs w:val="24"/>
          <w:rPrChange w:id="45" w:author="夏灵芝" w:date="2015-11-11T14:56:00Z">
            <w:rPr>
              <w:rFonts w:hint="eastAsia"/>
            </w:rPr>
          </w:rPrChange>
        </w:rPr>
        <w:t>结算</w:t>
      </w:r>
      <w:r w:rsidR="00D42696" w:rsidRPr="002B300E">
        <w:rPr>
          <w:rFonts w:ascii="宋体" w:hAnsi="宋体" w:hint="eastAsia"/>
          <w:sz w:val="24"/>
          <w:szCs w:val="24"/>
          <w:rPrChange w:id="46" w:author="夏灵芝" w:date="2015-11-11T14:56:00Z">
            <w:rPr>
              <w:rFonts w:hint="eastAsia"/>
            </w:rPr>
          </w:rPrChange>
        </w:rPr>
        <w:t>账户。</w:t>
      </w:r>
    </w:p>
    <w:p w:rsidR="00FC67B0" w:rsidRPr="002B300E" w:rsidRDefault="00EC4684" w:rsidP="002B300E">
      <w:pPr>
        <w:spacing w:line="360" w:lineRule="auto"/>
        <w:ind w:firstLineChars="200" w:firstLine="482"/>
        <w:rPr>
          <w:rFonts w:ascii="宋体" w:hAnsi="宋体"/>
          <w:sz w:val="24"/>
          <w:szCs w:val="24"/>
          <w:rPrChange w:id="47" w:author="夏灵芝" w:date="2015-11-11T14:56:00Z">
            <w:rPr/>
          </w:rPrChange>
        </w:rPr>
        <w:pPrChange w:id="48" w:author="夏灵芝" w:date="2015-11-11T14:59:00Z">
          <w:pPr>
            <w:pStyle w:val="a3"/>
            <w:ind w:firstLineChars="0"/>
            <w:jc w:val="left"/>
          </w:pPr>
        </w:pPrChange>
      </w:pPr>
      <w:r w:rsidRPr="002B300E">
        <w:rPr>
          <w:rFonts w:ascii="宋体" w:hAnsi="宋体" w:hint="eastAsia"/>
          <w:b/>
          <w:sz w:val="24"/>
          <w:szCs w:val="24"/>
          <w:rPrChange w:id="49" w:author="夏灵芝" w:date="2015-11-11T14:59:00Z">
            <w:rPr>
              <w:rFonts w:hint="eastAsia"/>
            </w:rPr>
          </w:rPrChange>
        </w:rPr>
        <w:t>第三条</w:t>
      </w:r>
      <w:r w:rsidRPr="002B300E">
        <w:rPr>
          <w:rFonts w:ascii="宋体" w:hAnsi="宋体" w:hint="eastAsia"/>
          <w:sz w:val="24"/>
          <w:szCs w:val="24"/>
          <w:rPrChange w:id="50" w:author="夏灵芝" w:date="2015-11-11T14:56:00Z">
            <w:rPr>
              <w:rFonts w:hint="eastAsia"/>
            </w:rPr>
          </w:rPrChange>
        </w:rPr>
        <w:t xml:space="preserve"> </w:t>
      </w:r>
      <w:del w:id="51" w:author="夏灵芝" w:date="2015-11-11T14:58:00Z">
        <w:r w:rsidR="000C02BD" w:rsidRPr="002B300E" w:rsidDel="002B300E">
          <w:rPr>
            <w:rFonts w:ascii="宋体" w:hAnsi="宋体" w:hint="eastAsia"/>
            <w:sz w:val="24"/>
            <w:szCs w:val="24"/>
            <w:rPrChange w:id="52" w:author="夏灵芝" w:date="2015-11-11T14:56:00Z">
              <w:rPr>
                <w:rFonts w:hint="eastAsia"/>
              </w:rPr>
            </w:rPrChange>
          </w:rPr>
          <w:delText xml:space="preserve"> </w:delText>
        </w:r>
      </w:del>
      <w:r w:rsidR="00FC67B0" w:rsidRPr="002B300E">
        <w:rPr>
          <w:rFonts w:ascii="宋体" w:hAnsi="宋体" w:hint="eastAsia"/>
          <w:sz w:val="24"/>
          <w:szCs w:val="24"/>
          <w:rPrChange w:id="53" w:author="夏灵芝" w:date="2015-11-11T14:56:00Z">
            <w:rPr>
              <w:rFonts w:hint="eastAsia"/>
            </w:rPr>
          </w:rPrChange>
        </w:rPr>
        <w:t>电子账户纳入</w:t>
      </w:r>
      <w:del w:id="54" w:author="夏灵芝" w:date="2015-11-11T16:50:00Z">
        <w:r w:rsidR="00FC67B0" w:rsidRPr="002B300E" w:rsidDel="00DA6815">
          <w:rPr>
            <w:rFonts w:ascii="宋体" w:hAnsi="宋体" w:hint="eastAsia"/>
            <w:sz w:val="24"/>
            <w:szCs w:val="24"/>
            <w:rPrChange w:id="55" w:author="夏灵芝" w:date="2015-11-11T14:56:00Z">
              <w:rPr>
                <w:rFonts w:hint="eastAsia"/>
              </w:rPr>
            </w:rPrChange>
          </w:rPr>
          <w:delText>我行</w:delText>
        </w:r>
      </w:del>
      <w:ins w:id="56" w:author="夏灵芝" w:date="2015-11-11T16:50:00Z">
        <w:r w:rsidR="00DA6815">
          <w:rPr>
            <w:rFonts w:ascii="宋体" w:hAnsi="宋体" w:hint="eastAsia"/>
            <w:sz w:val="24"/>
            <w:szCs w:val="24"/>
          </w:rPr>
          <w:t>本行</w:t>
        </w:r>
      </w:ins>
      <w:r w:rsidR="00FC67B0" w:rsidRPr="002B300E">
        <w:rPr>
          <w:rFonts w:ascii="宋体" w:hAnsi="宋体" w:hint="eastAsia"/>
          <w:sz w:val="24"/>
          <w:szCs w:val="24"/>
          <w:rPrChange w:id="57" w:author="夏灵芝" w:date="2015-11-11T14:56:00Z">
            <w:rPr>
              <w:rFonts w:hint="eastAsia"/>
            </w:rPr>
          </w:rPrChange>
        </w:rPr>
        <w:t>人民币结算账户管理体系统一管理。除特别约定外，电子账户管理参照</w:t>
      </w:r>
      <w:del w:id="58" w:author="夏灵芝" w:date="2015-11-11T16:50:00Z">
        <w:r w:rsidR="00FC67B0" w:rsidRPr="002B300E" w:rsidDel="00DA6815">
          <w:rPr>
            <w:rFonts w:ascii="宋体" w:hAnsi="宋体" w:hint="eastAsia"/>
            <w:sz w:val="24"/>
            <w:szCs w:val="24"/>
            <w:rPrChange w:id="59" w:author="夏灵芝" w:date="2015-11-11T14:56:00Z">
              <w:rPr>
                <w:rFonts w:hint="eastAsia"/>
              </w:rPr>
            </w:rPrChange>
          </w:rPr>
          <w:delText>我行</w:delText>
        </w:r>
      </w:del>
      <w:ins w:id="60" w:author="夏灵芝" w:date="2015-11-11T16:50:00Z">
        <w:r w:rsidR="00DA6815">
          <w:rPr>
            <w:rFonts w:ascii="宋体" w:hAnsi="宋体" w:hint="eastAsia"/>
            <w:sz w:val="24"/>
            <w:szCs w:val="24"/>
          </w:rPr>
          <w:t>本行</w:t>
        </w:r>
      </w:ins>
      <w:r w:rsidR="00FC67B0" w:rsidRPr="002B300E">
        <w:rPr>
          <w:rFonts w:ascii="宋体" w:hAnsi="宋体" w:hint="eastAsia"/>
          <w:sz w:val="24"/>
          <w:szCs w:val="24"/>
          <w:rPrChange w:id="61" w:author="夏灵芝" w:date="2015-11-11T14:56:00Z">
            <w:rPr>
              <w:rFonts w:hint="eastAsia"/>
            </w:rPr>
          </w:rPrChange>
        </w:rPr>
        <w:t>《南京银行人民币结算账户管理办法》各项规定进行管理。</w:t>
      </w:r>
    </w:p>
    <w:p w:rsidR="00686732" w:rsidRPr="002B300E" w:rsidRDefault="00EC4684" w:rsidP="002B300E">
      <w:pPr>
        <w:spacing w:line="360" w:lineRule="auto"/>
        <w:ind w:firstLineChars="200" w:firstLine="482"/>
        <w:rPr>
          <w:rFonts w:ascii="宋体" w:hAnsi="宋体"/>
          <w:sz w:val="24"/>
          <w:szCs w:val="24"/>
          <w:rPrChange w:id="62" w:author="夏灵芝" w:date="2015-11-11T14:56:00Z">
            <w:rPr/>
          </w:rPrChange>
        </w:rPr>
        <w:pPrChange w:id="63" w:author="夏灵芝" w:date="2015-11-11T14:59:00Z">
          <w:pPr>
            <w:pStyle w:val="a3"/>
            <w:ind w:firstLineChars="0"/>
            <w:jc w:val="left"/>
          </w:pPr>
        </w:pPrChange>
      </w:pPr>
      <w:r w:rsidRPr="002B300E">
        <w:rPr>
          <w:rFonts w:ascii="宋体" w:hAnsi="宋体" w:hint="eastAsia"/>
          <w:b/>
          <w:sz w:val="24"/>
          <w:szCs w:val="24"/>
          <w:rPrChange w:id="64" w:author="夏灵芝" w:date="2015-11-11T14:59:00Z">
            <w:rPr>
              <w:rFonts w:hint="eastAsia"/>
            </w:rPr>
          </w:rPrChange>
        </w:rPr>
        <w:t>第四条</w:t>
      </w:r>
      <w:r w:rsidRPr="002B300E">
        <w:rPr>
          <w:rFonts w:ascii="宋体" w:hAnsi="宋体" w:hint="eastAsia"/>
          <w:b/>
          <w:sz w:val="24"/>
          <w:szCs w:val="24"/>
          <w:rPrChange w:id="65" w:author="夏灵芝" w:date="2015-11-11T14:59:00Z">
            <w:rPr>
              <w:rFonts w:hint="eastAsia"/>
            </w:rPr>
          </w:rPrChange>
        </w:rPr>
        <w:t xml:space="preserve"> </w:t>
      </w:r>
      <w:del w:id="66" w:author="夏灵芝" w:date="2015-11-11T14:58:00Z">
        <w:r w:rsidR="000C02BD" w:rsidRPr="002B300E" w:rsidDel="002B300E">
          <w:rPr>
            <w:rFonts w:ascii="宋体" w:hAnsi="宋体" w:hint="eastAsia"/>
            <w:sz w:val="24"/>
            <w:szCs w:val="24"/>
            <w:rPrChange w:id="67" w:author="夏灵芝" w:date="2015-11-11T14:56:00Z">
              <w:rPr>
                <w:rFonts w:hint="eastAsia"/>
              </w:rPr>
            </w:rPrChange>
          </w:rPr>
          <w:delText xml:space="preserve"> </w:delText>
        </w:r>
      </w:del>
      <w:r w:rsidR="009C2726" w:rsidRPr="002B300E">
        <w:rPr>
          <w:rFonts w:ascii="宋体" w:hAnsi="宋体" w:hint="eastAsia"/>
          <w:sz w:val="24"/>
          <w:szCs w:val="24"/>
          <w:rPrChange w:id="68" w:author="夏灵芝" w:date="2015-11-11T14:56:00Z">
            <w:rPr>
              <w:rFonts w:hint="eastAsia"/>
            </w:rPr>
          </w:rPrChange>
        </w:rPr>
        <w:t>电子账户中所存各项存款，</w:t>
      </w:r>
      <w:del w:id="69" w:author="夏灵芝" w:date="2015-11-11T16:50:00Z">
        <w:r w:rsidR="009C2726" w:rsidRPr="002B300E" w:rsidDel="00DA6815">
          <w:rPr>
            <w:rFonts w:ascii="宋体" w:hAnsi="宋体" w:hint="eastAsia"/>
            <w:sz w:val="24"/>
            <w:szCs w:val="24"/>
            <w:rPrChange w:id="70" w:author="夏灵芝" w:date="2015-11-11T14:56:00Z">
              <w:rPr>
                <w:rFonts w:hint="eastAsia"/>
              </w:rPr>
            </w:rPrChange>
          </w:rPr>
          <w:delText>按照我</w:delText>
        </w:r>
      </w:del>
      <w:r w:rsidR="009C2726" w:rsidRPr="002B300E">
        <w:rPr>
          <w:rFonts w:ascii="宋体" w:hAnsi="宋体" w:hint="eastAsia"/>
          <w:sz w:val="24"/>
          <w:szCs w:val="24"/>
          <w:rPrChange w:id="71" w:author="夏灵芝" w:date="2015-11-11T14:56:00Z">
            <w:rPr>
              <w:rFonts w:hint="eastAsia"/>
            </w:rPr>
          </w:rPrChange>
        </w:rPr>
        <w:t>按照《南京银行本外币存贷款利率管理办法》设定利率，计算利息。</w:t>
      </w:r>
    </w:p>
    <w:p w:rsidR="009C2726" w:rsidRPr="002B300E" w:rsidRDefault="00EC4684" w:rsidP="002B300E">
      <w:pPr>
        <w:spacing w:line="360" w:lineRule="auto"/>
        <w:ind w:firstLineChars="200" w:firstLine="482"/>
        <w:rPr>
          <w:rFonts w:ascii="宋体" w:hAnsi="宋体"/>
          <w:sz w:val="24"/>
          <w:szCs w:val="24"/>
          <w:rPrChange w:id="72" w:author="夏灵芝" w:date="2015-11-11T14:56:00Z">
            <w:rPr/>
          </w:rPrChange>
        </w:rPr>
        <w:pPrChange w:id="73" w:author="夏灵芝" w:date="2015-11-11T14:59:00Z">
          <w:pPr>
            <w:pStyle w:val="a3"/>
            <w:ind w:firstLineChars="0"/>
            <w:jc w:val="left"/>
          </w:pPr>
        </w:pPrChange>
      </w:pPr>
      <w:r w:rsidRPr="002B300E">
        <w:rPr>
          <w:rFonts w:ascii="宋体" w:hAnsi="宋体" w:hint="eastAsia"/>
          <w:b/>
          <w:sz w:val="24"/>
          <w:szCs w:val="24"/>
          <w:rPrChange w:id="74" w:author="夏灵芝" w:date="2015-11-11T14:59:00Z">
            <w:rPr>
              <w:rFonts w:hint="eastAsia"/>
            </w:rPr>
          </w:rPrChange>
        </w:rPr>
        <w:t>第五条</w:t>
      </w:r>
      <w:r w:rsidRPr="002B300E">
        <w:rPr>
          <w:rFonts w:ascii="宋体" w:hAnsi="宋体" w:hint="eastAsia"/>
          <w:sz w:val="24"/>
          <w:szCs w:val="24"/>
          <w:rPrChange w:id="75" w:author="夏灵芝" w:date="2015-11-11T14:56:00Z">
            <w:rPr>
              <w:rFonts w:hint="eastAsia"/>
            </w:rPr>
          </w:rPrChange>
        </w:rPr>
        <w:t xml:space="preserve"> </w:t>
      </w:r>
      <w:del w:id="76" w:author="夏灵芝" w:date="2015-11-11T14:58:00Z">
        <w:r w:rsidR="000C02BD" w:rsidRPr="002B300E" w:rsidDel="002B300E">
          <w:rPr>
            <w:rFonts w:ascii="宋体" w:hAnsi="宋体" w:hint="eastAsia"/>
            <w:sz w:val="24"/>
            <w:szCs w:val="24"/>
            <w:rPrChange w:id="77" w:author="夏灵芝" w:date="2015-11-11T14:56:00Z">
              <w:rPr>
                <w:rFonts w:hint="eastAsia"/>
              </w:rPr>
            </w:rPrChange>
          </w:rPr>
          <w:delText xml:space="preserve"> </w:delText>
        </w:r>
      </w:del>
      <w:r w:rsidR="009C2726" w:rsidRPr="002B300E">
        <w:rPr>
          <w:rFonts w:ascii="宋体" w:hAnsi="宋体" w:hint="eastAsia"/>
          <w:sz w:val="24"/>
          <w:szCs w:val="24"/>
          <w:rPrChange w:id="78" w:author="夏灵芝" w:date="2015-11-11T14:56:00Z">
            <w:rPr>
              <w:rFonts w:hint="eastAsia"/>
            </w:rPr>
          </w:rPrChange>
        </w:rPr>
        <w:t>各营业机构及相关业务部门应依法为</w:t>
      </w:r>
      <w:r w:rsidR="00EA05A4" w:rsidRPr="002B300E">
        <w:rPr>
          <w:rFonts w:ascii="宋体" w:hAnsi="宋体" w:hint="eastAsia"/>
          <w:sz w:val="24"/>
          <w:szCs w:val="24"/>
          <w:rPrChange w:id="79" w:author="夏灵芝" w:date="2015-11-11T14:56:00Z">
            <w:rPr>
              <w:rFonts w:hint="eastAsia"/>
            </w:rPr>
          </w:rPrChange>
        </w:rPr>
        <w:t>个人</w:t>
      </w:r>
      <w:r w:rsidR="009C2726" w:rsidRPr="002B300E">
        <w:rPr>
          <w:rFonts w:ascii="宋体" w:hAnsi="宋体" w:hint="eastAsia"/>
          <w:sz w:val="24"/>
          <w:szCs w:val="24"/>
          <w:rPrChange w:id="80" w:author="夏灵芝" w:date="2015-11-11T14:56:00Z">
            <w:rPr>
              <w:rFonts w:hint="eastAsia"/>
            </w:rPr>
          </w:rPrChange>
        </w:rPr>
        <w:t>电子账户的信息保密，维护客户的资金</w:t>
      </w:r>
      <w:r w:rsidR="00433671" w:rsidRPr="002B300E">
        <w:rPr>
          <w:rFonts w:ascii="宋体" w:hAnsi="宋体" w:hint="eastAsia"/>
          <w:sz w:val="24"/>
          <w:szCs w:val="24"/>
          <w:rPrChange w:id="81" w:author="夏灵芝" w:date="2015-11-11T14:56:00Z">
            <w:rPr>
              <w:rFonts w:hint="eastAsia"/>
            </w:rPr>
          </w:rPrChange>
        </w:rPr>
        <w:t>安全</w:t>
      </w:r>
      <w:r w:rsidR="009C2726" w:rsidRPr="002B300E">
        <w:rPr>
          <w:rFonts w:ascii="宋体" w:hAnsi="宋体" w:hint="eastAsia"/>
          <w:sz w:val="24"/>
          <w:szCs w:val="24"/>
          <w:rPrChange w:id="82" w:author="夏灵芝" w:date="2015-11-11T14:56:00Z">
            <w:rPr>
              <w:rFonts w:hint="eastAsia"/>
            </w:rPr>
          </w:rPrChange>
        </w:rPr>
        <w:t>。除国家法律另有规定外，营业网点及相关部门有权拒绝任何单位或个人查询。</w:t>
      </w:r>
    </w:p>
    <w:p w:rsidR="00677BAC" w:rsidRPr="002B300E" w:rsidRDefault="00677BAC" w:rsidP="002B300E">
      <w:pPr>
        <w:spacing w:line="360" w:lineRule="auto"/>
        <w:ind w:firstLineChars="200" w:firstLine="480"/>
        <w:rPr>
          <w:rFonts w:ascii="宋体" w:hAnsi="宋体"/>
          <w:sz w:val="24"/>
          <w:szCs w:val="24"/>
          <w:rPrChange w:id="83" w:author="夏灵芝" w:date="2015-11-11T14:56:00Z">
            <w:rPr/>
          </w:rPrChange>
        </w:rPr>
        <w:pPrChange w:id="84" w:author="夏灵芝" w:date="2015-11-11T14:56:00Z">
          <w:pPr>
            <w:jc w:val="left"/>
          </w:pPr>
        </w:pPrChange>
      </w:pPr>
    </w:p>
    <w:p w:rsidR="00677BAC" w:rsidRPr="002B300E" w:rsidDel="002B300E" w:rsidRDefault="00677BAC" w:rsidP="002B300E">
      <w:pPr>
        <w:spacing w:line="360" w:lineRule="auto"/>
        <w:ind w:firstLineChars="200" w:firstLine="480"/>
        <w:rPr>
          <w:del w:id="85" w:author="夏灵芝" w:date="2015-11-11T14:57:00Z"/>
          <w:rFonts w:ascii="宋体" w:hAnsi="宋体"/>
          <w:sz w:val="24"/>
          <w:szCs w:val="24"/>
          <w:rPrChange w:id="86" w:author="夏灵芝" w:date="2015-11-11T14:56:00Z">
            <w:rPr>
              <w:del w:id="87" w:author="夏灵芝" w:date="2015-11-11T14:57:00Z"/>
            </w:rPr>
          </w:rPrChange>
        </w:rPr>
        <w:pPrChange w:id="88" w:author="夏灵芝" w:date="2015-11-11T14:56:00Z">
          <w:pPr>
            <w:jc w:val="left"/>
          </w:pPr>
        </w:pPrChange>
      </w:pPr>
    </w:p>
    <w:p w:rsidR="00677BAC" w:rsidRPr="002B300E" w:rsidDel="002B300E" w:rsidRDefault="00677BAC" w:rsidP="002B300E">
      <w:pPr>
        <w:spacing w:line="360" w:lineRule="auto"/>
        <w:ind w:firstLineChars="200" w:firstLine="480"/>
        <w:rPr>
          <w:del w:id="89" w:author="夏灵芝" w:date="2015-11-11T14:57:00Z"/>
          <w:rFonts w:ascii="宋体" w:hAnsi="宋体"/>
          <w:sz w:val="24"/>
          <w:szCs w:val="24"/>
          <w:rPrChange w:id="90" w:author="夏灵芝" w:date="2015-11-11T14:56:00Z">
            <w:rPr>
              <w:del w:id="91" w:author="夏灵芝" w:date="2015-11-11T14:57:00Z"/>
            </w:rPr>
          </w:rPrChange>
        </w:rPr>
        <w:pPrChange w:id="92" w:author="夏灵芝" w:date="2015-11-11T14:56:00Z">
          <w:pPr>
            <w:jc w:val="left"/>
          </w:pPr>
        </w:pPrChange>
      </w:pPr>
    </w:p>
    <w:p w:rsidR="00677BAC" w:rsidRPr="002B300E" w:rsidDel="002B300E" w:rsidRDefault="00677BAC" w:rsidP="002B300E">
      <w:pPr>
        <w:spacing w:line="360" w:lineRule="auto"/>
        <w:ind w:firstLineChars="200" w:firstLine="480"/>
        <w:rPr>
          <w:del w:id="93" w:author="夏灵芝" w:date="2015-11-11T14:57:00Z"/>
          <w:rFonts w:ascii="宋体" w:hAnsi="宋体"/>
          <w:sz w:val="24"/>
          <w:szCs w:val="24"/>
          <w:rPrChange w:id="94" w:author="夏灵芝" w:date="2015-11-11T14:56:00Z">
            <w:rPr>
              <w:del w:id="95" w:author="夏灵芝" w:date="2015-11-11T14:57:00Z"/>
            </w:rPr>
          </w:rPrChange>
        </w:rPr>
        <w:pPrChange w:id="96" w:author="夏灵芝" w:date="2015-11-11T14:56:00Z">
          <w:pPr>
            <w:jc w:val="left"/>
          </w:pPr>
        </w:pPrChange>
      </w:pPr>
    </w:p>
    <w:p w:rsidR="00677BAC" w:rsidRPr="002B300E" w:rsidDel="002B300E" w:rsidRDefault="002B300E" w:rsidP="002B300E">
      <w:pPr>
        <w:numPr>
          <w:numberingChange w:id="97" w:author="夏灵芝" w:date="2015-11-11T14:54:00Z" w:original="第%1:2:11:章"/>
        </w:numPr>
        <w:spacing w:line="360" w:lineRule="auto"/>
        <w:jc w:val="center"/>
        <w:rPr>
          <w:del w:id="98" w:author="夏灵芝" w:date="2015-11-11T14:54:00Z"/>
          <w:rFonts w:ascii="黑体" w:eastAsia="黑体" w:hAnsi="宋体"/>
          <w:sz w:val="24"/>
          <w:szCs w:val="24"/>
          <w:rPrChange w:id="99" w:author="夏灵芝" w:date="2015-11-11T14:57:00Z">
            <w:rPr>
              <w:del w:id="100" w:author="夏灵芝" w:date="2015-11-11T14:54:00Z"/>
            </w:rPr>
          </w:rPrChange>
        </w:rPr>
        <w:pPrChange w:id="101" w:author="夏灵芝" w:date="2015-11-11T14:57:00Z">
          <w:pPr>
            <w:pStyle w:val="a3"/>
            <w:ind w:firstLineChars="0" w:firstLine="0"/>
            <w:jc w:val="center"/>
          </w:pPr>
        </w:pPrChange>
      </w:pPr>
      <w:ins w:id="102" w:author="夏灵芝" w:date="2015-11-11T14:54:00Z">
        <w:r w:rsidRPr="002B300E">
          <w:rPr>
            <w:rFonts w:ascii="黑体" w:eastAsia="黑体" w:hAnsi="宋体" w:hint="eastAsia"/>
            <w:sz w:val="24"/>
            <w:szCs w:val="24"/>
            <w:rPrChange w:id="103" w:author="夏灵芝" w:date="2015-11-11T14:57:00Z">
              <w:rPr>
                <w:rFonts w:hint="eastAsia"/>
              </w:rPr>
            </w:rPrChange>
          </w:rPr>
          <w:t>第二章</w:t>
        </w:r>
        <w:r w:rsidRPr="002B300E">
          <w:rPr>
            <w:rFonts w:ascii="黑体" w:eastAsia="黑体" w:hAnsi="宋体" w:hint="eastAsia"/>
            <w:sz w:val="24"/>
            <w:szCs w:val="24"/>
            <w:rPrChange w:id="104" w:author="夏灵芝" w:date="2015-11-11T14:57:00Z">
              <w:rPr>
                <w:rFonts w:hint="eastAsia"/>
              </w:rPr>
            </w:rPrChange>
          </w:rPr>
          <w:t xml:space="preserve">  </w:t>
        </w:r>
      </w:ins>
      <w:r w:rsidR="00677BAC" w:rsidRPr="002B300E">
        <w:rPr>
          <w:rFonts w:ascii="黑体" w:eastAsia="黑体" w:hAnsi="宋体" w:hint="eastAsia"/>
          <w:sz w:val="24"/>
          <w:szCs w:val="24"/>
          <w:rPrChange w:id="105" w:author="夏灵芝" w:date="2015-11-11T14:57:00Z">
            <w:rPr>
              <w:rFonts w:hint="eastAsia"/>
            </w:rPr>
          </w:rPrChange>
        </w:rPr>
        <w:t>职责分工</w:t>
      </w:r>
    </w:p>
    <w:p w:rsidR="00AF544B" w:rsidRPr="002B300E" w:rsidRDefault="00AF544B" w:rsidP="002B300E">
      <w:pPr>
        <w:spacing w:line="360" w:lineRule="auto"/>
        <w:jc w:val="center"/>
        <w:rPr>
          <w:rFonts w:ascii="黑体" w:eastAsia="黑体" w:hAnsi="宋体" w:hint="eastAsia"/>
          <w:sz w:val="24"/>
          <w:szCs w:val="24"/>
          <w:rPrChange w:id="106" w:author="夏灵芝" w:date="2015-11-11T14:57:00Z">
            <w:rPr>
              <w:rFonts w:hint="eastAsia"/>
            </w:rPr>
          </w:rPrChange>
        </w:rPr>
        <w:pPrChange w:id="107" w:author="夏灵芝" w:date="2015-11-11T14:57:00Z">
          <w:pPr>
            <w:pStyle w:val="a3"/>
            <w:ind w:left="720" w:firstLineChars="0" w:firstLine="0"/>
          </w:pPr>
        </w:pPrChange>
      </w:pPr>
    </w:p>
    <w:p w:rsidR="00EA05A4" w:rsidRPr="002B300E" w:rsidRDefault="00EC4684" w:rsidP="002B300E">
      <w:pPr>
        <w:spacing w:line="360" w:lineRule="auto"/>
        <w:ind w:firstLineChars="200" w:firstLine="482"/>
        <w:rPr>
          <w:rFonts w:ascii="宋体" w:hAnsi="宋体"/>
          <w:sz w:val="24"/>
          <w:szCs w:val="24"/>
          <w:rPrChange w:id="108" w:author="夏灵芝" w:date="2015-11-11T14:56:00Z">
            <w:rPr/>
          </w:rPrChange>
        </w:rPr>
        <w:pPrChange w:id="109" w:author="夏灵芝" w:date="2015-11-11T14:59:00Z">
          <w:pPr>
            <w:pStyle w:val="a3"/>
            <w:ind w:firstLineChars="0"/>
            <w:jc w:val="left"/>
          </w:pPr>
        </w:pPrChange>
      </w:pPr>
      <w:r w:rsidRPr="002B300E">
        <w:rPr>
          <w:rFonts w:ascii="宋体" w:hAnsi="宋体" w:hint="eastAsia"/>
          <w:b/>
          <w:sz w:val="24"/>
          <w:szCs w:val="24"/>
          <w:rPrChange w:id="110" w:author="夏灵芝" w:date="2015-11-11T14:59:00Z">
            <w:rPr>
              <w:rFonts w:hint="eastAsia"/>
            </w:rPr>
          </w:rPrChange>
        </w:rPr>
        <w:t>第六条</w:t>
      </w:r>
      <w:r w:rsidRPr="002B300E">
        <w:rPr>
          <w:rFonts w:ascii="宋体" w:hAnsi="宋体" w:hint="eastAsia"/>
          <w:sz w:val="24"/>
          <w:szCs w:val="24"/>
          <w:rPrChange w:id="111" w:author="夏灵芝" w:date="2015-11-11T14:56:00Z">
            <w:rPr>
              <w:rFonts w:hint="eastAsia"/>
            </w:rPr>
          </w:rPrChange>
        </w:rPr>
        <w:t xml:space="preserve"> </w:t>
      </w:r>
      <w:del w:id="112" w:author="夏灵芝" w:date="2015-11-11T14:58:00Z">
        <w:r w:rsidR="000C02BD" w:rsidRPr="002B300E" w:rsidDel="002B300E">
          <w:rPr>
            <w:rFonts w:ascii="宋体" w:hAnsi="宋体" w:hint="eastAsia"/>
            <w:sz w:val="24"/>
            <w:szCs w:val="24"/>
            <w:rPrChange w:id="113" w:author="夏灵芝" w:date="2015-11-11T14:56:00Z">
              <w:rPr>
                <w:rFonts w:hint="eastAsia"/>
              </w:rPr>
            </w:rPrChange>
          </w:rPr>
          <w:delText xml:space="preserve"> </w:delText>
        </w:r>
      </w:del>
      <w:r w:rsidR="00EA05A4" w:rsidRPr="002B300E">
        <w:rPr>
          <w:rFonts w:ascii="宋体" w:hAnsi="宋体" w:hint="eastAsia"/>
          <w:sz w:val="24"/>
          <w:szCs w:val="24"/>
          <w:rPrChange w:id="114" w:author="夏灵芝" w:date="2015-11-11T14:56:00Z">
            <w:rPr>
              <w:rFonts w:hint="eastAsia"/>
            </w:rPr>
          </w:rPrChange>
        </w:rPr>
        <w:t>总行电子银行部</w:t>
      </w:r>
      <w:ins w:id="115" w:author="夏灵芝" w:date="2015-11-12T09:10:00Z">
        <w:r w:rsidR="00CD02CB">
          <w:rPr>
            <w:rFonts w:ascii="宋体" w:hAnsi="宋体" w:hint="eastAsia"/>
            <w:sz w:val="24"/>
            <w:szCs w:val="24"/>
          </w:rPr>
          <w:t>负责</w:t>
        </w:r>
      </w:ins>
      <w:r w:rsidR="00EA05A4" w:rsidRPr="002B300E">
        <w:rPr>
          <w:rFonts w:ascii="宋体" w:hAnsi="宋体" w:hint="eastAsia"/>
          <w:sz w:val="24"/>
          <w:szCs w:val="24"/>
          <w:rPrChange w:id="116" w:author="夏灵芝" w:date="2015-11-11T14:56:00Z">
            <w:rPr>
              <w:rFonts w:hint="eastAsia"/>
            </w:rPr>
          </w:rPrChange>
        </w:rPr>
        <w:t>牵头总行各相关部门制定本行电子账户管理制度；负责监督和检查本行电子账户管理情况；负责做好电子账户管理培训、宣传工作；负责及时向监管机构</w:t>
      </w:r>
      <w:r w:rsidR="00BF321E" w:rsidRPr="002B300E">
        <w:rPr>
          <w:rFonts w:ascii="宋体" w:hAnsi="宋体" w:hint="eastAsia"/>
          <w:sz w:val="24"/>
          <w:szCs w:val="24"/>
          <w:rPrChange w:id="117" w:author="夏灵芝" w:date="2015-11-11T14:56:00Z">
            <w:rPr>
              <w:rFonts w:hint="eastAsia"/>
            </w:rPr>
          </w:rPrChange>
        </w:rPr>
        <w:t>报告账户管理工作情况，并配合监管部门</w:t>
      </w:r>
      <w:r w:rsidR="00C53BDF" w:rsidRPr="002B300E">
        <w:rPr>
          <w:rFonts w:ascii="宋体" w:hAnsi="宋体" w:hint="eastAsia"/>
          <w:sz w:val="24"/>
          <w:szCs w:val="24"/>
          <w:rPrChange w:id="118" w:author="夏灵芝" w:date="2015-11-11T14:56:00Z">
            <w:rPr>
              <w:rFonts w:hint="eastAsia"/>
            </w:rPr>
          </w:rPrChange>
        </w:rPr>
        <w:t>开展账户</w:t>
      </w:r>
      <w:r w:rsidR="00C53BDF" w:rsidRPr="002B300E">
        <w:rPr>
          <w:rFonts w:ascii="宋体" w:hAnsi="宋体" w:hint="eastAsia"/>
          <w:sz w:val="24"/>
          <w:szCs w:val="24"/>
          <w:rPrChange w:id="119" w:author="夏灵芝" w:date="2015-11-11T14:56:00Z">
            <w:rPr>
              <w:rFonts w:hint="eastAsia"/>
            </w:rPr>
          </w:rPrChange>
        </w:rPr>
        <w:lastRenderedPageBreak/>
        <w:t>管理检查；负责电子账户相关合作商户的拓展、准入和维护等；负责客户在使用电子账户过程中的问题解答、投诉处理。</w:t>
      </w:r>
    </w:p>
    <w:p w:rsidR="00BC2D15" w:rsidRPr="002B300E" w:rsidRDefault="00EC4684" w:rsidP="002B300E">
      <w:pPr>
        <w:spacing w:line="360" w:lineRule="auto"/>
        <w:ind w:firstLineChars="200" w:firstLine="482"/>
        <w:rPr>
          <w:rFonts w:ascii="宋体" w:hAnsi="宋体"/>
          <w:sz w:val="24"/>
          <w:szCs w:val="24"/>
          <w:rPrChange w:id="120" w:author="夏灵芝" w:date="2015-11-11T14:56:00Z">
            <w:rPr/>
          </w:rPrChange>
        </w:rPr>
        <w:pPrChange w:id="121" w:author="夏灵芝" w:date="2015-11-11T14:59:00Z">
          <w:pPr>
            <w:pStyle w:val="a3"/>
            <w:ind w:firstLineChars="0"/>
            <w:jc w:val="left"/>
          </w:pPr>
        </w:pPrChange>
      </w:pPr>
      <w:r w:rsidRPr="002B300E">
        <w:rPr>
          <w:rFonts w:ascii="宋体" w:hAnsi="宋体" w:hint="eastAsia"/>
          <w:b/>
          <w:sz w:val="24"/>
          <w:szCs w:val="24"/>
          <w:rPrChange w:id="122" w:author="夏灵芝" w:date="2015-11-11T14:59:00Z">
            <w:rPr>
              <w:rFonts w:hint="eastAsia"/>
            </w:rPr>
          </w:rPrChange>
        </w:rPr>
        <w:t>第七条</w:t>
      </w:r>
      <w:r w:rsidRPr="002B300E">
        <w:rPr>
          <w:rFonts w:ascii="宋体" w:hAnsi="宋体" w:hint="eastAsia"/>
          <w:sz w:val="24"/>
          <w:szCs w:val="24"/>
          <w:rPrChange w:id="123" w:author="夏灵芝" w:date="2015-11-11T14:56:00Z">
            <w:rPr>
              <w:rFonts w:hint="eastAsia"/>
            </w:rPr>
          </w:rPrChange>
        </w:rPr>
        <w:t xml:space="preserve"> </w:t>
      </w:r>
      <w:del w:id="124" w:author="夏灵芝" w:date="2015-11-11T14:58:00Z">
        <w:r w:rsidR="000C02BD" w:rsidRPr="002B300E" w:rsidDel="002B300E">
          <w:rPr>
            <w:rFonts w:ascii="宋体" w:hAnsi="宋体" w:hint="eastAsia"/>
            <w:sz w:val="24"/>
            <w:szCs w:val="24"/>
            <w:rPrChange w:id="125" w:author="夏灵芝" w:date="2015-11-11T14:56:00Z">
              <w:rPr>
                <w:rFonts w:hint="eastAsia"/>
              </w:rPr>
            </w:rPrChange>
          </w:rPr>
          <w:delText xml:space="preserve"> </w:delText>
        </w:r>
      </w:del>
      <w:r w:rsidR="00BC2D15" w:rsidRPr="002B300E">
        <w:rPr>
          <w:rFonts w:ascii="宋体" w:hAnsi="宋体" w:hint="eastAsia"/>
          <w:sz w:val="24"/>
          <w:szCs w:val="24"/>
          <w:rPrChange w:id="126" w:author="夏灵芝" w:date="2015-11-11T14:56:00Z">
            <w:rPr>
              <w:rFonts w:hint="eastAsia"/>
            </w:rPr>
          </w:rPrChange>
        </w:rPr>
        <w:t>总行会计结算部负责将本行电子账户管理纳入全行人民币结算账户管理体系，对总行电子银行</w:t>
      </w:r>
      <w:r w:rsidR="009D17FD" w:rsidRPr="002B300E">
        <w:rPr>
          <w:rFonts w:ascii="宋体" w:hAnsi="宋体" w:hint="eastAsia"/>
          <w:sz w:val="24"/>
          <w:szCs w:val="24"/>
          <w:rPrChange w:id="127" w:author="夏灵芝" w:date="2015-11-11T14:56:00Z">
            <w:rPr>
              <w:rFonts w:hint="eastAsia"/>
            </w:rPr>
          </w:rPrChange>
        </w:rPr>
        <w:t>部</w:t>
      </w:r>
      <w:r w:rsidR="00BC2D15" w:rsidRPr="002B300E">
        <w:rPr>
          <w:rFonts w:ascii="宋体" w:hAnsi="宋体" w:hint="eastAsia"/>
          <w:sz w:val="24"/>
          <w:szCs w:val="24"/>
          <w:rPrChange w:id="128" w:author="夏灵芝" w:date="2015-11-11T14:56:00Z">
            <w:rPr>
              <w:rFonts w:hint="eastAsia"/>
            </w:rPr>
          </w:rPrChange>
        </w:rPr>
        <w:t>开展的电子账户相关工作进行指导。</w:t>
      </w:r>
    </w:p>
    <w:p w:rsidR="00EA05A4" w:rsidRPr="002B300E" w:rsidRDefault="00EC4684" w:rsidP="002B300E">
      <w:pPr>
        <w:spacing w:line="360" w:lineRule="auto"/>
        <w:ind w:firstLineChars="200" w:firstLine="482"/>
        <w:rPr>
          <w:rFonts w:ascii="宋体" w:hAnsi="宋体"/>
          <w:sz w:val="24"/>
          <w:szCs w:val="24"/>
          <w:rPrChange w:id="129" w:author="夏灵芝" w:date="2015-11-11T14:56:00Z">
            <w:rPr/>
          </w:rPrChange>
        </w:rPr>
        <w:pPrChange w:id="130" w:author="夏灵芝" w:date="2015-11-11T14:59:00Z">
          <w:pPr>
            <w:pStyle w:val="a3"/>
            <w:ind w:firstLineChars="0"/>
            <w:jc w:val="left"/>
          </w:pPr>
        </w:pPrChange>
      </w:pPr>
      <w:r w:rsidRPr="002B300E">
        <w:rPr>
          <w:rFonts w:ascii="宋体" w:hAnsi="宋体" w:hint="eastAsia"/>
          <w:b/>
          <w:sz w:val="24"/>
          <w:szCs w:val="24"/>
          <w:rPrChange w:id="131" w:author="夏灵芝" w:date="2015-11-11T14:59:00Z">
            <w:rPr>
              <w:rFonts w:hint="eastAsia"/>
            </w:rPr>
          </w:rPrChange>
        </w:rPr>
        <w:t>第八条</w:t>
      </w:r>
      <w:r w:rsidRPr="002B300E">
        <w:rPr>
          <w:rFonts w:ascii="宋体" w:hAnsi="宋体" w:hint="eastAsia"/>
          <w:sz w:val="24"/>
          <w:szCs w:val="24"/>
          <w:rPrChange w:id="132" w:author="夏灵芝" w:date="2015-11-11T14:56:00Z">
            <w:rPr>
              <w:rFonts w:hint="eastAsia"/>
            </w:rPr>
          </w:rPrChange>
        </w:rPr>
        <w:t xml:space="preserve"> </w:t>
      </w:r>
      <w:del w:id="133" w:author="夏灵芝" w:date="2015-11-11T14:58:00Z">
        <w:r w:rsidR="000C02BD" w:rsidRPr="002B300E" w:rsidDel="002B300E">
          <w:rPr>
            <w:rFonts w:ascii="宋体" w:hAnsi="宋体" w:hint="eastAsia"/>
            <w:sz w:val="24"/>
            <w:szCs w:val="24"/>
            <w:rPrChange w:id="134" w:author="夏灵芝" w:date="2015-11-11T14:56:00Z">
              <w:rPr>
                <w:rFonts w:hint="eastAsia"/>
              </w:rPr>
            </w:rPrChange>
          </w:rPr>
          <w:delText xml:space="preserve"> </w:delText>
        </w:r>
      </w:del>
      <w:r w:rsidR="00EA05A4" w:rsidRPr="002B300E">
        <w:rPr>
          <w:rFonts w:ascii="宋体" w:hAnsi="宋体" w:hint="eastAsia"/>
          <w:sz w:val="24"/>
          <w:szCs w:val="24"/>
          <w:rPrChange w:id="135" w:author="夏灵芝" w:date="2015-11-11T14:56:00Z">
            <w:rPr>
              <w:rFonts w:hint="eastAsia"/>
            </w:rPr>
          </w:rPrChange>
        </w:rPr>
        <w:t>总行信息技术部负责</w:t>
      </w:r>
      <w:del w:id="136" w:author="夏灵芝" w:date="2015-11-11T16:52:00Z">
        <w:r w:rsidR="00EA05A4" w:rsidRPr="002B300E" w:rsidDel="00DA6815">
          <w:rPr>
            <w:rFonts w:ascii="宋体" w:hAnsi="宋体" w:hint="eastAsia"/>
            <w:sz w:val="24"/>
            <w:szCs w:val="24"/>
            <w:rPrChange w:id="137" w:author="夏灵芝" w:date="2015-11-11T14:56:00Z">
              <w:rPr>
                <w:rFonts w:hint="eastAsia"/>
              </w:rPr>
            </w:rPrChange>
          </w:rPr>
          <w:delText>人</w:delText>
        </w:r>
      </w:del>
      <w:r w:rsidR="00EA05A4" w:rsidRPr="002B300E">
        <w:rPr>
          <w:rFonts w:ascii="宋体" w:hAnsi="宋体" w:hint="eastAsia"/>
          <w:sz w:val="24"/>
          <w:szCs w:val="24"/>
          <w:rPrChange w:id="138" w:author="夏灵芝" w:date="2015-11-11T14:56:00Z">
            <w:rPr>
              <w:rFonts w:hint="eastAsia"/>
            </w:rPr>
          </w:rPrChange>
        </w:rPr>
        <w:t>电子账户业务项下的业务系统开发；负责电子账户信息</w:t>
      </w:r>
      <w:r w:rsidR="00433671" w:rsidRPr="002B300E">
        <w:rPr>
          <w:rFonts w:ascii="宋体" w:hAnsi="宋体" w:hint="eastAsia"/>
          <w:sz w:val="24"/>
          <w:szCs w:val="24"/>
          <w:rPrChange w:id="139" w:author="夏灵芝" w:date="2015-11-11T14:56:00Z">
            <w:rPr>
              <w:rFonts w:hint="eastAsia"/>
            </w:rPr>
          </w:rPrChange>
        </w:rPr>
        <w:t>及数据</w:t>
      </w:r>
      <w:r w:rsidR="00EA05A4" w:rsidRPr="002B300E">
        <w:rPr>
          <w:rFonts w:ascii="宋体" w:hAnsi="宋体" w:hint="eastAsia"/>
          <w:sz w:val="24"/>
          <w:szCs w:val="24"/>
          <w:rPrChange w:id="140" w:author="夏灵芝" w:date="2015-11-11T14:56:00Z">
            <w:rPr>
              <w:rFonts w:hint="eastAsia"/>
            </w:rPr>
          </w:rPrChange>
        </w:rPr>
        <w:t>采集、报送的相关技术支持；负责按规定做好客户身份资料和交易记录的数据备份；负责向本行相关部门提供内部管理和监督检查所需的人民币银行结算账户信息等。</w:t>
      </w:r>
    </w:p>
    <w:p w:rsidR="00EA05A4" w:rsidRPr="002B300E" w:rsidRDefault="00EC4684" w:rsidP="002B300E">
      <w:pPr>
        <w:spacing w:line="360" w:lineRule="auto"/>
        <w:ind w:firstLineChars="200" w:firstLine="482"/>
        <w:rPr>
          <w:rFonts w:ascii="宋体" w:hAnsi="宋体"/>
          <w:sz w:val="24"/>
          <w:szCs w:val="24"/>
          <w:rPrChange w:id="141" w:author="夏灵芝" w:date="2015-11-11T14:56:00Z">
            <w:rPr/>
          </w:rPrChange>
        </w:rPr>
        <w:pPrChange w:id="142" w:author="夏灵芝" w:date="2015-11-11T14:59:00Z">
          <w:pPr>
            <w:pStyle w:val="a3"/>
            <w:ind w:firstLineChars="0"/>
            <w:jc w:val="left"/>
          </w:pPr>
        </w:pPrChange>
      </w:pPr>
      <w:r w:rsidRPr="002B300E">
        <w:rPr>
          <w:rFonts w:ascii="宋体" w:hAnsi="宋体" w:hint="eastAsia"/>
          <w:b/>
          <w:sz w:val="24"/>
          <w:szCs w:val="24"/>
          <w:rPrChange w:id="143" w:author="夏灵芝" w:date="2015-11-11T14:59:00Z">
            <w:rPr>
              <w:rFonts w:hint="eastAsia"/>
            </w:rPr>
          </w:rPrChange>
        </w:rPr>
        <w:t>第九条</w:t>
      </w:r>
      <w:r w:rsidRPr="002B300E">
        <w:rPr>
          <w:rFonts w:ascii="宋体" w:hAnsi="宋体" w:hint="eastAsia"/>
          <w:sz w:val="24"/>
          <w:szCs w:val="24"/>
          <w:rPrChange w:id="144" w:author="夏灵芝" w:date="2015-11-11T14:56:00Z">
            <w:rPr>
              <w:rFonts w:hint="eastAsia"/>
            </w:rPr>
          </w:rPrChange>
        </w:rPr>
        <w:t xml:space="preserve"> </w:t>
      </w:r>
      <w:del w:id="145" w:author="夏灵芝" w:date="2015-11-11T14:58:00Z">
        <w:r w:rsidR="000C02BD" w:rsidRPr="002B300E" w:rsidDel="002B300E">
          <w:rPr>
            <w:rFonts w:ascii="宋体" w:hAnsi="宋体" w:hint="eastAsia"/>
            <w:sz w:val="24"/>
            <w:szCs w:val="24"/>
            <w:rPrChange w:id="146" w:author="夏灵芝" w:date="2015-11-11T14:56:00Z">
              <w:rPr>
                <w:rFonts w:hint="eastAsia"/>
              </w:rPr>
            </w:rPrChange>
          </w:rPr>
          <w:delText xml:space="preserve"> </w:delText>
        </w:r>
      </w:del>
      <w:r w:rsidR="00EA05A4" w:rsidRPr="002B300E">
        <w:rPr>
          <w:rFonts w:ascii="宋体" w:hAnsi="宋体" w:hint="eastAsia"/>
          <w:sz w:val="24"/>
          <w:szCs w:val="24"/>
          <w:rPrChange w:id="147" w:author="夏灵芝" w:date="2015-11-11T14:56:00Z">
            <w:rPr>
              <w:rFonts w:hint="eastAsia"/>
            </w:rPr>
          </w:rPrChange>
        </w:rPr>
        <w:t>总行风险管理部负责对本行电子账户管理体系的充分性和有效性进行持续监测、检查和评估，并提出完善建议。</w:t>
      </w:r>
    </w:p>
    <w:p w:rsidR="00EA05A4" w:rsidRPr="002B300E" w:rsidRDefault="00EC4684" w:rsidP="002B300E">
      <w:pPr>
        <w:spacing w:line="360" w:lineRule="auto"/>
        <w:ind w:firstLineChars="200" w:firstLine="482"/>
        <w:rPr>
          <w:rFonts w:ascii="宋体" w:hAnsi="宋体"/>
          <w:sz w:val="24"/>
          <w:szCs w:val="24"/>
          <w:rPrChange w:id="148" w:author="夏灵芝" w:date="2015-11-11T14:56:00Z">
            <w:rPr/>
          </w:rPrChange>
        </w:rPr>
        <w:pPrChange w:id="149" w:author="夏灵芝" w:date="2015-11-11T14:59:00Z">
          <w:pPr>
            <w:pStyle w:val="a3"/>
            <w:ind w:firstLineChars="0"/>
            <w:jc w:val="left"/>
          </w:pPr>
        </w:pPrChange>
      </w:pPr>
      <w:r w:rsidRPr="002B300E">
        <w:rPr>
          <w:rFonts w:ascii="宋体" w:hAnsi="宋体" w:hint="eastAsia"/>
          <w:b/>
          <w:sz w:val="24"/>
          <w:szCs w:val="24"/>
          <w:rPrChange w:id="150" w:author="夏灵芝" w:date="2015-11-11T14:59:00Z">
            <w:rPr>
              <w:rFonts w:hint="eastAsia"/>
            </w:rPr>
          </w:rPrChange>
        </w:rPr>
        <w:t>第十条</w:t>
      </w:r>
      <w:r w:rsidRPr="002B300E">
        <w:rPr>
          <w:rFonts w:ascii="宋体" w:hAnsi="宋体" w:hint="eastAsia"/>
          <w:b/>
          <w:sz w:val="24"/>
          <w:szCs w:val="24"/>
          <w:rPrChange w:id="151" w:author="夏灵芝" w:date="2015-11-11T14:59:00Z">
            <w:rPr>
              <w:rFonts w:hint="eastAsia"/>
            </w:rPr>
          </w:rPrChange>
        </w:rPr>
        <w:t xml:space="preserve"> </w:t>
      </w:r>
      <w:del w:id="152" w:author="夏灵芝" w:date="2015-11-11T14:58:00Z">
        <w:r w:rsidR="000C02BD" w:rsidRPr="002B300E" w:rsidDel="002B300E">
          <w:rPr>
            <w:rFonts w:ascii="宋体" w:hAnsi="宋体" w:hint="eastAsia"/>
            <w:sz w:val="24"/>
            <w:szCs w:val="24"/>
            <w:rPrChange w:id="153" w:author="夏灵芝" w:date="2015-11-11T14:56:00Z">
              <w:rPr>
                <w:rFonts w:hint="eastAsia"/>
              </w:rPr>
            </w:rPrChange>
          </w:rPr>
          <w:delText xml:space="preserve"> </w:delText>
        </w:r>
      </w:del>
      <w:r w:rsidR="00EA05A4" w:rsidRPr="002B300E">
        <w:rPr>
          <w:rFonts w:ascii="宋体" w:hAnsi="宋体" w:hint="eastAsia"/>
          <w:sz w:val="24"/>
          <w:szCs w:val="24"/>
          <w:rPrChange w:id="154" w:author="夏灵芝" w:date="2015-11-11T14:56:00Z">
            <w:rPr>
              <w:rFonts w:hint="eastAsia"/>
            </w:rPr>
          </w:rPrChange>
        </w:rPr>
        <w:t>总行营运管理部负责对电子账户</w:t>
      </w:r>
      <w:r w:rsidR="00CC474E" w:rsidRPr="002B300E">
        <w:rPr>
          <w:rFonts w:ascii="宋体" w:hAnsi="宋体" w:hint="eastAsia"/>
          <w:sz w:val="24"/>
          <w:szCs w:val="24"/>
          <w:rPrChange w:id="155" w:author="夏灵芝" w:date="2015-11-11T14:56:00Z">
            <w:rPr>
              <w:rFonts w:hint="eastAsia"/>
            </w:rPr>
          </w:rPrChange>
        </w:rPr>
        <w:t>业务所设涉及的清算、对账、差错处理等业务的操作管理</w:t>
      </w:r>
      <w:r w:rsidR="00EA05A4" w:rsidRPr="002B300E">
        <w:rPr>
          <w:rFonts w:ascii="宋体" w:hAnsi="宋体" w:hint="eastAsia"/>
          <w:sz w:val="24"/>
          <w:szCs w:val="24"/>
          <w:rPrChange w:id="156" w:author="夏灵芝" w:date="2015-11-11T14:56:00Z">
            <w:rPr>
              <w:rFonts w:hint="eastAsia"/>
            </w:rPr>
          </w:rPrChange>
        </w:rPr>
        <w:t>。</w:t>
      </w:r>
    </w:p>
    <w:p w:rsidR="00CC474E" w:rsidRPr="002B300E" w:rsidRDefault="00EC4684" w:rsidP="002B300E">
      <w:pPr>
        <w:spacing w:line="360" w:lineRule="auto"/>
        <w:ind w:firstLineChars="200" w:firstLine="482"/>
        <w:rPr>
          <w:rFonts w:ascii="宋体" w:hAnsi="宋体"/>
          <w:sz w:val="24"/>
          <w:szCs w:val="24"/>
          <w:rPrChange w:id="157" w:author="夏灵芝" w:date="2015-11-11T14:56:00Z">
            <w:rPr/>
          </w:rPrChange>
        </w:rPr>
        <w:pPrChange w:id="158" w:author="夏灵芝" w:date="2015-11-11T14:59:00Z">
          <w:pPr>
            <w:pStyle w:val="a3"/>
            <w:ind w:firstLineChars="0"/>
            <w:jc w:val="left"/>
          </w:pPr>
        </w:pPrChange>
      </w:pPr>
      <w:r w:rsidRPr="002B300E">
        <w:rPr>
          <w:rFonts w:ascii="宋体" w:hAnsi="宋体" w:hint="eastAsia"/>
          <w:b/>
          <w:sz w:val="24"/>
          <w:szCs w:val="24"/>
          <w:rPrChange w:id="159" w:author="夏灵芝" w:date="2015-11-11T14:59:00Z">
            <w:rPr>
              <w:rFonts w:hint="eastAsia"/>
            </w:rPr>
          </w:rPrChange>
        </w:rPr>
        <w:t>第十一条</w:t>
      </w:r>
      <w:r w:rsidRPr="002B300E">
        <w:rPr>
          <w:rFonts w:ascii="宋体" w:hAnsi="宋体" w:hint="eastAsia"/>
          <w:b/>
          <w:sz w:val="24"/>
          <w:szCs w:val="24"/>
          <w:rPrChange w:id="160" w:author="夏灵芝" w:date="2015-11-11T14:59:00Z">
            <w:rPr>
              <w:rFonts w:hint="eastAsia"/>
            </w:rPr>
          </w:rPrChange>
        </w:rPr>
        <w:t xml:space="preserve"> </w:t>
      </w:r>
      <w:ins w:id="161" w:author="夏灵芝" w:date="2015-11-11T16:53:00Z">
        <w:r w:rsidR="00DA6815" w:rsidRPr="007F5FD3">
          <w:rPr>
            <w:rFonts w:ascii="宋体" w:hAnsi="宋体" w:hint="eastAsia"/>
            <w:sz w:val="24"/>
            <w:szCs w:val="24"/>
            <w:rPrChange w:id="162" w:author="夏灵芝" w:date="2015-11-12T10:14:00Z">
              <w:rPr>
                <w:rFonts w:ascii="宋体" w:hAnsi="宋体" w:hint="eastAsia"/>
                <w:b/>
                <w:sz w:val="24"/>
                <w:szCs w:val="24"/>
              </w:rPr>
            </w:rPrChange>
          </w:rPr>
          <w:t>各</w:t>
        </w:r>
      </w:ins>
      <w:del w:id="163" w:author="夏灵芝" w:date="2015-11-11T14:58:00Z">
        <w:r w:rsidR="000C02BD" w:rsidRPr="007F5FD3" w:rsidDel="002B300E">
          <w:rPr>
            <w:rFonts w:ascii="宋体" w:hAnsi="宋体" w:hint="eastAsia"/>
            <w:sz w:val="24"/>
            <w:szCs w:val="24"/>
            <w:rPrChange w:id="164" w:author="夏灵芝" w:date="2015-11-12T10:14:00Z">
              <w:rPr>
                <w:rFonts w:hint="eastAsia"/>
              </w:rPr>
            </w:rPrChange>
          </w:rPr>
          <w:delText xml:space="preserve"> </w:delText>
        </w:r>
      </w:del>
      <w:r w:rsidR="00CC474E" w:rsidRPr="007F5FD3">
        <w:rPr>
          <w:rFonts w:ascii="宋体" w:hAnsi="宋体" w:hint="eastAsia"/>
          <w:sz w:val="24"/>
          <w:szCs w:val="24"/>
          <w:rPrChange w:id="165" w:author="夏灵芝" w:date="2015-11-12T10:14:00Z">
            <w:rPr>
              <w:rFonts w:hint="eastAsia"/>
            </w:rPr>
          </w:rPrChange>
        </w:rPr>
        <w:t>分行</w:t>
      </w:r>
      <w:del w:id="166" w:author="夏灵芝" w:date="2015-11-12T10:11:00Z">
        <w:r w:rsidR="00CC474E" w:rsidRPr="007F5FD3" w:rsidDel="007F5FD3">
          <w:rPr>
            <w:rFonts w:ascii="宋体" w:hAnsi="宋体" w:hint="eastAsia"/>
            <w:sz w:val="24"/>
            <w:szCs w:val="24"/>
            <w:rPrChange w:id="167" w:author="夏灵芝" w:date="2015-11-12T10:14:00Z">
              <w:rPr>
                <w:rFonts w:hint="eastAsia"/>
              </w:rPr>
            </w:rPrChange>
          </w:rPr>
          <w:delText>、中心支行</w:delText>
        </w:r>
      </w:del>
      <w:r w:rsidR="00CC474E" w:rsidRPr="007F5FD3">
        <w:rPr>
          <w:rFonts w:ascii="宋体" w:hAnsi="宋体" w:hint="eastAsia"/>
          <w:sz w:val="24"/>
          <w:szCs w:val="24"/>
          <w:rPrChange w:id="168" w:author="夏灵芝" w:date="2015-11-12T10:14:00Z">
            <w:rPr>
              <w:rFonts w:hint="eastAsia"/>
            </w:rPr>
          </w:rPrChange>
        </w:rPr>
        <w:t>营运管理部负责监督和检查辖内营业网点电子账</w:t>
      </w:r>
      <w:r w:rsidR="00CC474E" w:rsidRPr="002B300E">
        <w:rPr>
          <w:rFonts w:ascii="宋体" w:hAnsi="宋体" w:hint="eastAsia"/>
          <w:sz w:val="24"/>
          <w:szCs w:val="24"/>
          <w:rPrChange w:id="169" w:author="夏灵芝" w:date="2015-11-11T14:56:00Z">
            <w:rPr>
              <w:rFonts w:hint="eastAsia"/>
            </w:rPr>
          </w:rPrChange>
        </w:rPr>
        <w:t>户管理情况；负责做好</w:t>
      </w:r>
      <w:r w:rsidR="00D618DB" w:rsidRPr="002B300E">
        <w:rPr>
          <w:rFonts w:ascii="宋体" w:hAnsi="宋体" w:hint="eastAsia"/>
          <w:sz w:val="24"/>
          <w:szCs w:val="24"/>
          <w:rPrChange w:id="170" w:author="夏灵芝" w:date="2015-11-11T14:56:00Z">
            <w:rPr>
              <w:rFonts w:hint="eastAsia"/>
            </w:rPr>
          </w:rPrChange>
        </w:rPr>
        <w:t>电子</w:t>
      </w:r>
      <w:r w:rsidR="00CC474E" w:rsidRPr="002B300E">
        <w:rPr>
          <w:rFonts w:ascii="宋体" w:hAnsi="宋体" w:hint="eastAsia"/>
          <w:sz w:val="24"/>
          <w:szCs w:val="24"/>
          <w:rPrChange w:id="171" w:author="夏灵芝" w:date="2015-11-11T14:56:00Z">
            <w:rPr>
              <w:rFonts w:hint="eastAsia"/>
            </w:rPr>
          </w:rPrChange>
        </w:rPr>
        <w:t>账户管理培训、宣传工作；负责及时向总行和监管机构报告账户管理工作情况，并配合监管部门开展账户管理检查等。</w:t>
      </w:r>
    </w:p>
    <w:p w:rsidR="00CC474E" w:rsidRPr="002B300E" w:rsidRDefault="00EC4684" w:rsidP="002B300E">
      <w:pPr>
        <w:spacing w:line="360" w:lineRule="auto"/>
        <w:ind w:firstLineChars="200" w:firstLine="482"/>
        <w:rPr>
          <w:rFonts w:ascii="宋体" w:hAnsi="宋体"/>
          <w:sz w:val="24"/>
          <w:szCs w:val="24"/>
          <w:rPrChange w:id="172" w:author="夏灵芝" w:date="2015-11-11T14:56:00Z">
            <w:rPr/>
          </w:rPrChange>
        </w:rPr>
        <w:pPrChange w:id="173" w:author="夏灵芝" w:date="2015-11-11T14:59:00Z">
          <w:pPr>
            <w:pStyle w:val="a3"/>
            <w:ind w:firstLineChars="0"/>
            <w:jc w:val="left"/>
          </w:pPr>
        </w:pPrChange>
      </w:pPr>
      <w:r w:rsidRPr="002B300E">
        <w:rPr>
          <w:rFonts w:ascii="宋体" w:hAnsi="宋体" w:hint="eastAsia"/>
          <w:b/>
          <w:sz w:val="24"/>
          <w:szCs w:val="24"/>
          <w:rPrChange w:id="174" w:author="夏灵芝" w:date="2015-11-11T14:59:00Z">
            <w:rPr>
              <w:rFonts w:hint="eastAsia"/>
            </w:rPr>
          </w:rPrChange>
        </w:rPr>
        <w:t>第十二条</w:t>
      </w:r>
      <w:r w:rsidRPr="002B300E">
        <w:rPr>
          <w:rFonts w:ascii="宋体" w:hAnsi="宋体" w:hint="eastAsia"/>
          <w:sz w:val="24"/>
          <w:szCs w:val="24"/>
          <w:rPrChange w:id="175" w:author="夏灵芝" w:date="2015-11-11T14:56:00Z">
            <w:rPr>
              <w:rFonts w:hint="eastAsia"/>
            </w:rPr>
          </w:rPrChange>
        </w:rPr>
        <w:t xml:space="preserve"> </w:t>
      </w:r>
      <w:del w:id="176" w:author="夏灵芝" w:date="2015-11-11T14:58:00Z">
        <w:r w:rsidR="000C02BD" w:rsidRPr="002B300E" w:rsidDel="002B300E">
          <w:rPr>
            <w:rFonts w:ascii="宋体" w:hAnsi="宋体" w:hint="eastAsia"/>
            <w:sz w:val="24"/>
            <w:szCs w:val="24"/>
            <w:rPrChange w:id="177" w:author="夏灵芝" w:date="2015-11-11T14:56:00Z">
              <w:rPr>
                <w:rFonts w:hint="eastAsia"/>
              </w:rPr>
            </w:rPrChange>
          </w:rPr>
          <w:delText xml:space="preserve"> </w:delText>
        </w:r>
      </w:del>
      <w:r w:rsidR="00433671" w:rsidRPr="002B300E">
        <w:rPr>
          <w:rFonts w:ascii="宋体" w:hAnsi="宋体" w:hint="eastAsia"/>
          <w:sz w:val="24"/>
          <w:szCs w:val="24"/>
          <w:rPrChange w:id="178" w:author="夏灵芝" w:date="2015-11-11T14:56:00Z">
            <w:rPr>
              <w:rFonts w:hint="eastAsia"/>
            </w:rPr>
          </w:rPrChange>
        </w:rPr>
        <w:t>本行营业网点负责按规定做好客户身份识别和尽职调查，监督电子账户使用，及时报告可疑支付交易；负责处理客户关于电子账户特定业务的交易、差错及投诉处理；负责处理电子账户司法查询、冻结、扣划工作；负责做好本网点电子账户管理培训、检查、宣传工作，及时向上级行报告账户管理工作情况，配合上级行开展检查等。</w:t>
      </w:r>
    </w:p>
    <w:p w:rsidR="00EA05A4" w:rsidRPr="002B300E" w:rsidDel="002B300E" w:rsidRDefault="00EA05A4" w:rsidP="002B300E">
      <w:pPr>
        <w:spacing w:line="360" w:lineRule="auto"/>
        <w:ind w:firstLineChars="200" w:firstLine="480"/>
        <w:rPr>
          <w:del w:id="179" w:author="夏灵芝" w:date="2015-11-11T14:57:00Z"/>
          <w:rFonts w:ascii="宋体" w:hAnsi="宋体"/>
          <w:sz w:val="24"/>
          <w:szCs w:val="24"/>
          <w:rPrChange w:id="180" w:author="夏灵芝" w:date="2015-11-11T14:56:00Z">
            <w:rPr>
              <w:del w:id="181" w:author="夏灵芝" w:date="2015-11-11T14:57:00Z"/>
            </w:rPr>
          </w:rPrChange>
        </w:rPr>
        <w:pPrChange w:id="182" w:author="夏灵芝" w:date="2015-11-11T14:56:00Z">
          <w:pPr>
            <w:jc w:val="left"/>
          </w:pPr>
        </w:pPrChange>
      </w:pPr>
    </w:p>
    <w:p w:rsidR="00EA05A4" w:rsidRPr="002B300E" w:rsidRDefault="00EA05A4" w:rsidP="002B300E">
      <w:pPr>
        <w:spacing w:line="360" w:lineRule="auto"/>
        <w:rPr>
          <w:rFonts w:ascii="宋体" w:hAnsi="宋体" w:hint="eastAsia"/>
          <w:sz w:val="24"/>
          <w:szCs w:val="24"/>
          <w:rPrChange w:id="183" w:author="夏灵芝" w:date="2015-11-11T14:56:00Z">
            <w:rPr/>
          </w:rPrChange>
        </w:rPr>
        <w:pPrChange w:id="184" w:author="夏灵芝" w:date="2015-11-11T14:57:00Z">
          <w:pPr>
            <w:jc w:val="left"/>
          </w:pPr>
        </w:pPrChange>
      </w:pPr>
    </w:p>
    <w:p w:rsidR="00677BAC" w:rsidRPr="002B300E" w:rsidDel="002B300E" w:rsidRDefault="002B300E" w:rsidP="002B300E">
      <w:pPr>
        <w:numPr>
          <w:numberingChange w:id="185" w:author="夏灵芝" w:date="2015-11-11T14:54:00Z" w:original="第%1:3:11:章"/>
        </w:numPr>
        <w:spacing w:line="360" w:lineRule="auto"/>
        <w:jc w:val="center"/>
        <w:rPr>
          <w:del w:id="186" w:author="夏灵芝" w:date="2015-11-11T14:55:00Z"/>
          <w:rFonts w:ascii="黑体" w:eastAsia="黑体" w:hAnsi="宋体" w:hint="eastAsia"/>
          <w:sz w:val="24"/>
          <w:szCs w:val="24"/>
          <w:rPrChange w:id="187" w:author="夏灵芝" w:date="2015-11-11T14:57:00Z">
            <w:rPr>
              <w:del w:id="188" w:author="夏灵芝" w:date="2015-11-11T14:55:00Z"/>
            </w:rPr>
          </w:rPrChange>
        </w:rPr>
        <w:pPrChange w:id="189" w:author="夏灵芝" w:date="2015-11-11T14:57:00Z">
          <w:pPr>
            <w:pStyle w:val="a3"/>
            <w:ind w:firstLineChars="0" w:firstLine="0"/>
            <w:jc w:val="center"/>
          </w:pPr>
        </w:pPrChange>
      </w:pPr>
      <w:ins w:id="190" w:author="夏灵芝" w:date="2015-11-11T14:55:00Z">
        <w:r w:rsidRPr="002B300E">
          <w:rPr>
            <w:rFonts w:ascii="黑体" w:eastAsia="黑体" w:hAnsi="宋体" w:hint="eastAsia"/>
            <w:sz w:val="24"/>
            <w:szCs w:val="24"/>
            <w:rPrChange w:id="191" w:author="夏灵芝" w:date="2015-11-11T14:57:00Z">
              <w:rPr>
                <w:rFonts w:hint="eastAsia"/>
              </w:rPr>
            </w:rPrChange>
          </w:rPr>
          <w:t>第三章</w:t>
        </w:r>
        <w:r w:rsidRPr="002B300E">
          <w:rPr>
            <w:rFonts w:ascii="黑体" w:eastAsia="黑体" w:hAnsi="宋体" w:hint="eastAsia"/>
            <w:sz w:val="24"/>
            <w:szCs w:val="24"/>
            <w:rPrChange w:id="192" w:author="夏灵芝" w:date="2015-11-11T14:57:00Z">
              <w:rPr>
                <w:rFonts w:hint="eastAsia"/>
              </w:rPr>
            </w:rPrChange>
          </w:rPr>
          <w:t xml:space="preserve">  </w:t>
        </w:r>
      </w:ins>
      <w:r w:rsidR="00677BAC" w:rsidRPr="002B300E">
        <w:rPr>
          <w:rFonts w:ascii="黑体" w:eastAsia="黑体" w:hAnsi="宋体" w:hint="eastAsia"/>
          <w:sz w:val="24"/>
          <w:szCs w:val="24"/>
          <w:rPrChange w:id="193" w:author="夏灵芝" w:date="2015-11-11T14:57:00Z">
            <w:rPr>
              <w:rFonts w:hint="eastAsia"/>
            </w:rPr>
          </w:rPrChange>
        </w:rPr>
        <w:t>电子账户的开立、变更及注销</w:t>
      </w:r>
    </w:p>
    <w:p w:rsidR="00FD243D" w:rsidRPr="002B300E" w:rsidRDefault="00FD243D" w:rsidP="002B300E">
      <w:pPr>
        <w:spacing w:line="360" w:lineRule="auto"/>
        <w:jc w:val="center"/>
        <w:rPr>
          <w:rFonts w:ascii="黑体" w:eastAsia="黑体" w:hAnsi="宋体" w:hint="eastAsia"/>
          <w:sz w:val="24"/>
          <w:szCs w:val="24"/>
          <w:rPrChange w:id="194" w:author="夏灵芝" w:date="2015-11-11T14:57:00Z">
            <w:rPr/>
          </w:rPrChange>
        </w:rPr>
        <w:pPrChange w:id="195" w:author="夏灵芝" w:date="2015-11-11T14:57:00Z">
          <w:pPr>
            <w:pStyle w:val="a3"/>
            <w:ind w:left="720" w:firstLineChars="0" w:firstLine="0"/>
          </w:pPr>
        </w:pPrChange>
      </w:pPr>
    </w:p>
    <w:p w:rsidR="00D67D6F" w:rsidRPr="002B300E" w:rsidRDefault="00EC4684" w:rsidP="002B300E">
      <w:pPr>
        <w:spacing w:line="360" w:lineRule="auto"/>
        <w:ind w:firstLineChars="200" w:firstLine="482"/>
        <w:rPr>
          <w:rFonts w:ascii="宋体" w:hAnsi="宋体"/>
          <w:sz w:val="24"/>
          <w:szCs w:val="24"/>
          <w:rPrChange w:id="196" w:author="夏灵芝" w:date="2015-11-11T14:56:00Z">
            <w:rPr/>
          </w:rPrChange>
        </w:rPr>
        <w:pPrChange w:id="197" w:author="夏灵芝" w:date="2015-11-11T14:59:00Z">
          <w:pPr>
            <w:pStyle w:val="a3"/>
            <w:ind w:firstLineChars="0"/>
            <w:jc w:val="left"/>
          </w:pPr>
        </w:pPrChange>
      </w:pPr>
      <w:r w:rsidRPr="002B300E">
        <w:rPr>
          <w:rFonts w:ascii="宋体" w:hAnsi="宋体" w:hint="eastAsia"/>
          <w:b/>
          <w:sz w:val="24"/>
          <w:szCs w:val="24"/>
          <w:rPrChange w:id="198" w:author="夏灵芝" w:date="2015-11-11T14:59:00Z">
            <w:rPr>
              <w:rFonts w:hint="eastAsia"/>
            </w:rPr>
          </w:rPrChange>
        </w:rPr>
        <w:t>第十三条</w:t>
      </w:r>
      <w:r w:rsidRPr="002B300E">
        <w:rPr>
          <w:rFonts w:ascii="宋体" w:hAnsi="宋体" w:hint="eastAsia"/>
          <w:sz w:val="24"/>
          <w:szCs w:val="24"/>
          <w:rPrChange w:id="199" w:author="夏灵芝" w:date="2015-11-11T14:56:00Z">
            <w:rPr>
              <w:rFonts w:hint="eastAsia"/>
            </w:rPr>
          </w:rPrChange>
        </w:rPr>
        <w:t xml:space="preserve"> </w:t>
      </w:r>
      <w:del w:id="200" w:author="夏灵芝" w:date="2015-11-11T14:58:00Z">
        <w:r w:rsidR="000C02BD" w:rsidRPr="002B300E" w:rsidDel="002B300E">
          <w:rPr>
            <w:rFonts w:ascii="宋体" w:hAnsi="宋体" w:hint="eastAsia"/>
            <w:sz w:val="24"/>
            <w:szCs w:val="24"/>
            <w:rPrChange w:id="201" w:author="夏灵芝" w:date="2015-11-11T14:56:00Z">
              <w:rPr>
                <w:rFonts w:hint="eastAsia"/>
              </w:rPr>
            </w:rPrChange>
          </w:rPr>
          <w:delText xml:space="preserve"> </w:delText>
        </w:r>
      </w:del>
      <w:r w:rsidR="00D67D6F" w:rsidRPr="002B300E">
        <w:rPr>
          <w:rFonts w:ascii="宋体" w:hAnsi="宋体" w:hint="eastAsia"/>
          <w:sz w:val="24"/>
          <w:szCs w:val="24"/>
          <w:rPrChange w:id="202" w:author="夏灵芝" w:date="2015-11-11T14:56:00Z">
            <w:rPr>
              <w:rFonts w:hint="eastAsia"/>
            </w:rPr>
          </w:rPrChange>
        </w:rPr>
        <w:t>电子账户的开立遵循本人自愿原则，</w:t>
      </w:r>
      <w:r w:rsidR="00B80089" w:rsidRPr="002B300E">
        <w:rPr>
          <w:rFonts w:ascii="宋体" w:hAnsi="宋体" w:hint="eastAsia"/>
          <w:sz w:val="24"/>
          <w:szCs w:val="24"/>
          <w:rPrChange w:id="203" w:author="夏灵芝" w:date="2015-11-11T14:56:00Z">
            <w:rPr>
              <w:rFonts w:hint="eastAsia"/>
            </w:rPr>
          </w:rPrChange>
        </w:rPr>
        <w:t>居住在中国境内的</w:t>
      </w:r>
      <w:r w:rsidR="00B80089" w:rsidRPr="002B300E">
        <w:rPr>
          <w:rFonts w:ascii="宋体" w:hAnsi="宋体" w:hint="eastAsia"/>
          <w:sz w:val="24"/>
          <w:szCs w:val="24"/>
          <w:rPrChange w:id="204" w:author="夏灵芝" w:date="2015-11-11T14:56:00Z">
            <w:rPr>
              <w:rFonts w:hint="eastAsia"/>
            </w:rPr>
          </w:rPrChange>
        </w:rPr>
        <w:t>18</w:t>
      </w:r>
      <w:r w:rsidR="00B80089" w:rsidRPr="002B300E">
        <w:rPr>
          <w:rFonts w:ascii="宋体" w:hAnsi="宋体" w:hint="eastAsia"/>
          <w:sz w:val="24"/>
          <w:szCs w:val="24"/>
          <w:rPrChange w:id="205" w:author="夏灵芝" w:date="2015-11-11T14:56:00Z">
            <w:rPr>
              <w:rFonts w:hint="eastAsia"/>
            </w:rPr>
          </w:rPrChange>
        </w:rPr>
        <w:t>岁以上</w:t>
      </w:r>
      <w:del w:id="206" w:author="夏灵芝" w:date="2015-11-11T16:54:00Z">
        <w:r w:rsidR="00B80089" w:rsidRPr="002B300E" w:rsidDel="00DA6815">
          <w:rPr>
            <w:rFonts w:ascii="宋体" w:hAnsi="宋体" w:hint="eastAsia"/>
            <w:sz w:val="24"/>
            <w:szCs w:val="24"/>
            <w:rPrChange w:id="207" w:author="夏灵芝" w:date="2015-11-11T14:56:00Z">
              <w:rPr>
                <w:rFonts w:hint="eastAsia"/>
              </w:rPr>
            </w:rPrChange>
          </w:rPr>
          <w:delText>，</w:delText>
        </w:r>
      </w:del>
      <w:ins w:id="208" w:author="夏灵芝" w:date="2015-11-11T16:54:00Z">
        <w:r w:rsidR="00DA6815">
          <w:rPr>
            <w:rFonts w:ascii="宋体" w:hAnsi="宋体" w:hint="eastAsia"/>
            <w:sz w:val="24"/>
            <w:szCs w:val="24"/>
          </w:rPr>
          <w:t>、</w:t>
        </w:r>
      </w:ins>
      <w:r w:rsidR="00B80089" w:rsidRPr="002B300E">
        <w:rPr>
          <w:rFonts w:ascii="宋体" w:hAnsi="宋体" w:hint="eastAsia"/>
          <w:sz w:val="24"/>
          <w:szCs w:val="24"/>
          <w:rPrChange w:id="209" w:author="夏灵芝" w:date="2015-11-11T14:56:00Z">
            <w:rPr>
              <w:rFonts w:hint="eastAsia"/>
            </w:rPr>
          </w:rPrChange>
        </w:rPr>
        <w:t>60</w:t>
      </w:r>
      <w:r w:rsidR="00B80089" w:rsidRPr="002B300E">
        <w:rPr>
          <w:rFonts w:ascii="宋体" w:hAnsi="宋体" w:hint="eastAsia"/>
          <w:sz w:val="24"/>
          <w:szCs w:val="24"/>
          <w:rPrChange w:id="210" w:author="夏灵芝" w:date="2015-11-11T14:56:00Z">
            <w:rPr>
              <w:rFonts w:hint="eastAsia"/>
            </w:rPr>
          </w:rPrChange>
        </w:rPr>
        <w:t>岁以下的居民</w:t>
      </w:r>
      <w:r w:rsidR="00D67D6F" w:rsidRPr="002B300E">
        <w:rPr>
          <w:rFonts w:ascii="宋体" w:hAnsi="宋体" w:hint="eastAsia"/>
          <w:sz w:val="24"/>
          <w:szCs w:val="24"/>
          <w:rPrChange w:id="211" w:author="夏灵芝" w:date="2015-11-11T14:56:00Z">
            <w:rPr>
              <w:rFonts w:hint="eastAsia"/>
            </w:rPr>
          </w:rPrChange>
        </w:rPr>
        <w:t>客户在具有投资、消费、结算等资金需要时可以向</w:t>
      </w:r>
      <w:del w:id="212" w:author="夏灵芝" w:date="2015-11-11T16:50:00Z">
        <w:r w:rsidR="00D67D6F" w:rsidRPr="002B300E" w:rsidDel="00DA6815">
          <w:rPr>
            <w:rFonts w:ascii="宋体" w:hAnsi="宋体" w:hint="eastAsia"/>
            <w:sz w:val="24"/>
            <w:szCs w:val="24"/>
            <w:rPrChange w:id="213" w:author="夏灵芝" w:date="2015-11-11T14:56:00Z">
              <w:rPr>
                <w:rFonts w:hint="eastAsia"/>
              </w:rPr>
            </w:rPrChange>
          </w:rPr>
          <w:delText>我行</w:delText>
        </w:r>
      </w:del>
      <w:ins w:id="214" w:author="夏灵芝" w:date="2015-11-11T16:50:00Z">
        <w:r w:rsidR="00DA6815">
          <w:rPr>
            <w:rFonts w:ascii="宋体" w:hAnsi="宋体" w:hint="eastAsia"/>
            <w:sz w:val="24"/>
            <w:szCs w:val="24"/>
          </w:rPr>
          <w:t>本行</w:t>
        </w:r>
      </w:ins>
      <w:r w:rsidR="00D67D6F" w:rsidRPr="002B300E">
        <w:rPr>
          <w:rFonts w:ascii="宋体" w:hAnsi="宋体" w:hint="eastAsia"/>
          <w:sz w:val="24"/>
          <w:szCs w:val="24"/>
          <w:rPrChange w:id="215" w:author="夏灵芝" w:date="2015-11-11T14:56:00Z">
            <w:rPr>
              <w:rFonts w:hint="eastAsia"/>
            </w:rPr>
          </w:rPrChange>
        </w:rPr>
        <w:t>申请开立电子账户，</w:t>
      </w:r>
      <w:r w:rsidR="00D06A4F" w:rsidRPr="002B300E">
        <w:rPr>
          <w:rFonts w:ascii="宋体" w:hAnsi="宋体" w:hint="eastAsia"/>
          <w:sz w:val="24"/>
          <w:szCs w:val="24"/>
          <w:rPrChange w:id="216" w:author="夏灵芝" w:date="2015-11-11T14:56:00Z">
            <w:rPr>
              <w:rFonts w:hint="eastAsia"/>
            </w:rPr>
          </w:rPrChange>
        </w:rPr>
        <w:t>不得委托</w:t>
      </w:r>
      <w:r w:rsidR="00D67D6F" w:rsidRPr="002B300E">
        <w:rPr>
          <w:rFonts w:ascii="宋体" w:hAnsi="宋体" w:hint="eastAsia"/>
          <w:sz w:val="24"/>
          <w:szCs w:val="24"/>
          <w:rPrChange w:id="217" w:author="夏灵芝" w:date="2015-11-11T14:56:00Z">
            <w:rPr>
              <w:rFonts w:hint="eastAsia"/>
            </w:rPr>
          </w:rPrChange>
        </w:rPr>
        <w:t>他人</w:t>
      </w:r>
      <w:r w:rsidR="00D06A4F" w:rsidRPr="002B300E">
        <w:rPr>
          <w:rFonts w:ascii="宋体" w:hAnsi="宋体" w:hint="eastAsia"/>
          <w:sz w:val="24"/>
          <w:szCs w:val="24"/>
          <w:rPrChange w:id="218" w:author="夏灵芝" w:date="2015-11-11T14:56:00Z">
            <w:rPr>
              <w:rFonts w:hint="eastAsia"/>
            </w:rPr>
          </w:rPrChange>
        </w:rPr>
        <w:t>办理</w:t>
      </w:r>
      <w:r w:rsidR="00D67D6F" w:rsidRPr="002B300E">
        <w:rPr>
          <w:rFonts w:ascii="宋体" w:hAnsi="宋体" w:hint="eastAsia"/>
          <w:sz w:val="24"/>
          <w:szCs w:val="24"/>
          <w:rPrChange w:id="219" w:author="夏灵芝" w:date="2015-11-11T14:56:00Z">
            <w:rPr>
              <w:rFonts w:hint="eastAsia"/>
            </w:rPr>
          </w:rPrChange>
        </w:rPr>
        <w:t>。</w:t>
      </w:r>
    </w:p>
    <w:p w:rsidR="00D67D6F" w:rsidRPr="002B300E" w:rsidRDefault="00EC4684" w:rsidP="002B300E">
      <w:pPr>
        <w:spacing w:line="360" w:lineRule="auto"/>
        <w:ind w:firstLineChars="200" w:firstLine="482"/>
        <w:rPr>
          <w:rFonts w:ascii="宋体" w:hAnsi="宋体"/>
          <w:sz w:val="24"/>
          <w:szCs w:val="24"/>
          <w:rPrChange w:id="220" w:author="夏灵芝" w:date="2015-11-11T14:56:00Z">
            <w:rPr/>
          </w:rPrChange>
        </w:rPr>
        <w:pPrChange w:id="221" w:author="夏灵芝" w:date="2015-11-11T14:59:00Z">
          <w:pPr>
            <w:pStyle w:val="a3"/>
            <w:ind w:firstLineChars="0"/>
            <w:jc w:val="left"/>
          </w:pPr>
        </w:pPrChange>
      </w:pPr>
      <w:r w:rsidRPr="002B300E">
        <w:rPr>
          <w:rFonts w:ascii="宋体" w:hAnsi="宋体" w:hint="eastAsia"/>
          <w:b/>
          <w:sz w:val="24"/>
          <w:szCs w:val="24"/>
          <w:rPrChange w:id="222" w:author="夏灵芝" w:date="2015-11-11T14:59:00Z">
            <w:rPr>
              <w:rFonts w:hint="eastAsia"/>
            </w:rPr>
          </w:rPrChange>
        </w:rPr>
        <w:t>第十四条</w:t>
      </w:r>
      <w:r w:rsidRPr="002B300E">
        <w:rPr>
          <w:rFonts w:ascii="宋体" w:hAnsi="宋体" w:hint="eastAsia"/>
          <w:sz w:val="24"/>
          <w:szCs w:val="24"/>
          <w:rPrChange w:id="223" w:author="夏灵芝" w:date="2015-11-11T14:56:00Z">
            <w:rPr>
              <w:rFonts w:hint="eastAsia"/>
            </w:rPr>
          </w:rPrChange>
        </w:rPr>
        <w:t xml:space="preserve"> </w:t>
      </w:r>
      <w:del w:id="224" w:author="夏灵芝" w:date="2015-11-11T14:58:00Z">
        <w:r w:rsidR="000C02BD" w:rsidRPr="002B300E" w:rsidDel="002B300E">
          <w:rPr>
            <w:rFonts w:ascii="宋体" w:hAnsi="宋体" w:hint="eastAsia"/>
            <w:sz w:val="24"/>
            <w:szCs w:val="24"/>
            <w:rPrChange w:id="225" w:author="夏灵芝" w:date="2015-11-11T14:56:00Z">
              <w:rPr>
                <w:rFonts w:hint="eastAsia"/>
              </w:rPr>
            </w:rPrChange>
          </w:rPr>
          <w:delText xml:space="preserve"> </w:delText>
        </w:r>
      </w:del>
      <w:r w:rsidR="00D67D6F" w:rsidRPr="002B300E">
        <w:rPr>
          <w:rFonts w:ascii="宋体" w:hAnsi="宋体" w:hint="eastAsia"/>
          <w:sz w:val="24"/>
          <w:szCs w:val="24"/>
          <w:rPrChange w:id="226" w:author="夏灵芝" w:date="2015-11-11T14:56:00Z">
            <w:rPr>
              <w:rFonts w:hint="eastAsia"/>
            </w:rPr>
          </w:rPrChange>
        </w:rPr>
        <w:t>电子账户开立遵循</w:t>
      </w:r>
      <w:r w:rsidR="00D06A4F" w:rsidRPr="002B300E">
        <w:rPr>
          <w:rFonts w:ascii="宋体" w:hAnsi="宋体" w:hint="eastAsia"/>
          <w:sz w:val="24"/>
          <w:szCs w:val="24"/>
          <w:rPrChange w:id="227" w:author="夏灵芝" w:date="2015-11-11T14:56:00Z">
            <w:rPr>
              <w:rFonts w:hint="eastAsia"/>
            </w:rPr>
          </w:rPrChange>
        </w:rPr>
        <w:t>实名制要求，个人客户在申请开立电子账户时</w:t>
      </w:r>
      <w:r w:rsidR="00647AF4" w:rsidRPr="002B300E">
        <w:rPr>
          <w:rFonts w:ascii="宋体" w:hAnsi="宋体" w:hint="eastAsia"/>
          <w:sz w:val="24"/>
          <w:szCs w:val="24"/>
          <w:rPrChange w:id="228" w:author="夏灵芝" w:date="2015-11-11T14:56:00Z">
            <w:rPr>
              <w:rFonts w:hint="eastAsia"/>
            </w:rPr>
          </w:rPrChange>
        </w:rPr>
        <w:t>需提供真实有效</w:t>
      </w:r>
      <w:del w:id="229" w:author="夏灵芝" w:date="2015-11-11T16:54:00Z">
        <w:r w:rsidR="00647AF4" w:rsidRPr="002B300E" w:rsidDel="00DA6815">
          <w:rPr>
            <w:rFonts w:ascii="宋体" w:hAnsi="宋体" w:hint="eastAsia"/>
            <w:sz w:val="24"/>
            <w:szCs w:val="24"/>
            <w:rPrChange w:id="230" w:author="夏灵芝" w:date="2015-11-11T14:56:00Z">
              <w:rPr>
                <w:rFonts w:hint="eastAsia"/>
              </w:rPr>
            </w:rPrChange>
          </w:rPr>
          <w:delText>地</w:delText>
        </w:r>
      </w:del>
      <w:ins w:id="231" w:author="夏灵芝" w:date="2015-11-11T16:54:00Z">
        <w:r w:rsidR="00DA6815">
          <w:rPr>
            <w:rFonts w:ascii="宋体" w:hAnsi="宋体" w:hint="eastAsia"/>
            <w:sz w:val="24"/>
            <w:szCs w:val="24"/>
          </w:rPr>
          <w:t>的</w:t>
        </w:r>
      </w:ins>
      <w:r w:rsidR="00647AF4" w:rsidRPr="002B300E">
        <w:rPr>
          <w:rFonts w:ascii="宋体" w:hAnsi="宋体" w:hint="eastAsia"/>
          <w:sz w:val="24"/>
          <w:szCs w:val="24"/>
          <w:rPrChange w:id="232" w:author="夏灵芝" w:date="2015-11-11T14:56:00Z">
            <w:rPr>
              <w:rFonts w:hint="eastAsia"/>
            </w:rPr>
          </w:rPrChange>
        </w:rPr>
        <w:t>身份证明资料，包括但不限于本人</w:t>
      </w:r>
      <w:r w:rsidR="00D42696" w:rsidRPr="002B300E">
        <w:rPr>
          <w:rFonts w:ascii="宋体" w:hAnsi="宋体" w:hint="eastAsia"/>
          <w:sz w:val="24"/>
          <w:szCs w:val="24"/>
          <w:rPrChange w:id="233" w:author="夏灵芝" w:date="2015-11-11T14:56:00Z">
            <w:rPr>
              <w:rFonts w:hint="eastAsia"/>
            </w:rPr>
          </w:rPrChange>
        </w:rPr>
        <w:t>二代</w:t>
      </w:r>
      <w:r w:rsidR="00647AF4" w:rsidRPr="002B300E">
        <w:rPr>
          <w:rFonts w:ascii="宋体" w:hAnsi="宋体" w:hint="eastAsia"/>
          <w:sz w:val="24"/>
          <w:szCs w:val="24"/>
          <w:rPrChange w:id="234" w:author="夏灵芝" w:date="2015-11-11T14:56:00Z">
            <w:rPr>
              <w:rFonts w:hint="eastAsia"/>
            </w:rPr>
          </w:rPrChange>
        </w:rPr>
        <w:t>身份证件、</w:t>
      </w:r>
      <w:r w:rsidR="00016782" w:rsidRPr="002B300E">
        <w:rPr>
          <w:rFonts w:ascii="宋体" w:hAnsi="宋体" w:hint="eastAsia"/>
          <w:sz w:val="24"/>
          <w:szCs w:val="24"/>
          <w:rPrChange w:id="235" w:author="夏灵芝" w:date="2015-11-11T14:56:00Z">
            <w:rPr>
              <w:rFonts w:hint="eastAsia"/>
            </w:rPr>
          </w:rPrChange>
        </w:rPr>
        <w:t>手机号码、</w:t>
      </w:r>
      <w:r w:rsidR="00DE1D85" w:rsidRPr="002B300E">
        <w:rPr>
          <w:rFonts w:ascii="宋体" w:hAnsi="宋体" w:hint="eastAsia"/>
          <w:sz w:val="24"/>
          <w:szCs w:val="24"/>
          <w:rPrChange w:id="236" w:author="夏灵芝" w:date="2015-11-11T14:56:00Z">
            <w:rPr>
              <w:rFonts w:hint="eastAsia"/>
            </w:rPr>
          </w:rPrChange>
        </w:rPr>
        <w:lastRenderedPageBreak/>
        <w:t>本人</w:t>
      </w:r>
      <w:r w:rsidR="00016782" w:rsidRPr="002B300E">
        <w:rPr>
          <w:rFonts w:ascii="宋体" w:hAnsi="宋体" w:hint="eastAsia"/>
          <w:sz w:val="24"/>
          <w:szCs w:val="24"/>
          <w:rPrChange w:id="237" w:author="夏灵芝" w:date="2015-11-11T14:56:00Z">
            <w:rPr>
              <w:rFonts w:hint="eastAsia"/>
            </w:rPr>
          </w:rPrChange>
        </w:rPr>
        <w:t>银行卡、</w:t>
      </w:r>
      <w:r w:rsidR="007C7E71" w:rsidRPr="002B300E">
        <w:rPr>
          <w:rFonts w:ascii="宋体" w:hAnsi="宋体" w:hint="eastAsia"/>
          <w:sz w:val="24"/>
          <w:szCs w:val="24"/>
          <w:rPrChange w:id="238" w:author="夏灵芝" w:date="2015-11-11T14:56:00Z">
            <w:rPr>
              <w:rFonts w:hint="eastAsia"/>
            </w:rPr>
          </w:rPrChange>
        </w:rPr>
        <w:t>个人影像资料、第三方身份证明等。</w:t>
      </w:r>
      <w:r w:rsidR="00FD243D" w:rsidRPr="002B300E">
        <w:rPr>
          <w:rFonts w:ascii="宋体" w:hAnsi="宋体" w:hint="eastAsia"/>
          <w:sz w:val="24"/>
          <w:szCs w:val="24"/>
          <w:rPrChange w:id="239" w:author="夏灵芝" w:date="2015-11-11T14:56:00Z">
            <w:rPr>
              <w:rFonts w:hint="eastAsia"/>
            </w:rPr>
          </w:rPrChange>
        </w:rPr>
        <w:t>根据</w:t>
      </w:r>
      <w:r w:rsidR="003723CE" w:rsidRPr="002B300E">
        <w:rPr>
          <w:rFonts w:ascii="宋体" w:hAnsi="宋体" w:hint="eastAsia"/>
          <w:sz w:val="24"/>
          <w:szCs w:val="24"/>
          <w:rPrChange w:id="240" w:author="夏灵芝" w:date="2015-11-11T14:56:00Z">
            <w:rPr>
              <w:rFonts w:hint="eastAsia"/>
            </w:rPr>
          </w:rPrChange>
        </w:rPr>
        <w:t>电子账户</w:t>
      </w:r>
      <w:r w:rsidR="00FD243D" w:rsidRPr="002B300E">
        <w:rPr>
          <w:rFonts w:ascii="宋体" w:hAnsi="宋体" w:hint="eastAsia"/>
          <w:sz w:val="24"/>
          <w:szCs w:val="24"/>
          <w:rPrChange w:id="241" w:author="夏灵芝" w:date="2015-11-11T14:56:00Z">
            <w:rPr>
              <w:rFonts w:hint="eastAsia"/>
            </w:rPr>
          </w:rPrChange>
        </w:rPr>
        <w:t>使用的</w:t>
      </w:r>
      <w:r w:rsidR="003723CE" w:rsidRPr="002B300E">
        <w:rPr>
          <w:rFonts w:ascii="宋体" w:hAnsi="宋体" w:hint="eastAsia"/>
          <w:sz w:val="24"/>
          <w:szCs w:val="24"/>
          <w:rPrChange w:id="242" w:author="夏灵芝" w:date="2015-11-11T14:56:00Z">
            <w:rPr>
              <w:rFonts w:hint="eastAsia"/>
            </w:rPr>
          </w:rPrChange>
        </w:rPr>
        <w:t>场景</w:t>
      </w:r>
      <w:r w:rsidR="00FD243D" w:rsidRPr="002B300E">
        <w:rPr>
          <w:rFonts w:ascii="宋体" w:hAnsi="宋体" w:hint="eastAsia"/>
          <w:sz w:val="24"/>
          <w:szCs w:val="24"/>
          <w:rPrChange w:id="243" w:author="夏灵芝" w:date="2015-11-11T14:56:00Z">
            <w:rPr>
              <w:rFonts w:hint="eastAsia"/>
            </w:rPr>
          </w:rPrChange>
        </w:rPr>
        <w:t>不同，开立电子账户</w:t>
      </w:r>
      <w:r w:rsidR="003723CE" w:rsidRPr="002B300E">
        <w:rPr>
          <w:rFonts w:ascii="宋体" w:hAnsi="宋体" w:hint="eastAsia"/>
          <w:sz w:val="24"/>
          <w:szCs w:val="24"/>
          <w:rPrChange w:id="244" w:author="夏灵芝" w:date="2015-11-11T14:56:00Z">
            <w:rPr>
              <w:rFonts w:hint="eastAsia"/>
            </w:rPr>
          </w:rPrChange>
        </w:rPr>
        <w:t>所需要</w:t>
      </w:r>
      <w:r w:rsidR="00C36165" w:rsidRPr="002B300E">
        <w:rPr>
          <w:rFonts w:ascii="宋体" w:hAnsi="宋体" w:hint="eastAsia"/>
          <w:sz w:val="24"/>
          <w:szCs w:val="24"/>
          <w:rPrChange w:id="245" w:author="夏灵芝" w:date="2015-11-11T14:56:00Z">
            <w:rPr>
              <w:rFonts w:hint="eastAsia"/>
            </w:rPr>
          </w:rPrChange>
        </w:rPr>
        <w:t>客户提供</w:t>
      </w:r>
      <w:r w:rsidR="003723CE" w:rsidRPr="002B300E">
        <w:rPr>
          <w:rFonts w:ascii="宋体" w:hAnsi="宋体" w:hint="eastAsia"/>
          <w:sz w:val="24"/>
          <w:szCs w:val="24"/>
          <w:rPrChange w:id="246" w:author="夏灵芝" w:date="2015-11-11T14:56:00Z">
            <w:rPr>
              <w:rFonts w:hint="eastAsia"/>
            </w:rPr>
          </w:rPrChange>
        </w:rPr>
        <w:t>的证明资料</w:t>
      </w:r>
      <w:r w:rsidR="00FD243D" w:rsidRPr="002B300E">
        <w:rPr>
          <w:rFonts w:ascii="宋体" w:hAnsi="宋体" w:hint="eastAsia"/>
          <w:sz w:val="24"/>
          <w:szCs w:val="24"/>
          <w:rPrChange w:id="247" w:author="夏灵芝" w:date="2015-11-11T14:56:00Z">
            <w:rPr>
              <w:rFonts w:hint="eastAsia"/>
            </w:rPr>
          </w:rPrChange>
        </w:rPr>
        <w:t>也有所</w:t>
      </w:r>
      <w:r w:rsidR="003723CE" w:rsidRPr="002B300E">
        <w:rPr>
          <w:rFonts w:ascii="宋体" w:hAnsi="宋体" w:hint="eastAsia"/>
          <w:sz w:val="24"/>
          <w:szCs w:val="24"/>
          <w:rPrChange w:id="248" w:author="夏灵芝" w:date="2015-11-11T14:56:00Z">
            <w:rPr>
              <w:rFonts w:hint="eastAsia"/>
            </w:rPr>
          </w:rPrChange>
        </w:rPr>
        <w:t>不同</w:t>
      </w:r>
      <w:del w:id="249" w:author="夏灵芝" w:date="2015-11-11T16:56:00Z">
        <w:r w:rsidR="003723CE" w:rsidRPr="002B300E" w:rsidDel="00DA6815">
          <w:rPr>
            <w:rFonts w:ascii="宋体" w:hAnsi="宋体" w:hint="eastAsia"/>
            <w:sz w:val="24"/>
            <w:szCs w:val="24"/>
            <w:rPrChange w:id="250" w:author="夏灵芝" w:date="2015-11-11T14:56:00Z">
              <w:rPr>
                <w:rFonts w:hint="eastAsia"/>
              </w:rPr>
            </w:rPrChange>
          </w:rPr>
          <w:delText>，</w:delText>
        </w:r>
      </w:del>
      <w:ins w:id="251" w:author="夏灵芝" w:date="2015-11-11T16:56:00Z">
        <w:r w:rsidR="00DA6815">
          <w:rPr>
            <w:rFonts w:ascii="宋体" w:hAnsi="宋体" w:hint="eastAsia"/>
            <w:sz w:val="24"/>
            <w:szCs w:val="24"/>
          </w:rPr>
          <w:t>，</w:t>
        </w:r>
      </w:ins>
      <w:r w:rsidR="003723CE" w:rsidRPr="002B300E">
        <w:rPr>
          <w:rFonts w:ascii="宋体" w:hAnsi="宋体" w:hint="eastAsia"/>
          <w:sz w:val="24"/>
          <w:szCs w:val="24"/>
          <w:rPrChange w:id="252" w:author="夏灵芝" w:date="2015-11-11T14:56:00Z">
            <w:rPr>
              <w:rFonts w:hint="eastAsia"/>
            </w:rPr>
          </w:rPrChange>
        </w:rPr>
        <w:t>但</w:t>
      </w:r>
      <w:r w:rsidR="00FD243D" w:rsidRPr="002B300E">
        <w:rPr>
          <w:rFonts w:ascii="宋体" w:hAnsi="宋体" w:hint="eastAsia"/>
          <w:sz w:val="24"/>
          <w:szCs w:val="24"/>
          <w:rPrChange w:id="253" w:author="夏灵芝" w:date="2015-11-11T14:56:00Z">
            <w:rPr>
              <w:rFonts w:hint="eastAsia"/>
            </w:rPr>
          </w:rPrChange>
        </w:rPr>
        <w:t>应在</w:t>
      </w:r>
      <w:r w:rsidR="003723CE" w:rsidRPr="002B300E">
        <w:rPr>
          <w:rFonts w:ascii="宋体" w:hAnsi="宋体" w:hint="eastAsia"/>
          <w:sz w:val="24"/>
          <w:szCs w:val="24"/>
          <w:rPrChange w:id="254" w:author="夏灵芝" w:date="2015-11-11T14:56:00Z">
            <w:rPr>
              <w:rFonts w:hint="eastAsia"/>
            </w:rPr>
          </w:rPrChange>
        </w:rPr>
        <w:t>开立电子账户时</w:t>
      </w:r>
      <w:r w:rsidR="00FD243D" w:rsidRPr="002B300E">
        <w:rPr>
          <w:rFonts w:ascii="宋体" w:hAnsi="宋体" w:hint="eastAsia"/>
          <w:sz w:val="24"/>
          <w:szCs w:val="24"/>
          <w:rPrChange w:id="255" w:author="夏灵芝" w:date="2015-11-11T14:56:00Z">
            <w:rPr>
              <w:rFonts w:hint="eastAsia"/>
            </w:rPr>
          </w:rPrChange>
        </w:rPr>
        <w:t>给予</w:t>
      </w:r>
      <w:r w:rsidR="003723CE" w:rsidRPr="002B300E">
        <w:rPr>
          <w:rFonts w:ascii="宋体" w:hAnsi="宋体" w:hint="eastAsia"/>
          <w:sz w:val="24"/>
          <w:szCs w:val="24"/>
          <w:rPrChange w:id="256" w:author="夏灵芝" w:date="2015-11-11T14:56:00Z">
            <w:rPr>
              <w:rFonts w:hint="eastAsia"/>
            </w:rPr>
          </w:rPrChange>
        </w:rPr>
        <w:t>客户</w:t>
      </w:r>
      <w:r w:rsidR="00FD243D" w:rsidRPr="002B300E">
        <w:rPr>
          <w:rFonts w:ascii="宋体" w:hAnsi="宋体" w:hint="eastAsia"/>
          <w:sz w:val="24"/>
          <w:szCs w:val="24"/>
          <w:rPrChange w:id="257" w:author="夏灵芝" w:date="2015-11-11T14:56:00Z">
            <w:rPr>
              <w:rFonts w:hint="eastAsia"/>
            </w:rPr>
          </w:rPrChange>
        </w:rPr>
        <w:t>明确提示</w:t>
      </w:r>
      <w:r w:rsidR="003723CE" w:rsidRPr="002B300E">
        <w:rPr>
          <w:rFonts w:ascii="宋体" w:hAnsi="宋体" w:hint="eastAsia"/>
          <w:sz w:val="24"/>
          <w:szCs w:val="24"/>
          <w:rPrChange w:id="258" w:author="夏灵芝" w:date="2015-11-11T14:56:00Z">
            <w:rPr>
              <w:rFonts w:hint="eastAsia"/>
            </w:rPr>
          </w:rPrChange>
        </w:rPr>
        <w:t>。</w:t>
      </w:r>
    </w:p>
    <w:p w:rsidR="00D42696" w:rsidRPr="002B300E" w:rsidRDefault="00EC4684" w:rsidP="002B300E">
      <w:pPr>
        <w:spacing w:line="360" w:lineRule="auto"/>
        <w:ind w:firstLineChars="200" w:firstLine="482"/>
        <w:rPr>
          <w:rFonts w:ascii="宋体" w:hAnsi="宋体"/>
          <w:sz w:val="24"/>
          <w:szCs w:val="24"/>
          <w:rPrChange w:id="259" w:author="夏灵芝" w:date="2015-11-11T14:56:00Z">
            <w:rPr/>
          </w:rPrChange>
        </w:rPr>
        <w:pPrChange w:id="260" w:author="夏灵芝" w:date="2015-11-11T14:59:00Z">
          <w:pPr>
            <w:pStyle w:val="a3"/>
            <w:ind w:firstLineChars="0"/>
            <w:jc w:val="left"/>
          </w:pPr>
        </w:pPrChange>
      </w:pPr>
      <w:r w:rsidRPr="002B300E">
        <w:rPr>
          <w:rFonts w:ascii="宋体" w:hAnsi="宋体" w:hint="eastAsia"/>
          <w:b/>
          <w:sz w:val="24"/>
          <w:szCs w:val="24"/>
          <w:rPrChange w:id="261" w:author="夏灵芝" w:date="2015-11-11T14:59:00Z">
            <w:rPr>
              <w:rFonts w:hint="eastAsia"/>
            </w:rPr>
          </w:rPrChange>
        </w:rPr>
        <w:t>第十五条</w:t>
      </w:r>
      <w:r w:rsidRPr="002B300E">
        <w:rPr>
          <w:rFonts w:ascii="宋体" w:hAnsi="宋体" w:hint="eastAsia"/>
          <w:b/>
          <w:sz w:val="24"/>
          <w:szCs w:val="24"/>
          <w:rPrChange w:id="262" w:author="夏灵芝" w:date="2015-11-11T14:59:00Z">
            <w:rPr>
              <w:rFonts w:hint="eastAsia"/>
            </w:rPr>
          </w:rPrChange>
        </w:rPr>
        <w:t xml:space="preserve"> </w:t>
      </w:r>
      <w:del w:id="263" w:author="夏灵芝" w:date="2015-11-11T14:58:00Z">
        <w:r w:rsidR="000C02BD" w:rsidRPr="002B300E" w:rsidDel="002B300E">
          <w:rPr>
            <w:rFonts w:ascii="宋体" w:hAnsi="宋体" w:hint="eastAsia"/>
            <w:sz w:val="24"/>
            <w:szCs w:val="24"/>
            <w:rPrChange w:id="264" w:author="夏灵芝" w:date="2015-11-11T14:56:00Z">
              <w:rPr>
                <w:rFonts w:hint="eastAsia"/>
              </w:rPr>
            </w:rPrChange>
          </w:rPr>
          <w:delText xml:space="preserve"> </w:delText>
        </w:r>
      </w:del>
      <w:r w:rsidR="00D42696" w:rsidRPr="002B300E">
        <w:rPr>
          <w:rFonts w:ascii="宋体" w:hAnsi="宋体" w:hint="eastAsia"/>
          <w:sz w:val="24"/>
          <w:szCs w:val="24"/>
          <w:rPrChange w:id="265" w:author="夏灵芝" w:date="2015-11-11T14:56:00Z">
            <w:rPr>
              <w:rFonts w:hint="eastAsia"/>
            </w:rPr>
          </w:rPrChange>
        </w:rPr>
        <w:t>银行为个人开立电子账户按照《人民币银行结算账户管理办法》（中国人民银行令</w:t>
      </w:r>
      <w:r w:rsidR="00D42696" w:rsidRPr="002B300E">
        <w:rPr>
          <w:rFonts w:ascii="宋体" w:hAnsi="宋体" w:hint="eastAsia"/>
          <w:sz w:val="24"/>
          <w:szCs w:val="24"/>
          <w:rPrChange w:id="266" w:author="夏灵芝" w:date="2015-11-11T14:56:00Z">
            <w:rPr>
              <w:rFonts w:hint="eastAsia"/>
            </w:rPr>
          </w:rPrChange>
        </w:rPr>
        <w:t>[2003]</w:t>
      </w:r>
      <w:r w:rsidR="00D42696" w:rsidRPr="002B300E">
        <w:rPr>
          <w:rFonts w:ascii="宋体" w:hAnsi="宋体" w:hint="eastAsia"/>
          <w:sz w:val="24"/>
          <w:szCs w:val="24"/>
          <w:rPrChange w:id="267" w:author="夏灵芝" w:date="2015-11-11T14:56:00Z">
            <w:rPr>
              <w:rFonts w:hint="eastAsia"/>
            </w:rPr>
          </w:rPrChange>
        </w:rPr>
        <w:t>第</w:t>
      </w:r>
      <w:r w:rsidR="00D42696" w:rsidRPr="002B300E">
        <w:rPr>
          <w:rFonts w:ascii="宋体" w:hAnsi="宋体" w:hint="eastAsia"/>
          <w:sz w:val="24"/>
          <w:szCs w:val="24"/>
          <w:rPrChange w:id="268" w:author="夏灵芝" w:date="2015-11-11T14:56:00Z">
            <w:rPr>
              <w:rFonts w:hint="eastAsia"/>
            </w:rPr>
          </w:rPrChange>
        </w:rPr>
        <w:t>5</w:t>
      </w:r>
      <w:r w:rsidR="00D42696" w:rsidRPr="002B300E">
        <w:rPr>
          <w:rFonts w:ascii="宋体" w:hAnsi="宋体" w:hint="eastAsia"/>
          <w:sz w:val="24"/>
          <w:szCs w:val="24"/>
          <w:rPrChange w:id="269" w:author="夏灵芝" w:date="2015-11-11T14:56:00Z">
            <w:rPr>
              <w:rFonts w:hint="eastAsia"/>
            </w:rPr>
          </w:rPrChange>
        </w:rPr>
        <w:t>号）、《人民币银行结算账户管理办法实施细则》（银发</w:t>
      </w:r>
      <w:r w:rsidR="00D42696" w:rsidRPr="002B300E">
        <w:rPr>
          <w:rFonts w:ascii="宋体" w:hAnsi="宋体" w:hint="eastAsia"/>
          <w:sz w:val="24"/>
          <w:szCs w:val="24"/>
          <w:rPrChange w:id="270" w:author="夏灵芝" w:date="2015-11-11T14:56:00Z">
            <w:rPr>
              <w:rFonts w:hint="eastAsia"/>
            </w:rPr>
          </w:rPrChange>
        </w:rPr>
        <w:t>[2005]16</w:t>
      </w:r>
      <w:r w:rsidR="00D42696" w:rsidRPr="002B300E">
        <w:rPr>
          <w:rFonts w:ascii="宋体" w:hAnsi="宋体" w:hint="eastAsia"/>
          <w:sz w:val="24"/>
          <w:szCs w:val="24"/>
          <w:rPrChange w:id="271" w:author="夏灵芝" w:date="2015-11-11T14:56:00Z">
            <w:rPr>
              <w:rFonts w:hint="eastAsia"/>
            </w:rPr>
          </w:rPrChange>
        </w:rPr>
        <w:t>号</w:t>
      </w:r>
      <w:del w:id="272" w:author="夏灵芝" w:date="2015-11-12T10:12:00Z">
        <w:r w:rsidR="00D42696" w:rsidRPr="00CD02CB" w:rsidDel="007F5FD3">
          <w:rPr>
            <w:rFonts w:ascii="宋体" w:hAnsi="宋体" w:hint="eastAsia"/>
            <w:sz w:val="24"/>
            <w:szCs w:val="24"/>
            <w:highlight w:val="yellow"/>
            <w:rPrChange w:id="273" w:author="夏灵芝" w:date="2015-11-12T09:13:00Z">
              <w:rPr>
                <w:rFonts w:hint="eastAsia"/>
              </w:rPr>
            </w:rPrChange>
          </w:rPr>
          <w:delText>印发</w:delText>
        </w:r>
      </w:del>
      <w:r w:rsidR="00D42696" w:rsidRPr="002B300E">
        <w:rPr>
          <w:rFonts w:ascii="宋体" w:hAnsi="宋体" w:hint="eastAsia"/>
          <w:sz w:val="24"/>
          <w:szCs w:val="24"/>
          <w:rPrChange w:id="274" w:author="夏灵芝" w:date="2015-11-11T14:56:00Z">
            <w:rPr>
              <w:rFonts w:hint="eastAsia"/>
            </w:rPr>
          </w:rPrChange>
        </w:rPr>
        <w:t>）的规定，获取个人姓名、第二代居民身份证号码、手机号码、通讯地址、邮政编码、发证机关等开户信息，以及用于与电子账户绑定建立关联关系的</w:t>
      </w:r>
      <w:r w:rsidR="00AE0EB2" w:rsidRPr="002B300E">
        <w:rPr>
          <w:rFonts w:ascii="宋体" w:hAnsi="宋体" w:hint="eastAsia"/>
          <w:sz w:val="24"/>
          <w:szCs w:val="24"/>
          <w:rPrChange w:id="275" w:author="夏灵芝" w:date="2015-11-11T14:56:00Z">
            <w:rPr>
              <w:rFonts w:hint="eastAsia"/>
            </w:rPr>
          </w:rPrChange>
        </w:rPr>
        <w:t>一</w:t>
      </w:r>
      <w:r w:rsidR="00D42696" w:rsidRPr="002B300E">
        <w:rPr>
          <w:rFonts w:ascii="宋体" w:hAnsi="宋体" w:hint="eastAsia"/>
          <w:sz w:val="24"/>
          <w:szCs w:val="24"/>
          <w:rPrChange w:id="276" w:author="夏灵芝" w:date="2015-11-11T14:56:00Z">
            <w:rPr>
              <w:rFonts w:hint="eastAsia"/>
            </w:rPr>
          </w:rPrChange>
        </w:rPr>
        <w:t>个同名个人人民币银行算结算账户（以下简称绑定账户）的开户银行名称和账号，并要求个人向银行上传本人清晰可辨认的第二代居民身份证和绑定账户银行卡或者存折的复印件或者影像件。</w:t>
      </w:r>
      <w:r w:rsidR="00FC67B0" w:rsidRPr="002B300E">
        <w:rPr>
          <w:rFonts w:ascii="宋体" w:hAnsi="宋体" w:hint="eastAsia"/>
          <w:sz w:val="24"/>
          <w:szCs w:val="24"/>
          <w:rPrChange w:id="277" w:author="夏灵芝" w:date="2015-11-11T14:56:00Z">
            <w:rPr>
              <w:rFonts w:hint="eastAsia"/>
            </w:rPr>
          </w:rPrChange>
        </w:rPr>
        <w:t>个人开立电子账户后应当按照《人民币银行结算账户管理办法》的规定向人民银行当地分支机构进行备案。</w:t>
      </w:r>
    </w:p>
    <w:p w:rsidR="00D42696" w:rsidRPr="002B300E" w:rsidRDefault="00EC4684" w:rsidP="002B300E">
      <w:pPr>
        <w:spacing w:line="360" w:lineRule="auto"/>
        <w:ind w:firstLineChars="200" w:firstLine="482"/>
        <w:rPr>
          <w:rFonts w:ascii="宋体" w:hAnsi="宋体"/>
          <w:sz w:val="24"/>
          <w:szCs w:val="24"/>
          <w:rPrChange w:id="278" w:author="夏灵芝" w:date="2015-11-11T14:56:00Z">
            <w:rPr/>
          </w:rPrChange>
        </w:rPr>
        <w:pPrChange w:id="279" w:author="夏灵芝" w:date="2015-11-11T14:59:00Z">
          <w:pPr>
            <w:pStyle w:val="a3"/>
            <w:ind w:firstLineChars="0"/>
            <w:jc w:val="left"/>
          </w:pPr>
        </w:pPrChange>
      </w:pPr>
      <w:r w:rsidRPr="002B300E">
        <w:rPr>
          <w:rFonts w:ascii="宋体" w:hAnsi="宋体" w:hint="eastAsia"/>
          <w:b/>
          <w:sz w:val="24"/>
          <w:szCs w:val="24"/>
          <w:rPrChange w:id="280" w:author="夏灵芝" w:date="2015-11-11T14:59:00Z">
            <w:rPr>
              <w:rFonts w:hint="eastAsia"/>
            </w:rPr>
          </w:rPrChange>
        </w:rPr>
        <w:t>第十六条</w:t>
      </w:r>
      <w:r w:rsidRPr="002B300E">
        <w:rPr>
          <w:rFonts w:ascii="宋体" w:hAnsi="宋体" w:hint="eastAsia"/>
          <w:sz w:val="24"/>
          <w:szCs w:val="24"/>
          <w:rPrChange w:id="281" w:author="夏灵芝" w:date="2015-11-11T14:56:00Z">
            <w:rPr>
              <w:rFonts w:hint="eastAsia"/>
            </w:rPr>
          </w:rPrChange>
        </w:rPr>
        <w:t xml:space="preserve"> </w:t>
      </w:r>
      <w:del w:id="282" w:author="夏灵芝" w:date="2015-11-11T14:58:00Z">
        <w:r w:rsidR="000C02BD" w:rsidRPr="002B300E" w:rsidDel="002B300E">
          <w:rPr>
            <w:rFonts w:ascii="宋体" w:hAnsi="宋体" w:hint="eastAsia"/>
            <w:sz w:val="24"/>
            <w:szCs w:val="24"/>
            <w:rPrChange w:id="283" w:author="夏灵芝" w:date="2015-11-11T14:56:00Z">
              <w:rPr>
                <w:rFonts w:hint="eastAsia"/>
              </w:rPr>
            </w:rPrChange>
          </w:rPr>
          <w:delText xml:space="preserve"> </w:delText>
        </w:r>
      </w:del>
      <w:r w:rsidR="00B80089" w:rsidRPr="002B300E">
        <w:rPr>
          <w:rFonts w:ascii="宋体" w:hAnsi="宋体" w:hint="eastAsia"/>
          <w:sz w:val="24"/>
          <w:szCs w:val="24"/>
          <w:rPrChange w:id="284" w:author="夏灵芝" w:date="2015-11-11T14:56:00Z">
            <w:rPr>
              <w:rFonts w:hint="eastAsia"/>
            </w:rPr>
          </w:rPrChange>
        </w:rPr>
        <w:t>绑定账户应当为个人本人通过银行</w:t>
      </w:r>
      <w:r w:rsidR="00D025A5" w:rsidRPr="002B300E">
        <w:rPr>
          <w:rFonts w:ascii="宋体" w:hAnsi="宋体" w:hint="eastAsia"/>
          <w:sz w:val="24"/>
          <w:szCs w:val="24"/>
          <w:rPrChange w:id="285" w:author="夏灵芝" w:date="2015-11-11T14:56:00Z">
            <w:rPr>
              <w:rFonts w:hint="eastAsia"/>
            </w:rPr>
          </w:rPrChange>
        </w:rPr>
        <w:t>网点</w:t>
      </w:r>
      <w:r w:rsidR="00D42696" w:rsidRPr="002B300E">
        <w:rPr>
          <w:rFonts w:ascii="宋体" w:hAnsi="宋体" w:hint="eastAsia"/>
          <w:sz w:val="24"/>
          <w:szCs w:val="24"/>
          <w:rPrChange w:id="286" w:author="夏灵芝" w:date="2015-11-11T14:56:00Z">
            <w:rPr>
              <w:rFonts w:hint="eastAsia"/>
            </w:rPr>
          </w:rPrChange>
        </w:rPr>
        <w:t>开立的处于正常使用状态的个人人民币银行结算账户，不得为支付机构开立的支付账户，也不得为其他银行开立的电子账户。</w:t>
      </w:r>
    </w:p>
    <w:p w:rsidR="00D42696" w:rsidRPr="002B300E" w:rsidRDefault="00EC4684" w:rsidP="002B300E">
      <w:pPr>
        <w:spacing w:line="360" w:lineRule="auto"/>
        <w:ind w:firstLineChars="200" w:firstLine="482"/>
        <w:rPr>
          <w:rFonts w:ascii="宋体" w:hAnsi="宋体"/>
          <w:sz w:val="24"/>
          <w:szCs w:val="24"/>
          <w:rPrChange w:id="287" w:author="夏灵芝" w:date="2015-11-11T14:56:00Z">
            <w:rPr/>
          </w:rPrChange>
        </w:rPr>
        <w:pPrChange w:id="288" w:author="夏灵芝" w:date="2015-11-11T14:59:00Z">
          <w:pPr>
            <w:pStyle w:val="a3"/>
            <w:ind w:firstLineChars="0"/>
            <w:jc w:val="left"/>
          </w:pPr>
        </w:pPrChange>
      </w:pPr>
      <w:r w:rsidRPr="002B300E">
        <w:rPr>
          <w:rFonts w:ascii="宋体" w:hAnsi="宋体" w:hint="eastAsia"/>
          <w:b/>
          <w:sz w:val="24"/>
          <w:szCs w:val="24"/>
          <w:rPrChange w:id="289" w:author="夏灵芝" w:date="2015-11-11T14:59:00Z">
            <w:rPr>
              <w:rFonts w:hint="eastAsia"/>
            </w:rPr>
          </w:rPrChange>
        </w:rPr>
        <w:t>第十七条</w:t>
      </w:r>
      <w:r w:rsidRPr="002B300E">
        <w:rPr>
          <w:rFonts w:ascii="宋体" w:hAnsi="宋体" w:hint="eastAsia"/>
          <w:sz w:val="24"/>
          <w:szCs w:val="24"/>
          <w:rPrChange w:id="290" w:author="夏灵芝" w:date="2015-11-11T14:56:00Z">
            <w:rPr>
              <w:rFonts w:hint="eastAsia"/>
            </w:rPr>
          </w:rPrChange>
        </w:rPr>
        <w:t xml:space="preserve"> </w:t>
      </w:r>
      <w:del w:id="291" w:author="夏灵芝" w:date="2015-11-11T14:58:00Z">
        <w:r w:rsidR="000C02BD" w:rsidRPr="002B300E" w:rsidDel="002B300E">
          <w:rPr>
            <w:rFonts w:ascii="宋体" w:hAnsi="宋体" w:hint="eastAsia"/>
            <w:sz w:val="24"/>
            <w:szCs w:val="24"/>
            <w:rPrChange w:id="292" w:author="夏灵芝" w:date="2015-11-11T14:56:00Z">
              <w:rPr>
                <w:rFonts w:hint="eastAsia"/>
              </w:rPr>
            </w:rPrChange>
          </w:rPr>
          <w:delText xml:space="preserve"> </w:delText>
        </w:r>
      </w:del>
      <w:r w:rsidR="00D42696" w:rsidRPr="002B300E">
        <w:rPr>
          <w:rFonts w:ascii="宋体" w:hAnsi="宋体" w:hint="eastAsia"/>
          <w:sz w:val="24"/>
          <w:szCs w:val="24"/>
          <w:rPrChange w:id="293" w:author="夏灵芝" w:date="2015-11-11T14:56:00Z">
            <w:rPr>
              <w:rFonts w:hint="eastAsia"/>
            </w:rPr>
          </w:rPrChange>
        </w:rPr>
        <w:t>银行为个人开立的电子账户的姓名应当与居民身份证件记载的姓名和绑定账户的姓名完全一致。</w:t>
      </w:r>
    </w:p>
    <w:p w:rsidR="00C36165" w:rsidRPr="002B300E" w:rsidRDefault="00EC4684" w:rsidP="002B300E">
      <w:pPr>
        <w:spacing w:line="360" w:lineRule="auto"/>
        <w:ind w:firstLineChars="200" w:firstLine="482"/>
        <w:rPr>
          <w:rFonts w:ascii="宋体" w:hAnsi="宋体"/>
          <w:sz w:val="24"/>
          <w:szCs w:val="24"/>
          <w:rPrChange w:id="294" w:author="夏灵芝" w:date="2015-11-11T14:56:00Z">
            <w:rPr/>
          </w:rPrChange>
        </w:rPr>
        <w:pPrChange w:id="295" w:author="夏灵芝" w:date="2015-11-11T14:59:00Z">
          <w:pPr>
            <w:pStyle w:val="a3"/>
            <w:ind w:firstLineChars="0"/>
            <w:jc w:val="left"/>
          </w:pPr>
        </w:pPrChange>
      </w:pPr>
      <w:r w:rsidRPr="002B300E">
        <w:rPr>
          <w:rFonts w:ascii="宋体" w:hAnsi="宋体" w:hint="eastAsia"/>
          <w:b/>
          <w:sz w:val="24"/>
          <w:szCs w:val="24"/>
          <w:rPrChange w:id="296" w:author="夏灵芝" w:date="2015-11-11T14:59:00Z">
            <w:rPr>
              <w:rFonts w:hint="eastAsia"/>
            </w:rPr>
          </w:rPrChange>
        </w:rPr>
        <w:t>第十八条</w:t>
      </w:r>
      <w:r w:rsidRPr="002B300E">
        <w:rPr>
          <w:rFonts w:ascii="宋体" w:hAnsi="宋体" w:hint="eastAsia"/>
          <w:sz w:val="24"/>
          <w:szCs w:val="24"/>
          <w:rPrChange w:id="297" w:author="夏灵芝" w:date="2015-11-11T14:56:00Z">
            <w:rPr>
              <w:rFonts w:hint="eastAsia"/>
            </w:rPr>
          </w:rPrChange>
        </w:rPr>
        <w:t xml:space="preserve"> </w:t>
      </w:r>
      <w:r w:rsidR="00BF321E" w:rsidRPr="002B300E">
        <w:rPr>
          <w:rFonts w:ascii="宋体" w:hAnsi="宋体" w:hint="eastAsia"/>
          <w:sz w:val="24"/>
          <w:szCs w:val="24"/>
          <w:rPrChange w:id="298" w:author="夏灵芝" w:date="2015-11-11T14:56:00Z">
            <w:rPr>
              <w:rFonts w:hint="eastAsia"/>
            </w:rPr>
          </w:rPrChange>
        </w:rPr>
        <w:t>电子账户</w:t>
      </w:r>
      <w:del w:id="299" w:author="夏灵芝" w:date="2015-11-12T09:15:00Z">
        <w:r w:rsidR="00BF321E" w:rsidRPr="002B300E" w:rsidDel="00CD02CB">
          <w:rPr>
            <w:rFonts w:ascii="宋体" w:hAnsi="宋体" w:hint="eastAsia"/>
            <w:sz w:val="24"/>
            <w:szCs w:val="24"/>
            <w:rPrChange w:id="300" w:author="夏灵芝" w:date="2015-11-11T14:56:00Z">
              <w:rPr>
                <w:rFonts w:hint="eastAsia"/>
              </w:rPr>
            </w:rPrChange>
          </w:rPr>
          <w:delText>的</w:delText>
        </w:r>
      </w:del>
      <w:r w:rsidR="00BF321E" w:rsidRPr="002B300E">
        <w:rPr>
          <w:rFonts w:ascii="宋体" w:hAnsi="宋体" w:hint="eastAsia"/>
          <w:sz w:val="24"/>
          <w:szCs w:val="24"/>
          <w:rPrChange w:id="301" w:author="夏灵芝" w:date="2015-11-11T14:56:00Z">
            <w:rPr>
              <w:rFonts w:hint="eastAsia"/>
            </w:rPr>
          </w:rPrChange>
        </w:rPr>
        <w:t>主要通过电子渠道开立，渠道包括</w:t>
      </w:r>
      <w:del w:id="302" w:author="夏灵芝" w:date="2015-11-11T16:50:00Z">
        <w:r w:rsidR="00BF321E" w:rsidRPr="002B300E" w:rsidDel="00DA6815">
          <w:rPr>
            <w:rFonts w:ascii="宋体" w:hAnsi="宋体" w:hint="eastAsia"/>
            <w:sz w:val="24"/>
            <w:szCs w:val="24"/>
            <w:rPrChange w:id="303" w:author="夏灵芝" w:date="2015-11-11T14:56:00Z">
              <w:rPr>
                <w:rFonts w:hint="eastAsia"/>
              </w:rPr>
            </w:rPrChange>
          </w:rPr>
          <w:delText>我行</w:delText>
        </w:r>
      </w:del>
      <w:ins w:id="304" w:author="夏灵芝" w:date="2015-11-11T16:50:00Z">
        <w:r w:rsidR="00DA6815">
          <w:rPr>
            <w:rFonts w:ascii="宋体" w:hAnsi="宋体" w:hint="eastAsia"/>
            <w:sz w:val="24"/>
            <w:szCs w:val="24"/>
          </w:rPr>
          <w:t>本行</w:t>
        </w:r>
      </w:ins>
      <w:r w:rsidR="00BF321E" w:rsidRPr="002B300E">
        <w:rPr>
          <w:rFonts w:ascii="宋体" w:hAnsi="宋体" w:hint="eastAsia"/>
          <w:sz w:val="24"/>
          <w:szCs w:val="24"/>
          <w:rPrChange w:id="305" w:author="夏灵芝" w:date="2015-11-11T14:56:00Z">
            <w:rPr>
              <w:rFonts w:hint="eastAsia"/>
            </w:rPr>
          </w:rPrChange>
        </w:rPr>
        <w:t>自建的互联网门户、手机</w:t>
      </w:r>
      <w:r w:rsidR="00BF321E" w:rsidRPr="002B300E">
        <w:rPr>
          <w:rFonts w:ascii="宋体" w:hAnsi="宋体" w:hint="eastAsia"/>
          <w:sz w:val="24"/>
          <w:szCs w:val="24"/>
          <w:rPrChange w:id="306" w:author="夏灵芝" w:date="2015-11-11T14:56:00Z">
            <w:rPr>
              <w:rFonts w:hint="eastAsia"/>
            </w:rPr>
          </w:rPrChange>
        </w:rPr>
        <w:t>APP</w:t>
      </w:r>
      <w:r w:rsidR="00BF321E" w:rsidRPr="002B300E">
        <w:rPr>
          <w:rFonts w:ascii="宋体" w:hAnsi="宋体" w:hint="eastAsia"/>
          <w:sz w:val="24"/>
          <w:szCs w:val="24"/>
          <w:rPrChange w:id="307" w:author="夏灵芝" w:date="2015-11-11T14:56:00Z">
            <w:rPr>
              <w:rFonts w:hint="eastAsia"/>
            </w:rPr>
          </w:rPrChange>
        </w:rPr>
        <w:t>，第三方合作商户的互联网门户、手机</w:t>
      </w:r>
      <w:r w:rsidR="00BF321E" w:rsidRPr="002B300E">
        <w:rPr>
          <w:rFonts w:ascii="宋体" w:hAnsi="宋体" w:hint="eastAsia"/>
          <w:sz w:val="24"/>
          <w:szCs w:val="24"/>
          <w:rPrChange w:id="308" w:author="夏灵芝" w:date="2015-11-11T14:56:00Z">
            <w:rPr>
              <w:rFonts w:hint="eastAsia"/>
            </w:rPr>
          </w:rPrChange>
        </w:rPr>
        <w:t>APP</w:t>
      </w:r>
      <w:r w:rsidR="00BF321E" w:rsidRPr="002B300E">
        <w:rPr>
          <w:rFonts w:ascii="宋体" w:hAnsi="宋体" w:hint="eastAsia"/>
          <w:sz w:val="24"/>
          <w:szCs w:val="24"/>
          <w:rPrChange w:id="309" w:author="夏灵芝" w:date="2015-11-11T14:56:00Z">
            <w:rPr>
              <w:rFonts w:hint="eastAsia"/>
            </w:rPr>
          </w:rPrChange>
        </w:rPr>
        <w:t>等。</w:t>
      </w:r>
    </w:p>
    <w:p w:rsidR="00BF321E" w:rsidRPr="002B300E" w:rsidRDefault="00EC4684" w:rsidP="002B300E">
      <w:pPr>
        <w:spacing w:line="360" w:lineRule="auto"/>
        <w:ind w:firstLineChars="200" w:firstLine="482"/>
        <w:rPr>
          <w:rFonts w:ascii="宋体" w:hAnsi="宋体"/>
          <w:sz w:val="24"/>
          <w:szCs w:val="24"/>
          <w:rPrChange w:id="310" w:author="夏灵芝" w:date="2015-11-11T14:56:00Z">
            <w:rPr/>
          </w:rPrChange>
        </w:rPr>
        <w:pPrChange w:id="311" w:author="夏灵芝" w:date="2015-11-11T15:00:00Z">
          <w:pPr>
            <w:pStyle w:val="a3"/>
            <w:ind w:firstLineChars="0"/>
            <w:jc w:val="left"/>
          </w:pPr>
        </w:pPrChange>
      </w:pPr>
      <w:r w:rsidRPr="002B300E">
        <w:rPr>
          <w:rFonts w:ascii="宋体" w:hAnsi="宋体" w:hint="eastAsia"/>
          <w:b/>
          <w:sz w:val="24"/>
          <w:szCs w:val="24"/>
          <w:rPrChange w:id="312" w:author="夏灵芝" w:date="2015-11-11T15:00:00Z">
            <w:rPr>
              <w:rFonts w:hint="eastAsia"/>
            </w:rPr>
          </w:rPrChange>
        </w:rPr>
        <w:t>第十九条</w:t>
      </w:r>
      <w:r w:rsidRPr="002B300E">
        <w:rPr>
          <w:rFonts w:ascii="宋体" w:hAnsi="宋体" w:hint="eastAsia"/>
          <w:sz w:val="24"/>
          <w:szCs w:val="24"/>
          <w:rPrChange w:id="313" w:author="夏灵芝" w:date="2015-11-11T14:56:00Z">
            <w:rPr>
              <w:rFonts w:hint="eastAsia"/>
            </w:rPr>
          </w:rPrChange>
        </w:rPr>
        <w:t xml:space="preserve"> </w:t>
      </w:r>
      <w:del w:id="314" w:author="夏灵芝" w:date="2015-11-11T14:58:00Z">
        <w:r w:rsidR="000C02BD" w:rsidRPr="002B300E" w:rsidDel="002B300E">
          <w:rPr>
            <w:rFonts w:ascii="宋体" w:hAnsi="宋体" w:hint="eastAsia"/>
            <w:sz w:val="24"/>
            <w:szCs w:val="24"/>
            <w:rPrChange w:id="315" w:author="夏灵芝" w:date="2015-11-11T14:56:00Z">
              <w:rPr>
                <w:rFonts w:hint="eastAsia"/>
              </w:rPr>
            </w:rPrChange>
          </w:rPr>
          <w:delText xml:space="preserve"> </w:delText>
        </w:r>
      </w:del>
      <w:r w:rsidR="00AE0CAB" w:rsidRPr="002B300E">
        <w:rPr>
          <w:rFonts w:ascii="宋体" w:hAnsi="宋体" w:hint="eastAsia"/>
          <w:sz w:val="24"/>
          <w:szCs w:val="24"/>
          <w:rPrChange w:id="316" w:author="夏灵芝" w:date="2015-11-11T14:56:00Z">
            <w:rPr>
              <w:rFonts w:hint="eastAsia"/>
            </w:rPr>
          </w:rPrChange>
        </w:rPr>
        <w:t>电子账户开立时，应采取技术手段</w:t>
      </w:r>
      <w:r w:rsidR="00F321ED" w:rsidRPr="002B300E">
        <w:rPr>
          <w:rFonts w:ascii="宋体" w:hAnsi="宋体" w:hint="eastAsia"/>
          <w:sz w:val="24"/>
          <w:szCs w:val="24"/>
          <w:rPrChange w:id="317" w:author="夏灵芝" w:date="2015-11-11T14:56:00Z">
            <w:rPr>
              <w:rFonts w:hint="eastAsia"/>
            </w:rPr>
          </w:rPrChange>
        </w:rPr>
        <w:t>与</w:t>
      </w:r>
      <w:r w:rsidR="00AE0CAB" w:rsidRPr="002B300E">
        <w:rPr>
          <w:rFonts w:ascii="宋体" w:hAnsi="宋体" w:hint="eastAsia"/>
          <w:sz w:val="24"/>
          <w:szCs w:val="24"/>
          <w:rPrChange w:id="318" w:author="夏灵芝" w:date="2015-11-11T14:56:00Z">
            <w:rPr>
              <w:rFonts w:hint="eastAsia"/>
            </w:rPr>
          </w:rPrChange>
        </w:rPr>
        <w:t>人工审核相结合的方式确保电子账户的开立</w:t>
      </w:r>
      <w:r w:rsidR="00F321ED" w:rsidRPr="002B300E">
        <w:rPr>
          <w:rFonts w:ascii="宋体" w:hAnsi="宋体" w:hint="eastAsia"/>
          <w:sz w:val="24"/>
          <w:szCs w:val="24"/>
          <w:rPrChange w:id="319" w:author="夏灵芝" w:date="2015-11-11T14:56:00Z">
            <w:rPr>
              <w:rFonts w:hint="eastAsia"/>
            </w:rPr>
          </w:rPrChange>
        </w:rPr>
        <w:t>资料真实有效，确保</w:t>
      </w:r>
      <w:r w:rsidR="0095660D" w:rsidRPr="002B300E">
        <w:rPr>
          <w:rFonts w:ascii="宋体" w:hAnsi="宋体" w:hint="eastAsia"/>
          <w:sz w:val="24"/>
          <w:szCs w:val="24"/>
          <w:rPrChange w:id="320" w:author="夏灵芝" w:date="2015-11-11T14:56:00Z">
            <w:rPr>
              <w:rFonts w:hint="eastAsia"/>
            </w:rPr>
          </w:rPrChange>
        </w:rPr>
        <w:t>开立</w:t>
      </w:r>
      <w:r w:rsidR="00F321ED" w:rsidRPr="002B300E">
        <w:rPr>
          <w:rFonts w:ascii="宋体" w:hAnsi="宋体" w:hint="eastAsia"/>
          <w:sz w:val="24"/>
          <w:szCs w:val="24"/>
          <w:rPrChange w:id="321" w:author="夏灵芝" w:date="2015-11-11T14:56:00Z">
            <w:rPr>
              <w:rFonts w:hint="eastAsia"/>
            </w:rPr>
          </w:rPrChange>
        </w:rPr>
        <w:t>申请由</w:t>
      </w:r>
      <w:r w:rsidR="009D2317" w:rsidRPr="002B300E">
        <w:rPr>
          <w:rFonts w:ascii="宋体" w:hAnsi="宋体" w:hint="eastAsia"/>
          <w:sz w:val="24"/>
          <w:szCs w:val="24"/>
          <w:rPrChange w:id="322" w:author="夏灵芝" w:date="2015-11-11T14:56:00Z">
            <w:rPr>
              <w:rFonts w:hint="eastAsia"/>
            </w:rPr>
          </w:rPrChange>
        </w:rPr>
        <w:t>客户本人</w:t>
      </w:r>
      <w:r w:rsidR="00F321ED" w:rsidRPr="002B300E">
        <w:rPr>
          <w:rFonts w:ascii="宋体" w:hAnsi="宋体" w:hint="eastAsia"/>
          <w:sz w:val="24"/>
          <w:szCs w:val="24"/>
          <w:rPrChange w:id="323" w:author="夏灵芝" w:date="2015-11-11T14:56:00Z">
            <w:rPr>
              <w:rFonts w:hint="eastAsia"/>
            </w:rPr>
          </w:rPrChange>
        </w:rPr>
        <w:t>发起</w:t>
      </w:r>
      <w:r w:rsidR="00AE0CAB" w:rsidRPr="002B300E">
        <w:rPr>
          <w:rFonts w:ascii="宋体" w:hAnsi="宋体" w:hint="eastAsia"/>
          <w:sz w:val="24"/>
          <w:szCs w:val="24"/>
          <w:rPrChange w:id="324" w:author="夏灵芝" w:date="2015-11-11T14:56:00Z">
            <w:rPr>
              <w:rFonts w:hint="eastAsia"/>
            </w:rPr>
          </w:rPrChange>
        </w:rPr>
        <w:t>。</w:t>
      </w:r>
      <w:r w:rsidR="009D2317" w:rsidRPr="002B300E">
        <w:rPr>
          <w:rFonts w:ascii="宋体" w:hAnsi="宋体" w:hint="eastAsia"/>
          <w:sz w:val="24"/>
          <w:szCs w:val="24"/>
          <w:rPrChange w:id="325" w:author="夏灵芝" w:date="2015-11-11T14:56:00Z">
            <w:rPr>
              <w:rFonts w:hint="eastAsia"/>
            </w:rPr>
          </w:rPrChange>
        </w:rPr>
        <w:t>对于申请信息不真实</w:t>
      </w:r>
      <w:r w:rsidR="00553E8D" w:rsidRPr="002B300E">
        <w:rPr>
          <w:rFonts w:ascii="宋体" w:hAnsi="宋体" w:hint="eastAsia"/>
          <w:sz w:val="24"/>
          <w:szCs w:val="24"/>
          <w:rPrChange w:id="326" w:author="夏灵芝" w:date="2015-11-11T14:56:00Z">
            <w:rPr>
              <w:rFonts w:hint="eastAsia"/>
            </w:rPr>
          </w:rPrChange>
        </w:rPr>
        <w:t>、不完整</w:t>
      </w:r>
      <w:r w:rsidR="009D2317" w:rsidRPr="002B300E">
        <w:rPr>
          <w:rFonts w:ascii="宋体" w:hAnsi="宋体" w:hint="eastAsia"/>
          <w:sz w:val="24"/>
          <w:szCs w:val="24"/>
          <w:rPrChange w:id="327" w:author="夏灵芝" w:date="2015-11-11T14:56:00Z">
            <w:rPr>
              <w:rFonts w:hint="eastAsia"/>
            </w:rPr>
          </w:rPrChange>
        </w:rPr>
        <w:t>或无法确认是否本人申请的</w:t>
      </w:r>
      <w:r w:rsidR="00553E8D" w:rsidRPr="002B300E">
        <w:rPr>
          <w:rFonts w:ascii="宋体" w:hAnsi="宋体" w:hint="eastAsia"/>
          <w:sz w:val="24"/>
          <w:szCs w:val="24"/>
          <w:rPrChange w:id="328" w:author="夏灵芝" w:date="2015-11-11T14:56:00Z">
            <w:rPr>
              <w:rFonts w:hint="eastAsia"/>
            </w:rPr>
          </w:rPrChange>
        </w:rPr>
        <w:t>，应拒绝账户开立。</w:t>
      </w:r>
    </w:p>
    <w:p w:rsidR="00C36B7A" w:rsidRPr="002B300E" w:rsidRDefault="00EC4684" w:rsidP="002B300E">
      <w:pPr>
        <w:spacing w:line="360" w:lineRule="auto"/>
        <w:ind w:firstLineChars="200" w:firstLine="482"/>
        <w:rPr>
          <w:rFonts w:ascii="宋体" w:hAnsi="宋体"/>
          <w:sz w:val="24"/>
          <w:szCs w:val="24"/>
          <w:rPrChange w:id="329" w:author="夏灵芝" w:date="2015-11-11T14:56:00Z">
            <w:rPr/>
          </w:rPrChange>
        </w:rPr>
        <w:pPrChange w:id="330" w:author="夏灵芝" w:date="2015-11-11T15:00:00Z">
          <w:pPr>
            <w:pStyle w:val="a3"/>
            <w:ind w:firstLineChars="0"/>
            <w:jc w:val="left"/>
          </w:pPr>
        </w:pPrChange>
      </w:pPr>
      <w:r w:rsidRPr="002B300E">
        <w:rPr>
          <w:rFonts w:ascii="宋体" w:hAnsi="宋体" w:hint="eastAsia"/>
          <w:b/>
          <w:sz w:val="24"/>
          <w:szCs w:val="24"/>
          <w:rPrChange w:id="331" w:author="夏灵芝" w:date="2015-11-11T15:00:00Z">
            <w:rPr>
              <w:rFonts w:hint="eastAsia"/>
            </w:rPr>
          </w:rPrChange>
        </w:rPr>
        <w:t>第二十条</w:t>
      </w:r>
      <w:r w:rsidRPr="002B300E">
        <w:rPr>
          <w:rFonts w:ascii="宋体" w:hAnsi="宋体" w:hint="eastAsia"/>
          <w:sz w:val="24"/>
          <w:szCs w:val="24"/>
          <w:rPrChange w:id="332" w:author="夏灵芝" w:date="2015-11-11T14:56:00Z">
            <w:rPr>
              <w:rFonts w:hint="eastAsia"/>
            </w:rPr>
          </w:rPrChange>
        </w:rPr>
        <w:t xml:space="preserve"> </w:t>
      </w:r>
      <w:del w:id="333" w:author="夏灵芝" w:date="2015-11-11T14:58:00Z">
        <w:r w:rsidR="000C02BD" w:rsidRPr="002B300E" w:rsidDel="002B300E">
          <w:rPr>
            <w:rFonts w:ascii="宋体" w:hAnsi="宋体" w:hint="eastAsia"/>
            <w:sz w:val="24"/>
            <w:szCs w:val="24"/>
            <w:rPrChange w:id="334" w:author="夏灵芝" w:date="2015-11-11T14:56:00Z">
              <w:rPr>
                <w:rFonts w:hint="eastAsia"/>
              </w:rPr>
            </w:rPrChange>
          </w:rPr>
          <w:delText xml:space="preserve"> </w:delText>
        </w:r>
      </w:del>
      <w:r w:rsidR="00C36B7A" w:rsidRPr="002B300E">
        <w:rPr>
          <w:rFonts w:ascii="宋体" w:hAnsi="宋体" w:hint="eastAsia"/>
          <w:sz w:val="24"/>
          <w:szCs w:val="24"/>
          <w:rPrChange w:id="335" w:author="夏灵芝" w:date="2015-11-11T14:56:00Z">
            <w:rPr>
              <w:rFonts w:hint="eastAsia"/>
            </w:rPr>
          </w:rPrChange>
        </w:rPr>
        <w:t>对客户身份核实为真实后，可以为个人开立电子账户，但不发放任何实体支付介质。</w:t>
      </w:r>
    </w:p>
    <w:p w:rsidR="00FF5AAD" w:rsidRPr="002B300E" w:rsidRDefault="00EC4684" w:rsidP="002B300E">
      <w:pPr>
        <w:spacing w:line="360" w:lineRule="auto"/>
        <w:ind w:firstLineChars="200" w:firstLine="482"/>
        <w:rPr>
          <w:rFonts w:ascii="宋体" w:hAnsi="宋体"/>
          <w:sz w:val="24"/>
          <w:szCs w:val="24"/>
          <w:rPrChange w:id="336" w:author="夏灵芝" w:date="2015-11-11T14:56:00Z">
            <w:rPr/>
          </w:rPrChange>
        </w:rPr>
        <w:pPrChange w:id="337" w:author="夏灵芝" w:date="2015-11-11T15:00:00Z">
          <w:pPr>
            <w:pStyle w:val="a3"/>
            <w:ind w:firstLineChars="0"/>
            <w:jc w:val="left"/>
          </w:pPr>
        </w:pPrChange>
      </w:pPr>
      <w:r w:rsidRPr="002B300E">
        <w:rPr>
          <w:rFonts w:ascii="宋体" w:hAnsi="宋体" w:hint="eastAsia"/>
          <w:b/>
          <w:sz w:val="24"/>
          <w:szCs w:val="24"/>
          <w:rPrChange w:id="338" w:author="夏灵芝" w:date="2015-11-11T15:00:00Z">
            <w:rPr>
              <w:rFonts w:hint="eastAsia"/>
            </w:rPr>
          </w:rPrChange>
        </w:rPr>
        <w:t>第二十一条</w:t>
      </w:r>
      <w:r w:rsidRPr="002B300E">
        <w:rPr>
          <w:rFonts w:ascii="宋体" w:hAnsi="宋体" w:hint="eastAsia"/>
          <w:sz w:val="24"/>
          <w:szCs w:val="24"/>
          <w:rPrChange w:id="339" w:author="夏灵芝" w:date="2015-11-11T14:56:00Z">
            <w:rPr>
              <w:rFonts w:hint="eastAsia"/>
            </w:rPr>
          </w:rPrChange>
        </w:rPr>
        <w:t xml:space="preserve"> </w:t>
      </w:r>
      <w:del w:id="340" w:author="夏灵芝" w:date="2015-11-11T14:58:00Z">
        <w:r w:rsidR="000C02BD" w:rsidRPr="002B300E" w:rsidDel="002B300E">
          <w:rPr>
            <w:rFonts w:ascii="宋体" w:hAnsi="宋体" w:hint="eastAsia"/>
            <w:sz w:val="24"/>
            <w:szCs w:val="24"/>
            <w:rPrChange w:id="341" w:author="夏灵芝" w:date="2015-11-11T14:56:00Z">
              <w:rPr>
                <w:rFonts w:hint="eastAsia"/>
              </w:rPr>
            </w:rPrChange>
          </w:rPr>
          <w:delText xml:space="preserve"> </w:delText>
        </w:r>
      </w:del>
      <w:r w:rsidR="00702719" w:rsidRPr="002B300E">
        <w:rPr>
          <w:rFonts w:ascii="宋体" w:hAnsi="宋体" w:hint="eastAsia"/>
          <w:sz w:val="24"/>
          <w:szCs w:val="24"/>
          <w:rPrChange w:id="342" w:author="夏灵芝" w:date="2015-11-11T14:56:00Z">
            <w:rPr>
              <w:rFonts w:hint="eastAsia"/>
            </w:rPr>
          </w:rPrChange>
        </w:rPr>
        <w:t>电子账户开立后，客户账号、客户名称、客户证件号码不允许进行变更。客户联系地址、电话号码、通讯工具等信息允许客户通过电子渠道自助进行变更。</w:t>
      </w:r>
    </w:p>
    <w:p w:rsidR="00702719" w:rsidRPr="002B300E" w:rsidRDefault="00EC4684" w:rsidP="002B300E">
      <w:pPr>
        <w:spacing w:line="360" w:lineRule="auto"/>
        <w:ind w:firstLineChars="200" w:firstLine="482"/>
        <w:rPr>
          <w:rFonts w:ascii="宋体" w:hAnsi="宋体"/>
          <w:sz w:val="24"/>
          <w:szCs w:val="24"/>
          <w:rPrChange w:id="343" w:author="夏灵芝" w:date="2015-11-11T14:56:00Z">
            <w:rPr/>
          </w:rPrChange>
        </w:rPr>
        <w:pPrChange w:id="344" w:author="夏灵芝" w:date="2015-11-11T15:00:00Z">
          <w:pPr>
            <w:pStyle w:val="a3"/>
            <w:ind w:firstLineChars="0"/>
            <w:jc w:val="left"/>
          </w:pPr>
        </w:pPrChange>
      </w:pPr>
      <w:r w:rsidRPr="002B300E">
        <w:rPr>
          <w:rFonts w:ascii="宋体" w:hAnsi="宋体" w:hint="eastAsia"/>
          <w:b/>
          <w:sz w:val="24"/>
          <w:szCs w:val="24"/>
          <w:rPrChange w:id="345" w:author="夏灵芝" w:date="2015-11-11T15:00:00Z">
            <w:rPr>
              <w:rFonts w:hint="eastAsia"/>
            </w:rPr>
          </w:rPrChange>
        </w:rPr>
        <w:t>第二十二条</w:t>
      </w:r>
      <w:r w:rsidRPr="002B300E">
        <w:rPr>
          <w:rFonts w:ascii="宋体" w:hAnsi="宋体" w:hint="eastAsia"/>
          <w:sz w:val="24"/>
          <w:szCs w:val="24"/>
          <w:rPrChange w:id="346" w:author="夏灵芝" w:date="2015-11-11T14:56:00Z">
            <w:rPr>
              <w:rFonts w:hint="eastAsia"/>
            </w:rPr>
          </w:rPrChange>
        </w:rPr>
        <w:t xml:space="preserve"> </w:t>
      </w:r>
      <w:del w:id="347" w:author="夏灵芝" w:date="2015-11-11T14:58:00Z">
        <w:r w:rsidR="000C02BD" w:rsidRPr="002B300E" w:rsidDel="002B300E">
          <w:rPr>
            <w:rFonts w:ascii="宋体" w:hAnsi="宋体" w:hint="eastAsia"/>
            <w:sz w:val="24"/>
            <w:szCs w:val="24"/>
            <w:rPrChange w:id="348" w:author="夏灵芝" w:date="2015-11-11T14:56:00Z">
              <w:rPr>
                <w:rFonts w:hint="eastAsia"/>
              </w:rPr>
            </w:rPrChange>
          </w:rPr>
          <w:delText xml:space="preserve"> </w:delText>
        </w:r>
      </w:del>
      <w:r w:rsidR="005C1A87" w:rsidRPr="002B300E">
        <w:rPr>
          <w:rFonts w:ascii="宋体" w:hAnsi="宋体" w:hint="eastAsia"/>
          <w:sz w:val="24"/>
          <w:szCs w:val="24"/>
          <w:rPrChange w:id="349" w:author="夏灵芝" w:date="2015-11-11T14:56:00Z">
            <w:rPr>
              <w:rFonts w:hint="eastAsia"/>
            </w:rPr>
          </w:rPrChange>
        </w:rPr>
        <w:t>客户不</w:t>
      </w:r>
      <w:r w:rsidR="00C36B7A" w:rsidRPr="002B300E">
        <w:rPr>
          <w:rFonts w:ascii="宋体" w:hAnsi="宋体" w:hint="eastAsia"/>
          <w:sz w:val="24"/>
          <w:szCs w:val="24"/>
          <w:rPrChange w:id="350" w:author="夏灵芝" w:date="2015-11-11T14:56:00Z">
            <w:rPr>
              <w:rFonts w:hint="eastAsia"/>
            </w:rPr>
          </w:rPrChange>
        </w:rPr>
        <w:t>再</w:t>
      </w:r>
      <w:r w:rsidR="005C1A87" w:rsidRPr="002B300E">
        <w:rPr>
          <w:rFonts w:ascii="宋体" w:hAnsi="宋体" w:hint="eastAsia"/>
          <w:sz w:val="24"/>
          <w:szCs w:val="24"/>
          <w:rPrChange w:id="351" w:author="夏灵芝" w:date="2015-11-11T14:56:00Z">
            <w:rPr>
              <w:rFonts w:hint="eastAsia"/>
            </w:rPr>
          </w:rPrChange>
        </w:rPr>
        <w:t>使用电子账户时可以提出电子账户</w:t>
      </w:r>
      <w:r w:rsidR="002169EE" w:rsidRPr="002B300E">
        <w:rPr>
          <w:rFonts w:ascii="宋体" w:hAnsi="宋体" w:hint="eastAsia"/>
          <w:sz w:val="24"/>
          <w:szCs w:val="24"/>
          <w:rPrChange w:id="352" w:author="夏灵芝" w:date="2015-11-11T14:56:00Z">
            <w:rPr>
              <w:rFonts w:hint="eastAsia"/>
            </w:rPr>
          </w:rPrChange>
        </w:rPr>
        <w:t>注销</w:t>
      </w:r>
      <w:r w:rsidR="005C1A87" w:rsidRPr="002B300E">
        <w:rPr>
          <w:rFonts w:ascii="宋体" w:hAnsi="宋体" w:hint="eastAsia"/>
          <w:sz w:val="24"/>
          <w:szCs w:val="24"/>
          <w:rPrChange w:id="353" w:author="夏灵芝" w:date="2015-11-11T14:56:00Z">
            <w:rPr>
              <w:rFonts w:hint="eastAsia"/>
            </w:rPr>
          </w:rPrChange>
        </w:rPr>
        <w:t>申请，</w:t>
      </w:r>
      <w:r w:rsidR="002169EE" w:rsidRPr="002B300E">
        <w:rPr>
          <w:rFonts w:ascii="宋体" w:hAnsi="宋体" w:hint="eastAsia"/>
          <w:sz w:val="24"/>
          <w:szCs w:val="24"/>
          <w:rPrChange w:id="354" w:author="夏灵芝" w:date="2015-11-11T14:56:00Z">
            <w:rPr>
              <w:rFonts w:hint="eastAsia"/>
            </w:rPr>
          </w:rPrChange>
        </w:rPr>
        <w:t>对于</w:t>
      </w:r>
      <w:r w:rsidR="005C1A87" w:rsidRPr="002B300E">
        <w:rPr>
          <w:rFonts w:ascii="宋体" w:hAnsi="宋体" w:hint="eastAsia"/>
          <w:sz w:val="24"/>
          <w:szCs w:val="24"/>
          <w:rPrChange w:id="355" w:author="夏灵芝" w:date="2015-11-11T14:56:00Z">
            <w:rPr>
              <w:rFonts w:hint="eastAsia"/>
            </w:rPr>
          </w:rPrChange>
        </w:rPr>
        <w:t>满足以下条件</w:t>
      </w:r>
      <w:r w:rsidR="002169EE" w:rsidRPr="002B300E">
        <w:rPr>
          <w:rFonts w:ascii="宋体" w:hAnsi="宋体" w:hint="eastAsia"/>
          <w:sz w:val="24"/>
          <w:szCs w:val="24"/>
          <w:rPrChange w:id="356" w:author="夏灵芝" w:date="2015-11-11T14:56:00Z">
            <w:rPr>
              <w:rFonts w:hint="eastAsia"/>
            </w:rPr>
          </w:rPrChange>
        </w:rPr>
        <w:t>的客户可以通过</w:t>
      </w:r>
      <w:del w:id="357" w:author="夏灵芝" w:date="2015-11-11T16:50:00Z">
        <w:r w:rsidR="002169EE" w:rsidRPr="002B300E" w:rsidDel="00DA6815">
          <w:rPr>
            <w:rFonts w:ascii="宋体" w:hAnsi="宋体" w:hint="eastAsia"/>
            <w:sz w:val="24"/>
            <w:szCs w:val="24"/>
            <w:rPrChange w:id="358" w:author="夏灵芝" w:date="2015-11-11T14:56:00Z">
              <w:rPr>
                <w:rFonts w:hint="eastAsia"/>
              </w:rPr>
            </w:rPrChange>
          </w:rPr>
          <w:delText>我行</w:delText>
        </w:r>
      </w:del>
      <w:ins w:id="359" w:author="夏灵芝" w:date="2015-11-11T16:50:00Z">
        <w:r w:rsidR="00DA6815">
          <w:rPr>
            <w:rFonts w:ascii="宋体" w:hAnsi="宋体" w:hint="eastAsia"/>
            <w:sz w:val="24"/>
            <w:szCs w:val="24"/>
          </w:rPr>
          <w:t>本行</w:t>
        </w:r>
      </w:ins>
      <w:r w:rsidR="002169EE" w:rsidRPr="002B300E">
        <w:rPr>
          <w:rFonts w:ascii="宋体" w:hAnsi="宋体" w:hint="eastAsia"/>
          <w:sz w:val="24"/>
          <w:szCs w:val="24"/>
          <w:rPrChange w:id="360" w:author="夏灵芝" w:date="2015-11-11T14:56:00Z">
            <w:rPr>
              <w:rFonts w:hint="eastAsia"/>
            </w:rPr>
          </w:rPrChange>
        </w:rPr>
        <w:t>客服中心或者电子渠道自助办理注销</w:t>
      </w:r>
      <w:r w:rsidR="005C1A87" w:rsidRPr="002B300E">
        <w:rPr>
          <w:rFonts w:ascii="宋体" w:hAnsi="宋体" w:hint="eastAsia"/>
          <w:sz w:val="24"/>
          <w:szCs w:val="24"/>
          <w:rPrChange w:id="361" w:author="夏灵芝" w:date="2015-11-11T14:56:00Z">
            <w:rPr>
              <w:rFonts w:hint="eastAsia"/>
            </w:rPr>
          </w:rPrChange>
        </w:rPr>
        <w:t>：</w:t>
      </w:r>
    </w:p>
    <w:p w:rsidR="005C1A87" w:rsidRPr="002B300E" w:rsidRDefault="002B300E" w:rsidP="002B300E">
      <w:pPr>
        <w:numPr>
          <w:numberingChange w:id="362" w:author="夏灵芝" w:date="2015-11-11T14:54:00Z" w:original="（%1:1:11:）"/>
        </w:numPr>
        <w:spacing w:line="360" w:lineRule="auto"/>
        <w:ind w:firstLineChars="200" w:firstLine="480"/>
        <w:rPr>
          <w:rFonts w:ascii="宋体" w:hAnsi="宋体"/>
          <w:sz w:val="24"/>
          <w:szCs w:val="24"/>
          <w:rPrChange w:id="363" w:author="夏灵芝" w:date="2015-11-11T14:56:00Z">
            <w:rPr/>
          </w:rPrChange>
        </w:rPr>
        <w:pPrChange w:id="364" w:author="夏灵芝" w:date="2015-11-11T14:56:00Z">
          <w:pPr>
            <w:pStyle w:val="a3"/>
            <w:ind w:firstLineChars="0" w:firstLine="0"/>
            <w:jc w:val="left"/>
          </w:pPr>
        </w:pPrChange>
      </w:pPr>
      <w:ins w:id="365" w:author="夏灵芝" w:date="2015-11-11T14:56:00Z">
        <w:r w:rsidRPr="002B300E">
          <w:rPr>
            <w:rFonts w:ascii="宋体" w:hAnsi="宋体" w:hint="eastAsia"/>
            <w:sz w:val="24"/>
            <w:szCs w:val="24"/>
            <w:rPrChange w:id="366" w:author="夏灵芝" w:date="2015-11-11T14:56:00Z">
              <w:rPr>
                <w:rFonts w:hint="eastAsia"/>
              </w:rPr>
            </w:rPrChange>
          </w:rPr>
          <w:t>（一）</w:t>
        </w:r>
      </w:ins>
      <w:r w:rsidR="002169EE" w:rsidRPr="002B300E">
        <w:rPr>
          <w:rFonts w:ascii="宋体" w:hAnsi="宋体" w:hint="eastAsia"/>
          <w:sz w:val="24"/>
          <w:szCs w:val="24"/>
          <w:rPrChange w:id="367" w:author="夏灵芝" w:date="2015-11-11T14:56:00Z">
            <w:rPr>
              <w:rFonts w:hint="eastAsia"/>
            </w:rPr>
          </w:rPrChange>
        </w:rPr>
        <w:t>通过</w:t>
      </w:r>
      <w:r w:rsidR="005C1A87" w:rsidRPr="002B300E">
        <w:rPr>
          <w:rFonts w:ascii="宋体" w:hAnsi="宋体" w:hint="eastAsia"/>
          <w:sz w:val="24"/>
          <w:szCs w:val="24"/>
          <w:rPrChange w:id="368" w:author="夏灵芝" w:date="2015-11-11T14:56:00Z">
            <w:rPr>
              <w:rFonts w:hint="eastAsia"/>
            </w:rPr>
          </w:rPrChange>
        </w:rPr>
        <w:t>该电子账户存入或购买的定期存款、理财</w:t>
      </w:r>
      <w:r w:rsidR="00D41D34" w:rsidRPr="002B300E">
        <w:rPr>
          <w:rFonts w:ascii="宋体" w:hAnsi="宋体" w:hint="eastAsia"/>
          <w:sz w:val="24"/>
          <w:szCs w:val="24"/>
          <w:rPrChange w:id="369" w:author="夏灵芝" w:date="2015-11-11T14:56:00Z">
            <w:rPr>
              <w:rFonts w:hint="eastAsia"/>
            </w:rPr>
          </w:rPrChange>
        </w:rPr>
        <w:t>产品</w:t>
      </w:r>
      <w:r w:rsidR="005C1A87" w:rsidRPr="002B300E">
        <w:rPr>
          <w:rFonts w:ascii="宋体" w:hAnsi="宋体" w:hint="eastAsia"/>
          <w:sz w:val="24"/>
          <w:szCs w:val="24"/>
          <w:rPrChange w:id="370" w:author="夏灵芝" w:date="2015-11-11T14:56:00Z">
            <w:rPr>
              <w:rFonts w:hint="eastAsia"/>
            </w:rPr>
          </w:rPrChange>
        </w:rPr>
        <w:t>、基金</w:t>
      </w:r>
      <w:r w:rsidR="00D41D34" w:rsidRPr="002B300E">
        <w:rPr>
          <w:rFonts w:ascii="宋体" w:hAnsi="宋体" w:hint="eastAsia"/>
          <w:sz w:val="24"/>
          <w:szCs w:val="24"/>
          <w:rPrChange w:id="371" w:author="夏灵芝" w:date="2015-11-11T14:56:00Z">
            <w:rPr>
              <w:rFonts w:hint="eastAsia"/>
            </w:rPr>
          </w:rPrChange>
        </w:rPr>
        <w:t>产品</w:t>
      </w:r>
      <w:r w:rsidR="00D41D34" w:rsidRPr="002B300E">
        <w:rPr>
          <w:rFonts w:ascii="宋体" w:hAnsi="宋体" w:hint="eastAsia"/>
          <w:sz w:val="24"/>
          <w:szCs w:val="24"/>
          <w:rPrChange w:id="372" w:author="夏灵芝" w:date="2015-11-11T14:56:00Z">
            <w:rPr>
              <w:rFonts w:hint="eastAsia"/>
            </w:rPr>
          </w:rPrChange>
        </w:rPr>
        <w:lastRenderedPageBreak/>
        <w:t>等</w:t>
      </w:r>
      <w:r w:rsidR="005C1A87" w:rsidRPr="002B300E">
        <w:rPr>
          <w:rFonts w:ascii="宋体" w:hAnsi="宋体" w:hint="eastAsia"/>
          <w:sz w:val="24"/>
          <w:szCs w:val="24"/>
          <w:rPrChange w:id="373" w:author="夏灵芝" w:date="2015-11-11T14:56:00Z">
            <w:rPr>
              <w:rFonts w:hint="eastAsia"/>
            </w:rPr>
          </w:rPrChange>
        </w:rPr>
        <w:t>均</w:t>
      </w:r>
      <w:r w:rsidR="002169EE" w:rsidRPr="002B300E">
        <w:rPr>
          <w:rFonts w:ascii="宋体" w:hAnsi="宋体" w:hint="eastAsia"/>
          <w:sz w:val="24"/>
          <w:szCs w:val="24"/>
          <w:rPrChange w:id="374" w:author="夏灵芝" w:date="2015-11-11T14:56:00Z">
            <w:rPr>
              <w:rFonts w:hint="eastAsia"/>
            </w:rPr>
          </w:rPrChange>
        </w:rPr>
        <w:t>已</w:t>
      </w:r>
      <w:r w:rsidR="005C1A87" w:rsidRPr="002B300E">
        <w:rPr>
          <w:rFonts w:ascii="宋体" w:hAnsi="宋体" w:hint="eastAsia"/>
          <w:sz w:val="24"/>
          <w:szCs w:val="24"/>
          <w:rPrChange w:id="375" w:author="夏灵芝" w:date="2015-11-11T14:56:00Z">
            <w:rPr>
              <w:rFonts w:hint="eastAsia"/>
            </w:rPr>
          </w:rPrChange>
        </w:rPr>
        <w:t>销户</w:t>
      </w:r>
      <w:r w:rsidR="002169EE" w:rsidRPr="002B300E">
        <w:rPr>
          <w:rFonts w:ascii="宋体" w:hAnsi="宋体" w:hint="eastAsia"/>
          <w:sz w:val="24"/>
          <w:szCs w:val="24"/>
          <w:rPrChange w:id="376" w:author="夏灵芝" w:date="2015-11-11T14:56:00Z">
            <w:rPr>
              <w:rFonts w:hint="eastAsia"/>
            </w:rPr>
          </w:rPrChange>
        </w:rPr>
        <w:t>或</w:t>
      </w:r>
      <w:r w:rsidR="005C1A87" w:rsidRPr="002B300E">
        <w:rPr>
          <w:rFonts w:ascii="宋体" w:hAnsi="宋体" w:hint="eastAsia"/>
          <w:sz w:val="24"/>
          <w:szCs w:val="24"/>
          <w:rPrChange w:id="377" w:author="夏灵芝" w:date="2015-11-11T14:56:00Z">
            <w:rPr>
              <w:rFonts w:hint="eastAsia"/>
            </w:rPr>
          </w:rPrChange>
        </w:rPr>
        <w:t>赎回，该电子账户下不存在任何未结清的产品</w:t>
      </w:r>
      <w:del w:id="378" w:author="夏灵芝" w:date="2015-11-11T16:57:00Z">
        <w:r w:rsidR="005C1A87" w:rsidRPr="002B300E" w:rsidDel="00DA6815">
          <w:rPr>
            <w:rFonts w:ascii="宋体" w:hAnsi="宋体" w:hint="eastAsia"/>
            <w:sz w:val="24"/>
            <w:szCs w:val="24"/>
            <w:rPrChange w:id="379" w:author="夏灵芝" w:date="2015-11-11T14:56:00Z">
              <w:rPr>
                <w:rFonts w:hint="eastAsia"/>
              </w:rPr>
            </w:rPrChange>
          </w:rPr>
          <w:delText>。</w:delText>
        </w:r>
      </w:del>
      <w:ins w:id="380" w:author="夏灵芝" w:date="2015-11-11T16:57:00Z">
        <w:r w:rsidR="00DA6815">
          <w:rPr>
            <w:rFonts w:ascii="宋体" w:hAnsi="宋体" w:hint="eastAsia"/>
            <w:sz w:val="24"/>
            <w:szCs w:val="24"/>
          </w:rPr>
          <w:t>；</w:t>
        </w:r>
      </w:ins>
    </w:p>
    <w:p w:rsidR="005C1A87" w:rsidRPr="002B300E" w:rsidRDefault="002B300E" w:rsidP="002B300E">
      <w:pPr>
        <w:numPr>
          <w:numberingChange w:id="381" w:author="夏灵芝" w:date="2015-11-11T14:54:00Z" w:original="（%1:2:11:）"/>
        </w:numPr>
        <w:spacing w:line="360" w:lineRule="auto"/>
        <w:ind w:firstLineChars="200" w:firstLine="480"/>
        <w:rPr>
          <w:rFonts w:ascii="宋体" w:hAnsi="宋体"/>
          <w:sz w:val="24"/>
          <w:szCs w:val="24"/>
          <w:rPrChange w:id="382" w:author="夏灵芝" w:date="2015-11-11T14:56:00Z">
            <w:rPr/>
          </w:rPrChange>
        </w:rPr>
        <w:pPrChange w:id="383" w:author="夏灵芝" w:date="2015-11-11T14:56:00Z">
          <w:pPr>
            <w:pStyle w:val="a3"/>
            <w:ind w:firstLineChars="0" w:firstLine="0"/>
            <w:jc w:val="left"/>
          </w:pPr>
        </w:pPrChange>
      </w:pPr>
      <w:ins w:id="384" w:author="夏灵芝" w:date="2015-11-11T14:56:00Z">
        <w:r w:rsidRPr="002B300E">
          <w:rPr>
            <w:rFonts w:ascii="宋体" w:hAnsi="宋体" w:hint="eastAsia"/>
            <w:sz w:val="24"/>
            <w:szCs w:val="24"/>
            <w:rPrChange w:id="385" w:author="夏灵芝" w:date="2015-11-11T14:56:00Z">
              <w:rPr>
                <w:rFonts w:hint="eastAsia"/>
              </w:rPr>
            </w:rPrChange>
          </w:rPr>
          <w:t>（二）</w:t>
        </w:r>
      </w:ins>
      <w:r w:rsidR="005C1A87" w:rsidRPr="002B300E">
        <w:rPr>
          <w:rFonts w:ascii="宋体" w:hAnsi="宋体" w:hint="eastAsia"/>
          <w:sz w:val="24"/>
          <w:szCs w:val="24"/>
          <w:rPrChange w:id="386" w:author="夏灵芝" w:date="2015-11-11T14:56:00Z">
            <w:rPr>
              <w:rFonts w:hint="eastAsia"/>
            </w:rPr>
          </w:rPrChange>
        </w:rPr>
        <w:t>通过该电子账户绑定的各类代收代付协议、公共事业缴费、贷款或信用卡还款均已经解除签约关系</w:t>
      </w:r>
      <w:del w:id="387" w:author="夏灵芝" w:date="2015-11-11T16:57:00Z">
        <w:r w:rsidR="005C1A87" w:rsidRPr="002B300E" w:rsidDel="00DA6815">
          <w:rPr>
            <w:rFonts w:ascii="宋体" w:hAnsi="宋体" w:hint="eastAsia"/>
            <w:sz w:val="24"/>
            <w:szCs w:val="24"/>
            <w:rPrChange w:id="388" w:author="夏灵芝" w:date="2015-11-11T14:56:00Z">
              <w:rPr>
                <w:rFonts w:hint="eastAsia"/>
              </w:rPr>
            </w:rPrChange>
          </w:rPr>
          <w:delText>。</w:delText>
        </w:r>
      </w:del>
      <w:ins w:id="389" w:author="夏灵芝" w:date="2015-11-11T16:57:00Z">
        <w:r w:rsidR="00DA6815">
          <w:rPr>
            <w:rFonts w:ascii="宋体" w:hAnsi="宋体" w:hint="eastAsia"/>
            <w:sz w:val="24"/>
            <w:szCs w:val="24"/>
          </w:rPr>
          <w:t>；</w:t>
        </w:r>
      </w:ins>
    </w:p>
    <w:p w:rsidR="005C1A87" w:rsidRPr="002B300E" w:rsidRDefault="002B300E" w:rsidP="002B300E">
      <w:pPr>
        <w:numPr>
          <w:numberingChange w:id="390" w:author="夏灵芝" w:date="2015-11-11T14:54:00Z" w:original="（%1:3:11:）"/>
        </w:numPr>
        <w:spacing w:line="360" w:lineRule="auto"/>
        <w:ind w:firstLineChars="200" w:firstLine="480"/>
        <w:rPr>
          <w:rFonts w:ascii="宋体" w:hAnsi="宋体"/>
          <w:sz w:val="24"/>
          <w:szCs w:val="24"/>
          <w:rPrChange w:id="391" w:author="夏灵芝" w:date="2015-11-11T14:56:00Z">
            <w:rPr/>
          </w:rPrChange>
        </w:rPr>
        <w:pPrChange w:id="392" w:author="夏灵芝" w:date="2015-11-11T14:56:00Z">
          <w:pPr>
            <w:pStyle w:val="a3"/>
            <w:ind w:firstLineChars="0" w:firstLine="0"/>
            <w:jc w:val="left"/>
          </w:pPr>
        </w:pPrChange>
      </w:pPr>
      <w:ins w:id="393" w:author="夏灵芝" w:date="2015-11-11T14:56:00Z">
        <w:r w:rsidRPr="002B300E">
          <w:rPr>
            <w:rFonts w:ascii="宋体" w:hAnsi="宋体" w:hint="eastAsia"/>
            <w:sz w:val="24"/>
            <w:szCs w:val="24"/>
            <w:rPrChange w:id="394" w:author="夏灵芝" w:date="2015-11-11T14:56:00Z">
              <w:rPr>
                <w:rFonts w:hint="eastAsia"/>
              </w:rPr>
            </w:rPrChange>
          </w:rPr>
          <w:t>（三）</w:t>
        </w:r>
      </w:ins>
      <w:r w:rsidR="005C1A87" w:rsidRPr="002B300E">
        <w:rPr>
          <w:rFonts w:ascii="宋体" w:hAnsi="宋体" w:hint="eastAsia"/>
          <w:sz w:val="24"/>
          <w:szCs w:val="24"/>
          <w:rPrChange w:id="395" w:author="夏灵芝" w:date="2015-11-11T14:56:00Z">
            <w:rPr>
              <w:rFonts w:hint="eastAsia"/>
            </w:rPr>
          </w:rPrChange>
        </w:rPr>
        <w:t>该账户状态正常，不存在被冻结、挂失、控制等情况</w:t>
      </w:r>
      <w:del w:id="396" w:author="夏灵芝" w:date="2015-11-11T16:57:00Z">
        <w:r w:rsidR="005C1A87" w:rsidRPr="002B300E" w:rsidDel="00DA6815">
          <w:rPr>
            <w:rFonts w:ascii="宋体" w:hAnsi="宋体" w:hint="eastAsia"/>
            <w:sz w:val="24"/>
            <w:szCs w:val="24"/>
            <w:rPrChange w:id="397" w:author="夏灵芝" w:date="2015-11-11T14:56:00Z">
              <w:rPr>
                <w:rFonts w:hint="eastAsia"/>
              </w:rPr>
            </w:rPrChange>
          </w:rPr>
          <w:delText>。</w:delText>
        </w:r>
      </w:del>
      <w:ins w:id="398" w:author="夏灵芝" w:date="2015-11-11T16:57:00Z">
        <w:r w:rsidR="00DA6815">
          <w:rPr>
            <w:rFonts w:ascii="宋体" w:hAnsi="宋体" w:hint="eastAsia"/>
            <w:sz w:val="24"/>
            <w:szCs w:val="24"/>
          </w:rPr>
          <w:t>；</w:t>
        </w:r>
      </w:ins>
    </w:p>
    <w:p w:rsidR="005C1A87" w:rsidRPr="002B300E" w:rsidRDefault="002B300E" w:rsidP="002B300E">
      <w:pPr>
        <w:numPr>
          <w:numberingChange w:id="399" w:author="夏灵芝" w:date="2015-11-11T14:54:00Z" w:original="（%1:4:11:）"/>
        </w:numPr>
        <w:spacing w:line="360" w:lineRule="auto"/>
        <w:ind w:firstLineChars="200" w:firstLine="480"/>
        <w:rPr>
          <w:rFonts w:ascii="宋体" w:hAnsi="宋体"/>
          <w:sz w:val="24"/>
          <w:szCs w:val="24"/>
          <w:rPrChange w:id="400" w:author="夏灵芝" w:date="2015-11-11T14:56:00Z">
            <w:rPr/>
          </w:rPrChange>
        </w:rPr>
        <w:pPrChange w:id="401" w:author="夏灵芝" w:date="2015-11-11T14:56:00Z">
          <w:pPr>
            <w:pStyle w:val="a3"/>
            <w:ind w:firstLineChars="0" w:firstLine="0"/>
            <w:jc w:val="left"/>
          </w:pPr>
        </w:pPrChange>
      </w:pPr>
      <w:ins w:id="402" w:author="夏灵芝" w:date="2015-11-11T14:56:00Z">
        <w:r w:rsidRPr="002B300E">
          <w:rPr>
            <w:rFonts w:ascii="宋体" w:hAnsi="宋体" w:hint="eastAsia"/>
            <w:sz w:val="24"/>
            <w:szCs w:val="24"/>
            <w:rPrChange w:id="403" w:author="夏灵芝" w:date="2015-11-11T14:56:00Z">
              <w:rPr>
                <w:rFonts w:hint="eastAsia"/>
              </w:rPr>
            </w:rPrChange>
          </w:rPr>
          <w:t>（四）</w:t>
        </w:r>
      </w:ins>
      <w:r w:rsidR="005C1A87" w:rsidRPr="002B300E">
        <w:rPr>
          <w:rFonts w:ascii="宋体" w:hAnsi="宋体" w:hint="eastAsia"/>
          <w:sz w:val="24"/>
          <w:szCs w:val="24"/>
          <w:rPrChange w:id="404" w:author="夏灵芝" w:date="2015-11-11T14:56:00Z">
            <w:rPr>
              <w:rFonts w:hint="eastAsia"/>
            </w:rPr>
          </w:rPrChange>
        </w:rPr>
        <w:t>该账户中所有资金已经转出，账户余额为零且不存在未结清利息。</w:t>
      </w:r>
    </w:p>
    <w:p w:rsidR="005C1A87" w:rsidRPr="002B300E" w:rsidRDefault="00EC4684" w:rsidP="002B300E">
      <w:pPr>
        <w:spacing w:line="360" w:lineRule="auto"/>
        <w:ind w:firstLineChars="200" w:firstLine="482"/>
        <w:rPr>
          <w:rFonts w:ascii="宋体" w:hAnsi="宋体"/>
          <w:sz w:val="24"/>
          <w:szCs w:val="24"/>
          <w:rPrChange w:id="405" w:author="夏灵芝" w:date="2015-11-11T14:56:00Z">
            <w:rPr/>
          </w:rPrChange>
        </w:rPr>
        <w:pPrChange w:id="406" w:author="夏灵芝" w:date="2015-11-11T15:00:00Z">
          <w:pPr>
            <w:pStyle w:val="a3"/>
            <w:ind w:firstLineChars="0"/>
            <w:jc w:val="left"/>
          </w:pPr>
        </w:pPrChange>
      </w:pPr>
      <w:r w:rsidRPr="002B300E">
        <w:rPr>
          <w:rFonts w:ascii="宋体" w:hAnsi="宋体" w:hint="eastAsia"/>
          <w:b/>
          <w:sz w:val="24"/>
          <w:szCs w:val="24"/>
          <w:rPrChange w:id="407" w:author="夏灵芝" w:date="2015-11-11T15:00:00Z">
            <w:rPr>
              <w:rFonts w:hint="eastAsia"/>
            </w:rPr>
          </w:rPrChange>
        </w:rPr>
        <w:t>第二十三条</w:t>
      </w:r>
      <w:r w:rsidRPr="002B300E">
        <w:rPr>
          <w:rFonts w:ascii="宋体" w:hAnsi="宋体" w:hint="eastAsia"/>
          <w:sz w:val="24"/>
          <w:szCs w:val="24"/>
          <w:rPrChange w:id="408" w:author="夏灵芝" w:date="2015-11-11T14:56:00Z">
            <w:rPr>
              <w:rFonts w:hint="eastAsia"/>
            </w:rPr>
          </w:rPrChange>
        </w:rPr>
        <w:t xml:space="preserve"> </w:t>
      </w:r>
      <w:del w:id="409" w:author="夏灵芝" w:date="2015-11-11T14:58:00Z">
        <w:r w:rsidR="000C02BD" w:rsidRPr="002B300E" w:rsidDel="002B300E">
          <w:rPr>
            <w:rFonts w:ascii="宋体" w:hAnsi="宋体" w:hint="eastAsia"/>
            <w:sz w:val="24"/>
            <w:szCs w:val="24"/>
            <w:rPrChange w:id="410" w:author="夏灵芝" w:date="2015-11-11T14:56:00Z">
              <w:rPr>
                <w:rFonts w:hint="eastAsia"/>
              </w:rPr>
            </w:rPrChange>
          </w:rPr>
          <w:delText xml:space="preserve"> </w:delText>
        </w:r>
      </w:del>
      <w:r w:rsidR="007A082B" w:rsidRPr="002B300E">
        <w:rPr>
          <w:rFonts w:ascii="宋体" w:hAnsi="宋体" w:hint="eastAsia"/>
          <w:sz w:val="24"/>
          <w:szCs w:val="24"/>
          <w:rPrChange w:id="411" w:author="夏灵芝" w:date="2015-11-11T14:56:00Z">
            <w:rPr>
              <w:rFonts w:hint="eastAsia"/>
            </w:rPr>
          </w:rPrChange>
        </w:rPr>
        <w:t>客户注销电子账户后，</w:t>
      </w:r>
      <w:r w:rsidR="00FC67B0" w:rsidRPr="002B300E">
        <w:rPr>
          <w:rFonts w:ascii="宋体" w:hAnsi="宋体" w:hint="eastAsia"/>
          <w:sz w:val="24"/>
          <w:szCs w:val="24"/>
          <w:rPrChange w:id="412" w:author="夏灵芝" w:date="2015-11-11T14:56:00Z">
            <w:rPr>
              <w:rFonts w:hint="eastAsia"/>
            </w:rPr>
          </w:rPrChange>
        </w:rPr>
        <w:t>除经过总行允许，</w:t>
      </w:r>
      <w:r w:rsidR="007A082B" w:rsidRPr="002B300E">
        <w:rPr>
          <w:rFonts w:ascii="宋体" w:hAnsi="宋体" w:hint="eastAsia"/>
          <w:sz w:val="24"/>
          <w:szCs w:val="24"/>
          <w:rPrChange w:id="413" w:author="夏灵芝" w:date="2015-11-11T14:56:00Z">
            <w:rPr>
              <w:rFonts w:hint="eastAsia"/>
            </w:rPr>
          </w:rPrChange>
        </w:rPr>
        <w:t>不得再次申请开立电子账户。</w:t>
      </w:r>
    </w:p>
    <w:p w:rsidR="00EF4C22" w:rsidRPr="002B300E" w:rsidRDefault="00EF4C22" w:rsidP="002B300E">
      <w:pPr>
        <w:spacing w:line="360" w:lineRule="auto"/>
        <w:ind w:firstLineChars="200" w:firstLine="480"/>
        <w:rPr>
          <w:rFonts w:ascii="宋体" w:hAnsi="宋体"/>
          <w:sz w:val="24"/>
          <w:szCs w:val="24"/>
          <w:rPrChange w:id="414" w:author="夏灵芝" w:date="2015-11-11T14:56:00Z">
            <w:rPr/>
          </w:rPrChange>
        </w:rPr>
        <w:pPrChange w:id="415" w:author="夏灵芝" w:date="2015-11-11T14:56:00Z">
          <w:pPr>
            <w:jc w:val="left"/>
          </w:pPr>
        </w:pPrChange>
      </w:pPr>
    </w:p>
    <w:p w:rsidR="00B174B1" w:rsidRPr="002B300E" w:rsidDel="002B300E" w:rsidRDefault="00B174B1" w:rsidP="002B300E">
      <w:pPr>
        <w:spacing w:line="360" w:lineRule="auto"/>
        <w:ind w:firstLineChars="200" w:firstLine="480"/>
        <w:rPr>
          <w:del w:id="416" w:author="夏灵芝" w:date="2015-11-11T14:57:00Z"/>
          <w:rFonts w:ascii="宋体" w:hAnsi="宋体"/>
          <w:sz w:val="24"/>
          <w:szCs w:val="24"/>
          <w:rPrChange w:id="417" w:author="夏灵芝" w:date="2015-11-11T14:56:00Z">
            <w:rPr>
              <w:del w:id="418" w:author="夏灵芝" w:date="2015-11-11T14:57:00Z"/>
            </w:rPr>
          </w:rPrChange>
        </w:rPr>
        <w:pPrChange w:id="419" w:author="夏灵芝" w:date="2015-11-11T14:56:00Z">
          <w:pPr>
            <w:jc w:val="left"/>
          </w:pPr>
        </w:pPrChange>
      </w:pPr>
    </w:p>
    <w:p w:rsidR="00677BAC" w:rsidRPr="002B300E" w:rsidDel="002B300E" w:rsidRDefault="002B300E" w:rsidP="002B300E">
      <w:pPr>
        <w:numPr>
          <w:numberingChange w:id="420" w:author="夏灵芝" w:date="2015-11-11T14:54:00Z" w:original="第%1:4:11:章"/>
        </w:numPr>
        <w:spacing w:line="360" w:lineRule="auto"/>
        <w:jc w:val="center"/>
        <w:rPr>
          <w:del w:id="421" w:author="夏灵芝" w:date="2015-11-11T14:55:00Z"/>
          <w:rFonts w:ascii="黑体" w:eastAsia="黑体" w:hAnsi="宋体"/>
          <w:sz w:val="24"/>
          <w:szCs w:val="24"/>
          <w:rPrChange w:id="422" w:author="夏灵芝" w:date="2015-11-11T14:57:00Z">
            <w:rPr>
              <w:del w:id="423" w:author="夏灵芝" w:date="2015-11-11T14:55:00Z"/>
            </w:rPr>
          </w:rPrChange>
        </w:rPr>
        <w:pPrChange w:id="424" w:author="夏灵芝" w:date="2015-11-11T14:57:00Z">
          <w:pPr>
            <w:pStyle w:val="a3"/>
            <w:ind w:firstLineChars="0" w:firstLine="0"/>
            <w:jc w:val="center"/>
          </w:pPr>
        </w:pPrChange>
      </w:pPr>
      <w:ins w:id="425" w:author="夏灵芝" w:date="2015-11-11T14:55:00Z">
        <w:r w:rsidRPr="002B300E">
          <w:rPr>
            <w:rFonts w:ascii="黑体" w:eastAsia="黑体" w:hAnsi="宋体" w:hint="eastAsia"/>
            <w:sz w:val="24"/>
            <w:szCs w:val="24"/>
            <w:rPrChange w:id="426" w:author="夏灵芝" w:date="2015-11-11T14:57:00Z">
              <w:rPr>
                <w:rFonts w:hint="eastAsia"/>
              </w:rPr>
            </w:rPrChange>
          </w:rPr>
          <w:t>第四章</w:t>
        </w:r>
        <w:r w:rsidRPr="002B300E">
          <w:rPr>
            <w:rFonts w:ascii="黑体" w:eastAsia="黑体" w:hAnsi="宋体" w:hint="eastAsia"/>
            <w:sz w:val="24"/>
            <w:szCs w:val="24"/>
            <w:rPrChange w:id="427" w:author="夏灵芝" w:date="2015-11-11T14:57:00Z">
              <w:rPr>
                <w:rFonts w:hint="eastAsia"/>
              </w:rPr>
            </w:rPrChange>
          </w:rPr>
          <w:t xml:space="preserve">  </w:t>
        </w:r>
      </w:ins>
      <w:r w:rsidR="00677BAC" w:rsidRPr="002B300E">
        <w:rPr>
          <w:rFonts w:ascii="黑体" w:eastAsia="黑体" w:hAnsi="宋体" w:hint="eastAsia"/>
          <w:sz w:val="24"/>
          <w:szCs w:val="24"/>
          <w:rPrChange w:id="428" w:author="夏灵芝" w:date="2015-11-11T14:57:00Z">
            <w:rPr>
              <w:rFonts w:hint="eastAsia"/>
            </w:rPr>
          </w:rPrChange>
        </w:rPr>
        <w:t>电子账户的使用</w:t>
      </w:r>
    </w:p>
    <w:p w:rsidR="0022335B" w:rsidRPr="002B300E" w:rsidRDefault="0022335B" w:rsidP="002B300E">
      <w:pPr>
        <w:spacing w:line="360" w:lineRule="auto"/>
        <w:jc w:val="center"/>
        <w:rPr>
          <w:rFonts w:ascii="黑体" w:eastAsia="黑体" w:hAnsi="宋体" w:hint="eastAsia"/>
          <w:sz w:val="24"/>
          <w:szCs w:val="24"/>
          <w:rPrChange w:id="429" w:author="夏灵芝" w:date="2015-11-11T14:57:00Z">
            <w:rPr>
              <w:b/>
            </w:rPr>
          </w:rPrChange>
        </w:rPr>
        <w:pPrChange w:id="430" w:author="夏灵芝" w:date="2015-11-11T14:57:00Z">
          <w:pPr>
            <w:pStyle w:val="a3"/>
            <w:ind w:left="720" w:firstLineChars="0" w:firstLine="0"/>
          </w:pPr>
        </w:pPrChange>
      </w:pPr>
    </w:p>
    <w:p w:rsidR="00B174B1" w:rsidRPr="002B300E" w:rsidRDefault="00EC4684" w:rsidP="002B300E">
      <w:pPr>
        <w:spacing w:line="360" w:lineRule="auto"/>
        <w:ind w:firstLineChars="200" w:firstLine="482"/>
        <w:rPr>
          <w:rFonts w:ascii="宋体" w:hAnsi="宋体"/>
          <w:sz w:val="24"/>
          <w:szCs w:val="24"/>
          <w:rPrChange w:id="431" w:author="夏灵芝" w:date="2015-11-11T14:56:00Z">
            <w:rPr/>
          </w:rPrChange>
        </w:rPr>
        <w:pPrChange w:id="432" w:author="夏灵芝" w:date="2015-11-11T15:00:00Z">
          <w:pPr>
            <w:pStyle w:val="a3"/>
            <w:ind w:firstLineChars="0"/>
            <w:jc w:val="left"/>
          </w:pPr>
        </w:pPrChange>
      </w:pPr>
      <w:r w:rsidRPr="002B300E">
        <w:rPr>
          <w:rFonts w:ascii="宋体" w:hAnsi="宋体" w:hint="eastAsia"/>
          <w:b/>
          <w:sz w:val="24"/>
          <w:szCs w:val="24"/>
          <w:rPrChange w:id="433" w:author="夏灵芝" w:date="2015-11-11T15:00:00Z">
            <w:rPr>
              <w:rFonts w:hint="eastAsia"/>
            </w:rPr>
          </w:rPrChange>
        </w:rPr>
        <w:t>第二十四条</w:t>
      </w:r>
      <w:r w:rsidRPr="002B300E">
        <w:rPr>
          <w:rFonts w:ascii="宋体" w:hAnsi="宋体" w:hint="eastAsia"/>
          <w:sz w:val="24"/>
          <w:szCs w:val="24"/>
          <w:rPrChange w:id="434" w:author="夏灵芝" w:date="2015-11-11T14:56:00Z">
            <w:rPr>
              <w:rFonts w:hint="eastAsia"/>
            </w:rPr>
          </w:rPrChange>
        </w:rPr>
        <w:t xml:space="preserve"> </w:t>
      </w:r>
      <w:del w:id="435" w:author="夏灵芝" w:date="2015-11-11T14:58:00Z">
        <w:r w:rsidR="000C02BD" w:rsidRPr="002B300E" w:rsidDel="002B300E">
          <w:rPr>
            <w:rFonts w:ascii="宋体" w:hAnsi="宋体" w:hint="eastAsia"/>
            <w:sz w:val="24"/>
            <w:szCs w:val="24"/>
            <w:rPrChange w:id="436" w:author="夏灵芝" w:date="2015-11-11T14:56:00Z">
              <w:rPr>
                <w:rFonts w:hint="eastAsia"/>
              </w:rPr>
            </w:rPrChange>
          </w:rPr>
          <w:delText xml:space="preserve"> </w:delText>
        </w:r>
      </w:del>
      <w:r w:rsidR="00202B75" w:rsidRPr="002B300E">
        <w:rPr>
          <w:rFonts w:ascii="宋体" w:hAnsi="宋体" w:hint="eastAsia"/>
          <w:sz w:val="24"/>
          <w:szCs w:val="24"/>
          <w:rPrChange w:id="437" w:author="夏灵芝" w:date="2015-11-11T14:56:00Z">
            <w:rPr>
              <w:rFonts w:hint="eastAsia"/>
            </w:rPr>
          </w:rPrChange>
        </w:rPr>
        <w:t>客户可以通过</w:t>
      </w:r>
      <w:r w:rsidR="00D41D34" w:rsidRPr="002B300E">
        <w:rPr>
          <w:rFonts w:ascii="宋体" w:hAnsi="宋体" w:hint="eastAsia"/>
          <w:sz w:val="24"/>
          <w:szCs w:val="24"/>
          <w:rPrChange w:id="438" w:author="夏灵芝" w:date="2015-11-11T14:56:00Z">
            <w:rPr>
              <w:rFonts w:hint="eastAsia"/>
            </w:rPr>
          </w:rPrChange>
        </w:rPr>
        <w:t>电子账户</w:t>
      </w:r>
      <w:r w:rsidR="00C36B7A" w:rsidRPr="002B300E">
        <w:rPr>
          <w:rFonts w:ascii="宋体" w:hAnsi="宋体" w:hint="eastAsia"/>
          <w:sz w:val="24"/>
          <w:szCs w:val="24"/>
          <w:rPrChange w:id="439" w:author="夏灵芝" w:date="2015-11-11T14:56:00Z">
            <w:rPr>
              <w:rFonts w:hint="eastAsia"/>
            </w:rPr>
          </w:rPrChange>
        </w:rPr>
        <w:t>办理或</w:t>
      </w:r>
      <w:r w:rsidR="00202B75" w:rsidRPr="002B300E">
        <w:rPr>
          <w:rFonts w:ascii="宋体" w:hAnsi="宋体" w:hint="eastAsia"/>
          <w:sz w:val="24"/>
          <w:szCs w:val="24"/>
          <w:rPrChange w:id="440" w:author="夏灵芝" w:date="2015-11-11T14:56:00Z">
            <w:rPr>
              <w:rFonts w:hint="eastAsia"/>
            </w:rPr>
          </w:rPrChange>
        </w:rPr>
        <w:t>使用以下产品</w:t>
      </w:r>
      <w:r w:rsidR="00C36B7A" w:rsidRPr="002B300E">
        <w:rPr>
          <w:rFonts w:ascii="宋体" w:hAnsi="宋体" w:hint="eastAsia"/>
          <w:sz w:val="24"/>
          <w:szCs w:val="24"/>
          <w:rPrChange w:id="441" w:author="夏灵芝" w:date="2015-11-11T14:56:00Z">
            <w:rPr>
              <w:rFonts w:hint="eastAsia"/>
            </w:rPr>
          </w:rPrChange>
        </w:rPr>
        <w:t>及</w:t>
      </w:r>
      <w:r w:rsidR="00202B75" w:rsidRPr="002B300E">
        <w:rPr>
          <w:rFonts w:ascii="宋体" w:hAnsi="宋体" w:hint="eastAsia"/>
          <w:sz w:val="24"/>
          <w:szCs w:val="24"/>
          <w:rPrChange w:id="442" w:author="夏灵芝" w:date="2015-11-11T14:56:00Z">
            <w:rPr>
              <w:rFonts w:hint="eastAsia"/>
            </w:rPr>
          </w:rPrChange>
        </w:rPr>
        <w:t>服务</w:t>
      </w:r>
      <w:r w:rsidR="00D41D34" w:rsidRPr="002B300E">
        <w:rPr>
          <w:rFonts w:ascii="宋体" w:hAnsi="宋体" w:hint="eastAsia"/>
          <w:sz w:val="24"/>
          <w:szCs w:val="24"/>
          <w:rPrChange w:id="443" w:author="夏灵芝" w:date="2015-11-11T14:56:00Z">
            <w:rPr>
              <w:rFonts w:hint="eastAsia"/>
            </w:rPr>
          </w:rPrChange>
        </w:rPr>
        <w:t>：</w:t>
      </w:r>
    </w:p>
    <w:p w:rsidR="00D41D34" w:rsidRPr="002B300E" w:rsidRDefault="002B300E" w:rsidP="002B300E">
      <w:pPr>
        <w:numPr>
          <w:numberingChange w:id="444" w:author="夏灵芝" w:date="2015-11-11T14:54:00Z" w:original="（%1:1:11:）"/>
        </w:numPr>
        <w:spacing w:line="360" w:lineRule="auto"/>
        <w:ind w:firstLineChars="200" w:firstLine="480"/>
        <w:rPr>
          <w:rFonts w:ascii="宋体" w:hAnsi="宋体"/>
          <w:sz w:val="24"/>
          <w:szCs w:val="24"/>
          <w:rPrChange w:id="445" w:author="夏灵芝" w:date="2015-11-11T14:56:00Z">
            <w:rPr/>
          </w:rPrChange>
        </w:rPr>
        <w:pPrChange w:id="446" w:author="夏灵芝" w:date="2015-11-11T14:56:00Z">
          <w:pPr>
            <w:pStyle w:val="a3"/>
            <w:ind w:firstLineChars="0" w:firstLine="0"/>
            <w:jc w:val="left"/>
          </w:pPr>
        </w:pPrChange>
      </w:pPr>
      <w:ins w:id="447" w:author="夏灵芝" w:date="2015-11-11T14:55:00Z">
        <w:r w:rsidRPr="002B300E">
          <w:rPr>
            <w:rFonts w:ascii="宋体" w:hAnsi="宋体" w:hint="eastAsia"/>
            <w:sz w:val="24"/>
            <w:szCs w:val="24"/>
            <w:rPrChange w:id="448" w:author="夏灵芝" w:date="2015-11-11T14:56:00Z">
              <w:rPr>
                <w:rFonts w:hint="eastAsia"/>
              </w:rPr>
            </w:rPrChange>
          </w:rPr>
          <w:t>（一）</w:t>
        </w:r>
      </w:ins>
      <w:del w:id="449" w:author="夏灵芝" w:date="2015-11-11T16:50:00Z">
        <w:r w:rsidR="00D41D34" w:rsidRPr="002B300E" w:rsidDel="00DA6815">
          <w:rPr>
            <w:rFonts w:ascii="宋体" w:hAnsi="宋体" w:hint="eastAsia"/>
            <w:sz w:val="24"/>
            <w:szCs w:val="24"/>
            <w:rPrChange w:id="450" w:author="夏灵芝" w:date="2015-11-11T14:56:00Z">
              <w:rPr>
                <w:rFonts w:hint="eastAsia"/>
              </w:rPr>
            </w:rPrChange>
          </w:rPr>
          <w:delText>我行</w:delText>
        </w:r>
      </w:del>
      <w:ins w:id="451" w:author="夏灵芝" w:date="2015-11-11T16:50:00Z">
        <w:r w:rsidR="00DA6815">
          <w:rPr>
            <w:rFonts w:ascii="宋体" w:hAnsi="宋体" w:hint="eastAsia"/>
            <w:sz w:val="24"/>
            <w:szCs w:val="24"/>
          </w:rPr>
          <w:t>本行</w:t>
        </w:r>
      </w:ins>
      <w:r w:rsidR="00D41D34" w:rsidRPr="002B300E">
        <w:rPr>
          <w:rFonts w:ascii="宋体" w:hAnsi="宋体" w:hint="eastAsia"/>
          <w:sz w:val="24"/>
          <w:szCs w:val="24"/>
          <w:rPrChange w:id="452" w:author="夏灵芝" w:date="2015-11-11T14:56:00Z">
            <w:rPr>
              <w:rFonts w:hint="eastAsia"/>
            </w:rPr>
          </w:rPrChange>
        </w:rPr>
        <w:t>各类存款</w:t>
      </w:r>
      <w:r w:rsidR="00202B75" w:rsidRPr="002B300E">
        <w:rPr>
          <w:rFonts w:ascii="宋体" w:hAnsi="宋体" w:hint="eastAsia"/>
          <w:sz w:val="24"/>
          <w:szCs w:val="24"/>
          <w:rPrChange w:id="453" w:author="夏灵芝" w:date="2015-11-11T14:56:00Z">
            <w:rPr>
              <w:rFonts w:hint="eastAsia"/>
            </w:rPr>
          </w:rPrChange>
        </w:rPr>
        <w:t>产品；</w:t>
      </w:r>
    </w:p>
    <w:p w:rsidR="000A27BB" w:rsidRPr="002B300E" w:rsidRDefault="002B300E" w:rsidP="002B300E">
      <w:pPr>
        <w:numPr>
          <w:numberingChange w:id="454" w:author="夏灵芝" w:date="2015-11-11T14:54:00Z" w:original="（%1:2:11:）"/>
        </w:numPr>
        <w:spacing w:line="360" w:lineRule="auto"/>
        <w:ind w:firstLineChars="200" w:firstLine="480"/>
        <w:rPr>
          <w:rFonts w:ascii="宋体" w:hAnsi="宋体"/>
          <w:sz w:val="24"/>
          <w:szCs w:val="24"/>
          <w:rPrChange w:id="455" w:author="夏灵芝" w:date="2015-11-11T14:56:00Z">
            <w:rPr/>
          </w:rPrChange>
        </w:rPr>
        <w:pPrChange w:id="456" w:author="夏灵芝" w:date="2015-11-11T14:56:00Z">
          <w:pPr>
            <w:pStyle w:val="a3"/>
            <w:ind w:firstLineChars="0" w:firstLine="0"/>
            <w:jc w:val="left"/>
          </w:pPr>
        </w:pPrChange>
      </w:pPr>
      <w:ins w:id="457" w:author="夏灵芝" w:date="2015-11-11T14:55:00Z">
        <w:r w:rsidRPr="002B300E">
          <w:rPr>
            <w:rFonts w:ascii="宋体" w:hAnsi="宋体" w:hint="eastAsia"/>
            <w:sz w:val="24"/>
            <w:szCs w:val="24"/>
            <w:rPrChange w:id="458" w:author="夏灵芝" w:date="2015-11-11T14:56:00Z">
              <w:rPr>
                <w:rFonts w:hint="eastAsia"/>
              </w:rPr>
            </w:rPrChange>
          </w:rPr>
          <w:t>（二）</w:t>
        </w:r>
      </w:ins>
      <w:del w:id="459" w:author="夏灵芝" w:date="2015-11-11T16:50:00Z">
        <w:r w:rsidR="000A27BB" w:rsidRPr="002B300E" w:rsidDel="00DA6815">
          <w:rPr>
            <w:rFonts w:ascii="宋体" w:hAnsi="宋体" w:hint="eastAsia"/>
            <w:sz w:val="24"/>
            <w:szCs w:val="24"/>
            <w:rPrChange w:id="460" w:author="夏灵芝" w:date="2015-11-11T14:56:00Z">
              <w:rPr>
                <w:rFonts w:hint="eastAsia"/>
              </w:rPr>
            </w:rPrChange>
          </w:rPr>
          <w:delText>我行</w:delText>
        </w:r>
      </w:del>
      <w:ins w:id="461" w:author="夏灵芝" w:date="2015-11-11T16:50:00Z">
        <w:r w:rsidR="00DA6815">
          <w:rPr>
            <w:rFonts w:ascii="宋体" w:hAnsi="宋体" w:hint="eastAsia"/>
            <w:sz w:val="24"/>
            <w:szCs w:val="24"/>
          </w:rPr>
          <w:t>本行</w:t>
        </w:r>
      </w:ins>
      <w:r w:rsidR="000A27BB" w:rsidRPr="002B300E">
        <w:rPr>
          <w:rFonts w:ascii="宋体" w:hAnsi="宋体" w:hint="eastAsia"/>
          <w:sz w:val="24"/>
          <w:szCs w:val="24"/>
          <w:rPrChange w:id="462" w:author="夏灵芝" w:date="2015-11-11T14:56:00Z">
            <w:rPr>
              <w:rFonts w:hint="eastAsia"/>
            </w:rPr>
          </w:rPrChange>
        </w:rPr>
        <w:t>的各类支付结算服务；</w:t>
      </w:r>
    </w:p>
    <w:p w:rsidR="00D41D34" w:rsidRPr="002B300E" w:rsidRDefault="002B300E" w:rsidP="002B300E">
      <w:pPr>
        <w:numPr>
          <w:numberingChange w:id="463" w:author="夏灵芝" w:date="2015-11-11T14:54:00Z" w:original="（%1:3:11:）"/>
        </w:numPr>
        <w:spacing w:line="360" w:lineRule="auto"/>
        <w:ind w:firstLineChars="200" w:firstLine="480"/>
        <w:rPr>
          <w:rFonts w:ascii="宋体" w:hAnsi="宋体"/>
          <w:sz w:val="24"/>
          <w:szCs w:val="24"/>
          <w:rPrChange w:id="464" w:author="夏灵芝" w:date="2015-11-11T14:56:00Z">
            <w:rPr/>
          </w:rPrChange>
        </w:rPr>
        <w:pPrChange w:id="465" w:author="夏灵芝" w:date="2015-11-11T14:56:00Z">
          <w:pPr>
            <w:pStyle w:val="a3"/>
            <w:ind w:firstLineChars="0" w:firstLine="0"/>
            <w:jc w:val="left"/>
          </w:pPr>
        </w:pPrChange>
      </w:pPr>
      <w:ins w:id="466" w:author="夏灵芝" w:date="2015-11-11T14:55:00Z">
        <w:r w:rsidRPr="002B300E">
          <w:rPr>
            <w:rFonts w:ascii="宋体" w:hAnsi="宋体" w:hint="eastAsia"/>
            <w:sz w:val="24"/>
            <w:szCs w:val="24"/>
            <w:rPrChange w:id="467" w:author="夏灵芝" w:date="2015-11-11T14:56:00Z">
              <w:rPr>
                <w:rFonts w:hint="eastAsia"/>
              </w:rPr>
            </w:rPrChange>
          </w:rPr>
          <w:t>（三）</w:t>
        </w:r>
      </w:ins>
      <w:del w:id="468" w:author="夏灵芝" w:date="2015-11-11T16:50:00Z">
        <w:r w:rsidR="00D41D34" w:rsidRPr="002B300E" w:rsidDel="00DA6815">
          <w:rPr>
            <w:rFonts w:ascii="宋体" w:hAnsi="宋体" w:hint="eastAsia"/>
            <w:sz w:val="24"/>
            <w:szCs w:val="24"/>
            <w:rPrChange w:id="469" w:author="夏灵芝" w:date="2015-11-11T14:56:00Z">
              <w:rPr>
                <w:rFonts w:hint="eastAsia"/>
              </w:rPr>
            </w:rPrChange>
          </w:rPr>
          <w:delText>我行</w:delText>
        </w:r>
      </w:del>
      <w:ins w:id="470" w:author="夏灵芝" w:date="2015-11-11T16:50:00Z">
        <w:r w:rsidR="00DA6815">
          <w:rPr>
            <w:rFonts w:ascii="宋体" w:hAnsi="宋体" w:hint="eastAsia"/>
            <w:sz w:val="24"/>
            <w:szCs w:val="24"/>
          </w:rPr>
          <w:t>本行</w:t>
        </w:r>
      </w:ins>
      <w:r w:rsidR="00D41D34" w:rsidRPr="002B300E">
        <w:rPr>
          <w:rFonts w:ascii="宋体" w:hAnsi="宋体" w:hint="eastAsia"/>
          <w:sz w:val="24"/>
          <w:szCs w:val="24"/>
          <w:rPrChange w:id="471" w:author="夏灵芝" w:date="2015-11-11T14:56:00Z">
            <w:rPr>
              <w:rFonts w:hint="eastAsia"/>
            </w:rPr>
          </w:rPrChange>
        </w:rPr>
        <w:t>代销的各类</w:t>
      </w:r>
      <w:r w:rsidR="00202B75" w:rsidRPr="002B300E">
        <w:rPr>
          <w:rFonts w:ascii="宋体" w:hAnsi="宋体" w:hint="eastAsia"/>
          <w:sz w:val="24"/>
          <w:szCs w:val="24"/>
          <w:rPrChange w:id="472" w:author="夏灵芝" w:date="2015-11-11T14:56:00Z">
            <w:rPr>
              <w:rFonts w:hint="eastAsia"/>
            </w:rPr>
          </w:rPrChange>
        </w:rPr>
        <w:t>基金类产品；</w:t>
      </w:r>
    </w:p>
    <w:p w:rsidR="00D41D34" w:rsidRPr="002B300E" w:rsidRDefault="002B300E" w:rsidP="002B300E">
      <w:pPr>
        <w:numPr>
          <w:numberingChange w:id="473" w:author="夏灵芝" w:date="2015-11-11T14:54:00Z" w:original="（%1:4:11:）"/>
        </w:numPr>
        <w:spacing w:line="360" w:lineRule="auto"/>
        <w:ind w:firstLineChars="200" w:firstLine="480"/>
        <w:rPr>
          <w:rFonts w:ascii="宋体" w:hAnsi="宋体"/>
          <w:sz w:val="24"/>
          <w:szCs w:val="24"/>
          <w:rPrChange w:id="474" w:author="夏灵芝" w:date="2015-11-11T14:56:00Z">
            <w:rPr/>
          </w:rPrChange>
        </w:rPr>
        <w:pPrChange w:id="475" w:author="夏灵芝" w:date="2015-11-11T14:56:00Z">
          <w:pPr>
            <w:pStyle w:val="a3"/>
            <w:ind w:firstLineChars="0" w:firstLine="0"/>
            <w:jc w:val="left"/>
          </w:pPr>
        </w:pPrChange>
      </w:pPr>
      <w:ins w:id="476" w:author="夏灵芝" w:date="2015-11-11T14:55:00Z">
        <w:r w:rsidRPr="002B300E">
          <w:rPr>
            <w:rFonts w:ascii="宋体" w:hAnsi="宋体" w:hint="eastAsia"/>
            <w:sz w:val="24"/>
            <w:szCs w:val="24"/>
            <w:rPrChange w:id="477" w:author="夏灵芝" w:date="2015-11-11T14:56:00Z">
              <w:rPr>
                <w:rFonts w:hint="eastAsia"/>
              </w:rPr>
            </w:rPrChange>
          </w:rPr>
          <w:t>（四）</w:t>
        </w:r>
      </w:ins>
      <w:del w:id="478" w:author="夏灵芝" w:date="2015-11-11T16:50:00Z">
        <w:r w:rsidR="00D41D34" w:rsidRPr="002B300E" w:rsidDel="00DA6815">
          <w:rPr>
            <w:rFonts w:ascii="宋体" w:hAnsi="宋体" w:hint="eastAsia"/>
            <w:sz w:val="24"/>
            <w:szCs w:val="24"/>
            <w:rPrChange w:id="479" w:author="夏灵芝" w:date="2015-11-11T14:56:00Z">
              <w:rPr>
                <w:rFonts w:hint="eastAsia"/>
              </w:rPr>
            </w:rPrChange>
          </w:rPr>
          <w:delText>我行</w:delText>
        </w:r>
      </w:del>
      <w:ins w:id="480" w:author="夏灵芝" w:date="2015-11-11T16:50:00Z">
        <w:r w:rsidR="00DA6815">
          <w:rPr>
            <w:rFonts w:ascii="宋体" w:hAnsi="宋体" w:hint="eastAsia"/>
            <w:sz w:val="24"/>
            <w:szCs w:val="24"/>
          </w:rPr>
          <w:t>本行</w:t>
        </w:r>
      </w:ins>
      <w:r w:rsidR="00D41D34" w:rsidRPr="002B300E">
        <w:rPr>
          <w:rFonts w:ascii="宋体" w:hAnsi="宋体" w:hint="eastAsia"/>
          <w:sz w:val="24"/>
          <w:szCs w:val="24"/>
          <w:rPrChange w:id="481" w:author="夏灵芝" w:date="2015-11-11T14:56:00Z">
            <w:rPr>
              <w:rFonts w:hint="eastAsia"/>
            </w:rPr>
          </w:rPrChange>
        </w:rPr>
        <w:t>销售的各类</w:t>
      </w:r>
      <w:r w:rsidR="00202B75" w:rsidRPr="002B300E">
        <w:rPr>
          <w:rFonts w:ascii="宋体" w:hAnsi="宋体" w:hint="eastAsia"/>
          <w:sz w:val="24"/>
          <w:szCs w:val="24"/>
          <w:rPrChange w:id="482" w:author="夏灵芝" w:date="2015-11-11T14:56:00Z">
            <w:rPr>
              <w:rFonts w:hint="eastAsia"/>
            </w:rPr>
          </w:rPrChange>
        </w:rPr>
        <w:t>银行</w:t>
      </w:r>
      <w:r w:rsidR="00D41D34" w:rsidRPr="002B300E">
        <w:rPr>
          <w:rFonts w:ascii="宋体" w:hAnsi="宋体" w:hint="eastAsia"/>
          <w:sz w:val="24"/>
          <w:szCs w:val="24"/>
          <w:rPrChange w:id="483" w:author="夏灵芝" w:date="2015-11-11T14:56:00Z">
            <w:rPr>
              <w:rFonts w:hint="eastAsia"/>
            </w:rPr>
          </w:rPrChange>
        </w:rPr>
        <w:t>理财产品</w:t>
      </w:r>
      <w:r w:rsidR="00202B75" w:rsidRPr="002B300E">
        <w:rPr>
          <w:rFonts w:ascii="宋体" w:hAnsi="宋体" w:hint="eastAsia"/>
          <w:sz w:val="24"/>
          <w:szCs w:val="24"/>
          <w:rPrChange w:id="484" w:author="夏灵芝" w:date="2015-11-11T14:56:00Z">
            <w:rPr>
              <w:rFonts w:hint="eastAsia"/>
            </w:rPr>
          </w:rPrChange>
        </w:rPr>
        <w:t>；</w:t>
      </w:r>
    </w:p>
    <w:p w:rsidR="00202B75" w:rsidRPr="002B300E" w:rsidRDefault="002B300E" w:rsidP="002B300E">
      <w:pPr>
        <w:numPr>
          <w:numberingChange w:id="485" w:author="夏灵芝" w:date="2015-11-11T14:54:00Z" w:original="（%1:5:11:）"/>
        </w:numPr>
        <w:spacing w:line="360" w:lineRule="auto"/>
        <w:ind w:firstLineChars="200" w:firstLine="480"/>
        <w:rPr>
          <w:rFonts w:ascii="宋体" w:hAnsi="宋体"/>
          <w:sz w:val="24"/>
          <w:szCs w:val="24"/>
          <w:rPrChange w:id="486" w:author="夏灵芝" w:date="2015-11-11T14:56:00Z">
            <w:rPr/>
          </w:rPrChange>
        </w:rPr>
        <w:pPrChange w:id="487" w:author="夏灵芝" w:date="2015-11-11T14:56:00Z">
          <w:pPr>
            <w:pStyle w:val="a3"/>
            <w:ind w:firstLineChars="0" w:firstLine="0"/>
            <w:jc w:val="left"/>
          </w:pPr>
        </w:pPrChange>
      </w:pPr>
      <w:ins w:id="488" w:author="夏灵芝" w:date="2015-11-11T14:56:00Z">
        <w:r w:rsidRPr="002B300E">
          <w:rPr>
            <w:rFonts w:ascii="宋体" w:hAnsi="宋体" w:hint="eastAsia"/>
            <w:sz w:val="24"/>
            <w:szCs w:val="24"/>
            <w:rPrChange w:id="489" w:author="夏灵芝" w:date="2015-11-11T14:56:00Z">
              <w:rPr>
                <w:rFonts w:hint="eastAsia"/>
              </w:rPr>
            </w:rPrChange>
          </w:rPr>
          <w:t>（五）</w:t>
        </w:r>
      </w:ins>
      <w:del w:id="490" w:author="夏灵芝" w:date="2015-11-11T16:50:00Z">
        <w:r w:rsidR="00202B75" w:rsidRPr="002B300E" w:rsidDel="00DA6815">
          <w:rPr>
            <w:rFonts w:ascii="宋体" w:hAnsi="宋体" w:hint="eastAsia"/>
            <w:sz w:val="24"/>
            <w:szCs w:val="24"/>
            <w:rPrChange w:id="491" w:author="夏灵芝" w:date="2015-11-11T14:56:00Z">
              <w:rPr>
                <w:rFonts w:hint="eastAsia"/>
              </w:rPr>
            </w:rPrChange>
          </w:rPr>
          <w:delText>我行</w:delText>
        </w:r>
      </w:del>
      <w:ins w:id="492" w:author="夏灵芝" w:date="2015-11-11T16:50:00Z">
        <w:r w:rsidR="00DA6815">
          <w:rPr>
            <w:rFonts w:ascii="宋体" w:hAnsi="宋体" w:hint="eastAsia"/>
            <w:sz w:val="24"/>
            <w:szCs w:val="24"/>
          </w:rPr>
          <w:t>本行</w:t>
        </w:r>
      </w:ins>
      <w:r w:rsidR="00202B75" w:rsidRPr="002B300E">
        <w:rPr>
          <w:rFonts w:ascii="宋体" w:hAnsi="宋体" w:hint="eastAsia"/>
          <w:sz w:val="24"/>
          <w:szCs w:val="24"/>
          <w:rPrChange w:id="493" w:author="夏灵芝" w:date="2015-11-11T14:56:00Z">
            <w:rPr>
              <w:rFonts w:hint="eastAsia"/>
            </w:rPr>
          </w:rPrChange>
        </w:rPr>
        <w:t>销售的互联网理财类产品；</w:t>
      </w:r>
    </w:p>
    <w:p w:rsidR="000A27BB" w:rsidRPr="002B300E" w:rsidRDefault="002B300E" w:rsidP="002B300E">
      <w:pPr>
        <w:numPr>
          <w:numberingChange w:id="494" w:author="夏灵芝" w:date="2015-11-11T14:54:00Z" w:original="（%1:6:11:）"/>
        </w:numPr>
        <w:spacing w:line="360" w:lineRule="auto"/>
        <w:ind w:firstLineChars="200" w:firstLine="480"/>
        <w:rPr>
          <w:rFonts w:ascii="宋体" w:hAnsi="宋体"/>
          <w:sz w:val="24"/>
          <w:szCs w:val="24"/>
          <w:rPrChange w:id="495" w:author="夏灵芝" w:date="2015-11-11T14:56:00Z">
            <w:rPr/>
          </w:rPrChange>
        </w:rPr>
        <w:pPrChange w:id="496" w:author="夏灵芝" w:date="2015-11-11T14:56:00Z">
          <w:pPr>
            <w:pStyle w:val="a3"/>
            <w:ind w:firstLineChars="0" w:firstLine="0"/>
            <w:jc w:val="left"/>
          </w:pPr>
        </w:pPrChange>
      </w:pPr>
      <w:ins w:id="497" w:author="夏灵芝" w:date="2015-11-11T14:56:00Z">
        <w:r w:rsidRPr="002B300E">
          <w:rPr>
            <w:rFonts w:ascii="宋体" w:hAnsi="宋体" w:hint="eastAsia"/>
            <w:sz w:val="24"/>
            <w:szCs w:val="24"/>
            <w:rPrChange w:id="498" w:author="夏灵芝" w:date="2015-11-11T14:56:00Z">
              <w:rPr>
                <w:rFonts w:hint="eastAsia"/>
              </w:rPr>
            </w:rPrChange>
          </w:rPr>
          <w:t>（六）</w:t>
        </w:r>
      </w:ins>
      <w:del w:id="499" w:author="夏灵芝" w:date="2015-11-11T16:50:00Z">
        <w:r w:rsidR="000A27BB" w:rsidRPr="002B300E" w:rsidDel="00DA6815">
          <w:rPr>
            <w:rFonts w:ascii="宋体" w:hAnsi="宋体" w:hint="eastAsia"/>
            <w:sz w:val="24"/>
            <w:szCs w:val="24"/>
            <w:rPrChange w:id="500" w:author="夏灵芝" w:date="2015-11-11T14:56:00Z">
              <w:rPr>
                <w:rFonts w:hint="eastAsia"/>
              </w:rPr>
            </w:rPrChange>
          </w:rPr>
          <w:delText>我行</w:delText>
        </w:r>
      </w:del>
      <w:ins w:id="501" w:author="夏灵芝" w:date="2015-11-11T16:50:00Z">
        <w:r w:rsidR="00DA6815">
          <w:rPr>
            <w:rFonts w:ascii="宋体" w:hAnsi="宋体" w:hint="eastAsia"/>
            <w:sz w:val="24"/>
            <w:szCs w:val="24"/>
          </w:rPr>
          <w:t>本行</w:t>
        </w:r>
      </w:ins>
      <w:r w:rsidR="000A27BB" w:rsidRPr="002B300E">
        <w:rPr>
          <w:rFonts w:ascii="宋体" w:hAnsi="宋体" w:hint="eastAsia"/>
          <w:sz w:val="24"/>
          <w:szCs w:val="24"/>
          <w:rPrChange w:id="502" w:author="夏灵芝" w:date="2015-11-11T14:56:00Z">
            <w:rPr>
              <w:rFonts w:hint="eastAsia"/>
            </w:rPr>
          </w:rPrChange>
        </w:rPr>
        <w:t>的</w:t>
      </w:r>
      <w:r w:rsidR="00DA20F8" w:rsidRPr="002B300E">
        <w:rPr>
          <w:rFonts w:ascii="宋体" w:hAnsi="宋体" w:hint="eastAsia"/>
          <w:sz w:val="24"/>
          <w:szCs w:val="24"/>
          <w:rPrChange w:id="503" w:author="夏灵芝" w:date="2015-11-11T14:56:00Z">
            <w:rPr>
              <w:rFonts w:hint="eastAsia"/>
            </w:rPr>
          </w:rPrChange>
        </w:rPr>
        <w:t>信贷</w:t>
      </w:r>
      <w:r w:rsidR="000A27BB" w:rsidRPr="002B300E">
        <w:rPr>
          <w:rFonts w:ascii="宋体" w:hAnsi="宋体" w:hint="eastAsia"/>
          <w:sz w:val="24"/>
          <w:szCs w:val="24"/>
          <w:rPrChange w:id="504" w:author="夏灵芝" w:date="2015-11-11T14:56:00Z">
            <w:rPr>
              <w:rFonts w:hint="eastAsia"/>
            </w:rPr>
          </w:rPrChange>
        </w:rPr>
        <w:t>类产品；</w:t>
      </w:r>
    </w:p>
    <w:p w:rsidR="00202B75" w:rsidRPr="002B300E" w:rsidDel="002B300E" w:rsidRDefault="002B300E" w:rsidP="002B300E">
      <w:pPr>
        <w:numPr>
          <w:numberingChange w:id="505" w:author="夏灵芝" w:date="2015-11-11T14:54:00Z" w:original="（%1:7:11:）"/>
        </w:numPr>
        <w:spacing w:line="360" w:lineRule="auto"/>
        <w:ind w:firstLineChars="200" w:firstLine="480"/>
        <w:rPr>
          <w:del w:id="506" w:author="夏灵芝" w:date="2015-11-11T14:57:00Z"/>
          <w:rFonts w:ascii="宋体" w:hAnsi="宋体"/>
          <w:sz w:val="24"/>
          <w:szCs w:val="24"/>
          <w:rPrChange w:id="507" w:author="夏灵芝" w:date="2015-11-11T14:56:00Z">
            <w:rPr>
              <w:del w:id="508" w:author="夏灵芝" w:date="2015-11-11T14:57:00Z"/>
            </w:rPr>
          </w:rPrChange>
        </w:rPr>
        <w:pPrChange w:id="509" w:author="夏灵芝" w:date="2015-11-11T14:56:00Z">
          <w:pPr>
            <w:pStyle w:val="a3"/>
            <w:ind w:firstLineChars="0" w:firstLine="0"/>
            <w:jc w:val="left"/>
          </w:pPr>
        </w:pPrChange>
      </w:pPr>
      <w:ins w:id="510" w:author="夏灵芝" w:date="2015-11-11T14:56:00Z">
        <w:r w:rsidRPr="002B300E">
          <w:rPr>
            <w:rFonts w:ascii="宋体" w:hAnsi="宋体" w:hint="eastAsia"/>
            <w:sz w:val="24"/>
            <w:szCs w:val="24"/>
            <w:rPrChange w:id="511" w:author="夏灵芝" w:date="2015-11-11T14:56:00Z">
              <w:rPr>
                <w:rFonts w:hint="eastAsia"/>
              </w:rPr>
            </w:rPrChange>
          </w:rPr>
          <w:t>（七）</w:t>
        </w:r>
      </w:ins>
      <w:del w:id="512" w:author="夏灵芝" w:date="2015-11-11T16:50:00Z">
        <w:r w:rsidR="00202B75" w:rsidRPr="002B300E" w:rsidDel="00DA6815">
          <w:rPr>
            <w:rFonts w:ascii="宋体" w:hAnsi="宋体" w:hint="eastAsia"/>
            <w:sz w:val="24"/>
            <w:szCs w:val="24"/>
            <w:rPrChange w:id="513" w:author="夏灵芝" w:date="2015-11-11T14:56:00Z">
              <w:rPr>
                <w:rFonts w:hint="eastAsia"/>
              </w:rPr>
            </w:rPrChange>
          </w:rPr>
          <w:delText>我行</w:delText>
        </w:r>
      </w:del>
      <w:ins w:id="514" w:author="夏灵芝" w:date="2015-11-11T16:50:00Z">
        <w:r w:rsidR="00DA6815">
          <w:rPr>
            <w:rFonts w:ascii="宋体" w:hAnsi="宋体" w:hint="eastAsia"/>
            <w:sz w:val="24"/>
            <w:szCs w:val="24"/>
          </w:rPr>
          <w:t>本行</w:t>
        </w:r>
      </w:ins>
      <w:r w:rsidR="00202B75" w:rsidRPr="002B300E">
        <w:rPr>
          <w:rFonts w:ascii="宋体" w:hAnsi="宋体" w:hint="eastAsia"/>
          <w:sz w:val="24"/>
          <w:szCs w:val="24"/>
          <w:rPrChange w:id="515" w:author="夏灵芝" w:date="2015-11-11T14:56:00Z">
            <w:rPr>
              <w:rFonts w:hint="eastAsia"/>
            </w:rPr>
          </w:rPrChange>
        </w:rPr>
        <w:t>代销的各类其他金融产品及贵金属类产品。</w:t>
      </w:r>
    </w:p>
    <w:p w:rsidR="000A27BB" w:rsidRPr="002B300E" w:rsidRDefault="000A27BB" w:rsidP="002B300E">
      <w:pPr>
        <w:spacing w:line="360" w:lineRule="auto"/>
        <w:ind w:firstLineChars="200" w:firstLine="480"/>
        <w:rPr>
          <w:rFonts w:ascii="宋体" w:hAnsi="宋体" w:hint="eastAsia"/>
          <w:sz w:val="24"/>
          <w:szCs w:val="24"/>
          <w:rPrChange w:id="516" w:author="夏灵芝" w:date="2015-11-11T14:56:00Z">
            <w:rPr/>
          </w:rPrChange>
        </w:rPr>
        <w:pPrChange w:id="517" w:author="夏灵芝" w:date="2015-11-11T14:57:00Z">
          <w:pPr>
            <w:jc w:val="left"/>
          </w:pPr>
        </w:pPrChange>
      </w:pPr>
    </w:p>
    <w:p w:rsidR="00C36B7A" w:rsidRPr="002B300E" w:rsidRDefault="00EC4684" w:rsidP="002B300E">
      <w:pPr>
        <w:spacing w:line="360" w:lineRule="auto"/>
        <w:ind w:firstLineChars="200" w:firstLine="482"/>
        <w:rPr>
          <w:rFonts w:ascii="宋体" w:hAnsi="宋体"/>
          <w:sz w:val="24"/>
          <w:szCs w:val="24"/>
          <w:rPrChange w:id="518" w:author="夏灵芝" w:date="2015-11-11T14:56:00Z">
            <w:rPr/>
          </w:rPrChange>
        </w:rPr>
        <w:pPrChange w:id="519" w:author="夏灵芝" w:date="2015-11-11T15:00:00Z">
          <w:pPr>
            <w:pStyle w:val="a3"/>
            <w:ind w:firstLineChars="0"/>
            <w:jc w:val="left"/>
          </w:pPr>
        </w:pPrChange>
      </w:pPr>
      <w:r w:rsidRPr="002B300E">
        <w:rPr>
          <w:rFonts w:ascii="宋体" w:hAnsi="宋体" w:hint="eastAsia"/>
          <w:b/>
          <w:sz w:val="24"/>
          <w:szCs w:val="24"/>
          <w:rPrChange w:id="520" w:author="夏灵芝" w:date="2015-11-11T15:00:00Z">
            <w:rPr>
              <w:rFonts w:hint="eastAsia"/>
            </w:rPr>
          </w:rPrChange>
        </w:rPr>
        <w:t>第二十五条</w:t>
      </w:r>
      <w:r w:rsidRPr="002B300E">
        <w:rPr>
          <w:rFonts w:ascii="宋体" w:hAnsi="宋体" w:hint="eastAsia"/>
          <w:sz w:val="24"/>
          <w:szCs w:val="24"/>
          <w:rPrChange w:id="521" w:author="夏灵芝" w:date="2015-11-11T14:56:00Z">
            <w:rPr>
              <w:rFonts w:hint="eastAsia"/>
            </w:rPr>
          </w:rPrChange>
        </w:rPr>
        <w:t xml:space="preserve"> </w:t>
      </w:r>
      <w:del w:id="522" w:author="夏灵芝" w:date="2015-11-11T14:58:00Z">
        <w:r w:rsidR="000C02BD" w:rsidRPr="002B300E" w:rsidDel="002B300E">
          <w:rPr>
            <w:rFonts w:ascii="宋体" w:hAnsi="宋体" w:hint="eastAsia"/>
            <w:sz w:val="24"/>
            <w:szCs w:val="24"/>
            <w:rPrChange w:id="523" w:author="夏灵芝" w:date="2015-11-11T14:56:00Z">
              <w:rPr>
                <w:rFonts w:hint="eastAsia"/>
              </w:rPr>
            </w:rPrChange>
          </w:rPr>
          <w:delText xml:space="preserve"> </w:delText>
        </w:r>
      </w:del>
      <w:del w:id="524" w:author="夏灵芝" w:date="2015-11-11T16:50:00Z">
        <w:r w:rsidR="00C36B7A" w:rsidRPr="002B300E" w:rsidDel="00DA6815">
          <w:rPr>
            <w:rFonts w:ascii="宋体" w:hAnsi="宋体" w:hint="eastAsia"/>
            <w:sz w:val="24"/>
            <w:szCs w:val="24"/>
            <w:rPrChange w:id="525" w:author="夏灵芝" w:date="2015-11-11T14:56:00Z">
              <w:rPr>
                <w:rFonts w:hint="eastAsia"/>
              </w:rPr>
            </w:rPrChange>
          </w:rPr>
          <w:delText>我行</w:delText>
        </w:r>
      </w:del>
      <w:ins w:id="526" w:author="夏灵芝" w:date="2015-11-11T16:50:00Z">
        <w:r w:rsidR="00DA6815">
          <w:rPr>
            <w:rFonts w:ascii="宋体" w:hAnsi="宋体" w:hint="eastAsia"/>
            <w:sz w:val="24"/>
            <w:szCs w:val="24"/>
          </w:rPr>
          <w:t>本行</w:t>
        </w:r>
      </w:ins>
      <w:r w:rsidR="00C36B7A" w:rsidRPr="002B300E">
        <w:rPr>
          <w:rFonts w:ascii="宋体" w:hAnsi="宋体" w:hint="eastAsia"/>
          <w:sz w:val="24"/>
          <w:szCs w:val="24"/>
          <w:rPrChange w:id="527" w:author="夏灵芝" w:date="2015-11-11T14:56:00Z">
            <w:rPr>
              <w:rFonts w:hint="eastAsia"/>
            </w:rPr>
          </w:rPrChange>
        </w:rPr>
        <w:t>电子账户目前在核心业务系统中以借记卡的类型存在，</w:t>
      </w:r>
      <w:del w:id="528" w:author="夏灵芝" w:date="2015-11-12T10:13:00Z">
        <w:r w:rsidR="00C36B7A" w:rsidRPr="007F5FD3" w:rsidDel="007F5FD3">
          <w:rPr>
            <w:rFonts w:ascii="宋体" w:hAnsi="宋体" w:hint="eastAsia"/>
            <w:sz w:val="24"/>
            <w:szCs w:val="24"/>
            <w:rPrChange w:id="529" w:author="夏灵芝" w:date="2015-11-12T10:14:00Z">
              <w:rPr>
                <w:rFonts w:hint="eastAsia"/>
              </w:rPr>
            </w:rPrChange>
          </w:rPr>
          <w:delText>其标示为</w:delText>
        </w:r>
      </w:del>
      <w:r w:rsidR="00C36B7A" w:rsidRPr="007F5FD3">
        <w:rPr>
          <w:rFonts w:ascii="宋体" w:hAnsi="宋体" w:hint="eastAsia"/>
          <w:sz w:val="24"/>
          <w:szCs w:val="24"/>
          <w:rPrChange w:id="530" w:author="夏灵芝" w:date="2015-11-12T10:14:00Z">
            <w:rPr>
              <w:rFonts w:hint="eastAsia"/>
            </w:rPr>
          </w:rPrChange>
        </w:rPr>
        <w:t>卡号前缀为</w:t>
      </w:r>
      <w:r w:rsidR="00C36B7A" w:rsidRPr="007F5FD3">
        <w:rPr>
          <w:rFonts w:ascii="宋体" w:hAnsi="宋体" w:hint="eastAsia"/>
          <w:sz w:val="24"/>
          <w:szCs w:val="24"/>
          <w:rPrChange w:id="531" w:author="夏灵芝" w:date="2015-11-12T10:14:00Z">
            <w:rPr>
              <w:rFonts w:hint="eastAsia"/>
            </w:rPr>
          </w:rPrChange>
        </w:rPr>
        <w:t>62125988</w:t>
      </w:r>
      <w:r w:rsidR="00C36B7A" w:rsidRPr="007F5FD3">
        <w:rPr>
          <w:rFonts w:ascii="宋体" w:hAnsi="宋体" w:hint="eastAsia"/>
          <w:sz w:val="24"/>
          <w:szCs w:val="24"/>
          <w:rPrChange w:id="532" w:author="夏灵芝" w:date="2015-11-12T10:14:00Z">
            <w:rPr>
              <w:rFonts w:hint="eastAsia"/>
            </w:rPr>
          </w:rPrChange>
        </w:rPr>
        <w:t>。</w:t>
      </w:r>
    </w:p>
    <w:p w:rsidR="00C36B7A" w:rsidRPr="002B300E" w:rsidRDefault="00EC4684" w:rsidP="002B300E">
      <w:pPr>
        <w:spacing w:line="360" w:lineRule="auto"/>
        <w:ind w:firstLineChars="200" w:firstLine="482"/>
        <w:rPr>
          <w:rFonts w:ascii="宋体" w:hAnsi="宋体"/>
          <w:sz w:val="24"/>
          <w:szCs w:val="24"/>
          <w:rPrChange w:id="533" w:author="夏灵芝" w:date="2015-11-11T14:56:00Z">
            <w:rPr/>
          </w:rPrChange>
        </w:rPr>
        <w:pPrChange w:id="534" w:author="夏灵芝" w:date="2015-11-11T15:00:00Z">
          <w:pPr>
            <w:pStyle w:val="a3"/>
            <w:ind w:firstLineChars="0"/>
            <w:jc w:val="left"/>
          </w:pPr>
        </w:pPrChange>
      </w:pPr>
      <w:r w:rsidRPr="002B300E">
        <w:rPr>
          <w:rFonts w:ascii="宋体" w:hAnsi="宋体" w:hint="eastAsia"/>
          <w:b/>
          <w:sz w:val="24"/>
          <w:szCs w:val="24"/>
          <w:rPrChange w:id="535" w:author="夏灵芝" w:date="2015-11-11T15:00:00Z">
            <w:rPr>
              <w:rFonts w:hint="eastAsia"/>
            </w:rPr>
          </w:rPrChange>
        </w:rPr>
        <w:t>第二十六条</w:t>
      </w:r>
      <w:r w:rsidRPr="002B300E">
        <w:rPr>
          <w:rFonts w:ascii="宋体" w:hAnsi="宋体" w:hint="eastAsia"/>
          <w:sz w:val="24"/>
          <w:szCs w:val="24"/>
          <w:rPrChange w:id="536" w:author="夏灵芝" w:date="2015-11-11T14:56:00Z">
            <w:rPr>
              <w:rFonts w:hint="eastAsia"/>
            </w:rPr>
          </w:rPrChange>
        </w:rPr>
        <w:t xml:space="preserve"> </w:t>
      </w:r>
      <w:del w:id="537" w:author="夏灵芝" w:date="2015-11-11T14:58:00Z">
        <w:r w:rsidR="000C02BD" w:rsidRPr="002B300E" w:rsidDel="002B300E">
          <w:rPr>
            <w:rFonts w:ascii="宋体" w:hAnsi="宋体" w:hint="eastAsia"/>
            <w:sz w:val="24"/>
            <w:szCs w:val="24"/>
            <w:rPrChange w:id="538" w:author="夏灵芝" w:date="2015-11-11T14:56:00Z">
              <w:rPr>
                <w:rFonts w:hint="eastAsia"/>
              </w:rPr>
            </w:rPrChange>
          </w:rPr>
          <w:delText xml:space="preserve"> </w:delText>
        </w:r>
      </w:del>
      <w:r w:rsidR="00C36B7A" w:rsidRPr="002B300E">
        <w:rPr>
          <w:rFonts w:ascii="宋体" w:hAnsi="宋体" w:hint="eastAsia"/>
          <w:sz w:val="24"/>
          <w:szCs w:val="24"/>
          <w:rPrChange w:id="539" w:author="夏灵芝" w:date="2015-11-11T14:56:00Z">
            <w:rPr>
              <w:rFonts w:hint="eastAsia"/>
            </w:rPr>
          </w:rPrChange>
        </w:rPr>
        <w:t>未经总行允许，各营业机构不得通过柜面系统对电子账户进行</w:t>
      </w:r>
      <w:r w:rsidR="007A082B" w:rsidRPr="002B300E">
        <w:rPr>
          <w:rFonts w:ascii="宋体" w:hAnsi="宋体" w:hint="eastAsia"/>
          <w:sz w:val="24"/>
          <w:szCs w:val="24"/>
          <w:rPrChange w:id="540" w:author="夏灵芝" w:date="2015-11-11T14:56:00Z">
            <w:rPr>
              <w:rFonts w:hint="eastAsia"/>
            </w:rPr>
          </w:rPrChange>
        </w:rPr>
        <w:t>现金存取</w:t>
      </w:r>
      <w:r w:rsidR="00AE0EB2" w:rsidRPr="002B300E">
        <w:rPr>
          <w:rFonts w:ascii="宋体" w:hAnsi="宋体" w:hint="eastAsia"/>
          <w:sz w:val="24"/>
          <w:szCs w:val="24"/>
          <w:rPrChange w:id="541" w:author="夏灵芝" w:date="2015-11-11T14:56:00Z">
            <w:rPr>
              <w:rFonts w:hint="eastAsia"/>
            </w:rPr>
          </w:rPrChange>
        </w:rPr>
        <w:t>、</w:t>
      </w:r>
      <w:r w:rsidR="007A082B" w:rsidRPr="002B300E">
        <w:rPr>
          <w:rFonts w:ascii="宋体" w:hAnsi="宋体" w:hint="eastAsia"/>
          <w:sz w:val="24"/>
          <w:szCs w:val="24"/>
          <w:rPrChange w:id="542" w:author="夏灵芝" w:date="2015-11-11T14:56:00Z">
            <w:rPr>
              <w:rFonts w:hint="eastAsia"/>
            </w:rPr>
          </w:rPrChange>
        </w:rPr>
        <w:t>转账结算</w:t>
      </w:r>
      <w:r w:rsidR="00AE0EB2" w:rsidRPr="002B300E">
        <w:rPr>
          <w:rFonts w:ascii="宋体" w:hAnsi="宋体" w:hint="eastAsia"/>
          <w:sz w:val="24"/>
          <w:szCs w:val="24"/>
          <w:rPrChange w:id="543" w:author="夏灵芝" w:date="2015-11-11T14:56:00Z">
            <w:rPr>
              <w:rFonts w:hint="eastAsia"/>
            </w:rPr>
          </w:rPrChange>
        </w:rPr>
        <w:t>、</w:t>
      </w:r>
      <w:r w:rsidR="007A082B" w:rsidRPr="002B300E">
        <w:rPr>
          <w:rFonts w:ascii="宋体" w:hAnsi="宋体" w:hint="eastAsia"/>
          <w:sz w:val="24"/>
          <w:szCs w:val="24"/>
          <w:rPrChange w:id="544" w:author="夏灵芝" w:date="2015-11-11T14:56:00Z">
            <w:rPr>
              <w:rFonts w:hint="eastAsia"/>
            </w:rPr>
          </w:rPrChange>
        </w:rPr>
        <w:t>产品购买</w:t>
      </w:r>
      <w:r w:rsidR="00AE0EB2" w:rsidRPr="002B300E">
        <w:rPr>
          <w:rFonts w:ascii="宋体" w:hAnsi="宋体" w:hint="eastAsia"/>
          <w:sz w:val="24"/>
          <w:szCs w:val="24"/>
          <w:rPrChange w:id="545" w:author="夏灵芝" w:date="2015-11-11T14:56:00Z">
            <w:rPr>
              <w:rFonts w:hint="eastAsia"/>
            </w:rPr>
          </w:rPrChange>
        </w:rPr>
        <w:t>、</w:t>
      </w:r>
      <w:r w:rsidR="007A082B" w:rsidRPr="002B300E">
        <w:rPr>
          <w:rFonts w:ascii="宋体" w:hAnsi="宋体" w:hint="eastAsia"/>
          <w:sz w:val="24"/>
          <w:szCs w:val="24"/>
          <w:rPrChange w:id="546" w:author="夏灵芝" w:date="2015-11-11T14:56:00Z">
            <w:rPr>
              <w:rFonts w:hint="eastAsia"/>
            </w:rPr>
          </w:rPrChange>
        </w:rPr>
        <w:t>设定签约等</w:t>
      </w:r>
      <w:r w:rsidR="00AE0EB2" w:rsidRPr="002B300E">
        <w:rPr>
          <w:rFonts w:ascii="宋体" w:hAnsi="宋体" w:hint="eastAsia"/>
          <w:sz w:val="24"/>
          <w:szCs w:val="24"/>
          <w:rPrChange w:id="547" w:author="夏灵芝" w:date="2015-11-11T14:56:00Z">
            <w:rPr>
              <w:rFonts w:hint="eastAsia"/>
            </w:rPr>
          </w:rPrChange>
        </w:rPr>
        <w:t>业务</w:t>
      </w:r>
      <w:r w:rsidR="007A082B" w:rsidRPr="002B300E">
        <w:rPr>
          <w:rFonts w:ascii="宋体" w:hAnsi="宋体" w:hint="eastAsia"/>
          <w:sz w:val="24"/>
          <w:szCs w:val="24"/>
          <w:rPrChange w:id="548" w:author="夏灵芝" w:date="2015-11-11T14:56:00Z">
            <w:rPr>
              <w:rFonts w:hint="eastAsia"/>
            </w:rPr>
          </w:rPrChange>
        </w:rPr>
        <w:t>操作</w:t>
      </w:r>
      <w:r w:rsidR="00C36B7A" w:rsidRPr="002B300E">
        <w:rPr>
          <w:rFonts w:ascii="宋体" w:hAnsi="宋体" w:hint="eastAsia"/>
          <w:sz w:val="24"/>
          <w:szCs w:val="24"/>
          <w:rPrChange w:id="549" w:author="夏灵芝" w:date="2015-11-11T14:56:00Z">
            <w:rPr>
              <w:rFonts w:hint="eastAsia"/>
            </w:rPr>
          </w:rPrChange>
        </w:rPr>
        <w:t>，</w:t>
      </w:r>
      <w:r w:rsidR="00DA20F8" w:rsidRPr="002B300E">
        <w:rPr>
          <w:rFonts w:ascii="宋体" w:hAnsi="宋体" w:hint="eastAsia"/>
          <w:sz w:val="24"/>
          <w:szCs w:val="24"/>
          <w:rPrChange w:id="550" w:author="夏灵芝" w:date="2015-11-11T14:56:00Z">
            <w:rPr>
              <w:rFonts w:hint="eastAsia"/>
            </w:rPr>
          </w:rPrChange>
        </w:rPr>
        <w:t>风险评估类及</w:t>
      </w:r>
      <w:r w:rsidR="00C36B7A" w:rsidRPr="002B300E">
        <w:rPr>
          <w:rFonts w:ascii="宋体" w:hAnsi="宋体" w:hint="eastAsia"/>
          <w:sz w:val="24"/>
          <w:szCs w:val="24"/>
          <w:rPrChange w:id="551" w:author="夏灵芝" w:date="2015-11-11T14:56:00Z">
            <w:rPr>
              <w:rFonts w:hint="eastAsia"/>
            </w:rPr>
          </w:rPrChange>
        </w:rPr>
        <w:t>查询类业务除外。</w:t>
      </w:r>
    </w:p>
    <w:p w:rsidR="000A27BB" w:rsidRPr="002B300E" w:rsidRDefault="00EC4684" w:rsidP="002B300E">
      <w:pPr>
        <w:spacing w:line="360" w:lineRule="auto"/>
        <w:ind w:firstLineChars="200" w:firstLine="482"/>
        <w:rPr>
          <w:rFonts w:ascii="宋体" w:hAnsi="宋体"/>
          <w:sz w:val="24"/>
          <w:szCs w:val="24"/>
          <w:rPrChange w:id="552" w:author="夏灵芝" w:date="2015-11-11T14:56:00Z">
            <w:rPr/>
          </w:rPrChange>
        </w:rPr>
        <w:pPrChange w:id="553" w:author="夏灵芝" w:date="2015-11-11T15:00:00Z">
          <w:pPr>
            <w:pStyle w:val="a3"/>
            <w:ind w:firstLineChars="0"/>
            <w:jc w:val="left"/>
          </w:pPr>
        </w:pPrChange>
      </w:pPr>
      <w:r w:rsidRPr="002B300E">
        <w:rPr>
          <w:rFonts w:ascii="宋体" w:hAnsi="宋体" w:hint="eastAsia"/>
          <w:b/>
          <w:sz w:val="24"/>
          <w:szCs w:val="24"/>
          <w:rPrChange w:id="554" w:author="夏灵芝" w:date="2015-11-11T15:00:00Z">
            <w:rPr>
              <w:rFonts w:hint="eastAsia"/>
            </w:rPr>
          </w:rPrChange>
        </w:rPr>
        <w:t>第二十七条</w:t>
      </w:r>
      <w:r w:rsidRPr="002B300E">
        <w:rPr>
          <w:rFonts w:ascii="宋体" w:hAnsi="宋体" w:hint="eastAsia"/>
          <w:sz w:val="24"/>
          <w:szCs w:val="24"/>
          <w:rPrChange w:id="555" w:author="夏灵芝" w:date="2015-11-11T14:56:00Z">
            <w:rPr>
              <w:rFonts w:hint="eastAsia"/>
            </w:rPr>
          </w:rPrChange>
        </w:rPr>
        <w:t xml:space="preserve"> </w:t>
      </w:r>
      <w:del w:id="556" w:author="夏灵芝" w:date="2015-11-11T14:58:00Z">
        <w:r w:rsidR="000C02BD" w:rsidRPr="002B300E" w:rsidDel="002B300E">
          <w:rPr>
            <w:rFonts w:ascii="宋体" w:hAnsi="宋体" w:hint="eastAsia"/>
            <w:sz w:val="24"/>
            <w:szCs w:val="24"/>
            <w:rPrChange w:id="557" w:author="夏灵芝" w:date="2015-11-11T14:56:00Z">
              <w:rPr>
                <w:rFonts w:hint="eastAsia"/>
              </w:rPr>
            </w:rPrChange>
          </w:rPr>
          <w:delText xml:space="preserve"> </w:delText>
        </w:r>
      </w:del>
      <w:r w:rsidR="000A27BB" w:rsidRPr="002B300E">
        <w:rPr>
          <w:rFonts w:ascii="宋体" w:hAnsi="宋体" w:hint="eastAsia"/>
          <w:sz w:val="24"/>
          <w:szCs w:val="24"/>
          <w:rPrChange w:id="558" w:author="夏灵芝" w:date="2015-11-11T14:56:00Z">
            <w:rPr>
              <w:rFonts w:hint="eastAsia"/>
            </w:rPr>
          </w:rPrChange>
        </w:rPr>
        <w:t>电子账户的使用遵循审慎性原则，</w:t>
      </w:r>
      <w:r w:rsidR="00AE0EB2" w:rsidRPr="002B300E">
        <w:rPr>
          <w:rFonts w:ascii="宋体" w:hAnsi="宋体" w:hint="eastAsia"/>
          <w:sz w:val="24"/>
          <w:szCs w:val="24"/>
          <w:rPrChange w:id="559" w:author="夏灵芝" w:date="2015-11-11T14:56:00Z">
            <w:rPr>
              <w:rFonts w:hint="eastAsia"/>
            </w:rPr>
          </w:rPrChange>
        </w:rPr>
        <w:t>应</w:t>
      </w:r>
      <w:r w:rsidR="000A27BB" w:rsidRPr="002B300E">
        <w:rPr>
          <w:rFonts w:ascii="宋体" w:hAnsi="宋体" w:hint="eastAsia"/>
          <w:sz w:val="24"/>
          <w:szCs w:val="24"/>
          <w:rPrChange w:id="560" w:author="夏灵芝" w:date="2015-11-11T14:56:00Z">
            <w:rPr>
              <w:rFonts w:hint="eastAsia"/>
            </w:rPr>
          </w:rPrChange>
        </w:rPr>
        <w:t>根据电子账户所应用的场景确定可以使用</w:t>
      </w:r>
      <w:r w:rsidR="00C36B7A" w:rsidRPr="002B300E">
        <w:rPr>
          <w:rFonts w:ascii="宋体" w:hAnsi="宋体" w:hint="eastAsia"/>
          <w:sz w:val="24"/>
          <w:szCs w:val="24"/>
          <w:rPrChange w:id="561" w:author="夏灵芝" w:date="2015-11-11T14:56:00Z">
            <w:rPr>
              <w:rFonts w:hint="eastAsia"/>
            </w:rPr>
          </w:rPrChange>
        </w:rPr>
        <w:t>功能及服务范围</w:t>
      </w:r>
      <w:r w:rsidR="000A27BB" w:rsidRPr="002B300E">
        <w:rPr>
          <w:rFonts w:ascii="宋体" w:hAnsi="宋体" w:hint="eastAsia"/>
          <w:sz w:val="24"/>
          <w:szCs w:val="24"/>
          <w:rPrChange w:id="562" w:author="夏灵芝" w:date="2015-11-11T14:56:00Z">
            <w:rPr>
              <w:rFonts w:hint="eastAsia"/>
            </w:rPr>
          </w:rPrChange>
        </w:rPr>
        <w:t>。</w:t>
      </w:r>
    </w:p>
    <w:p w:rsidR="000A27BB" w:rsidRPr="002B300E" w:rsidRDefault="00EC4684" w:rsidP="002B300E">
      <w:pPr>
        <w:spacing w:line="360" w:lineRule="auto"/>
        <w:ind w:firstLineChars="200" w:firstLine="482"/>
        <w:rPr>
          <w:rFonts w:ascii="宋体" w:hAnsi="宋体"/>
          <w:sz w:val="24"/>
          <w:szCs w:val="24"/>
          <w:rPrChange w:id="563" w:author="夏灵芝" w:date="2015-11-11T14:56:00Z">
            <w:rPr/>
          </w:rPrChange>
        </w:rPr>
        <w:pPrChange w:id="564" w:author="夏灵芝" w:date="2015-11-11T15:00:00Z">
          <w:pPr>
            <w:pStyle w:val="a3"/>
            <w:ind w:firstLineChars="0"/>
            <w:jc w:val="left"/>
          </w:pPr>
        </w:pPrChange>
      </w:pPr>
      <w:r w:rsidRPr="002B300E">
        <w:rPr>
          <w:rFonts w:ascii="宋体" w:hAnsi="宋体" w:hint="eastAsia"/>
          <w:b/>
          <w:sz w:val="24"/>
          <w:szCs w:val="24"/>
          <w:rPrChange w:id="565" w:author="夏灵芝" w:date="2015-11-11T15:00:00Z">
            <w:rPr>
              <w:rFonts w:hint="eastAsia"/>
            </w:rPr>
          </w:rPrChange>
        </w:rPr>
        <w:t>第二十八条</w:t>
      </w:r>
      <w:r w:rsidRPr="002B300E">
        <w:rPr>
          <w:rFonts w:ascii="宋体" w:hAnsi="宋体" w:hint="eastAsia"/>
          <w:sz w:val="24"/>
          <w:szCs w:val="24"/>
          <w:rPrChange w:id="566" w:author="夏灵芝" w:date="2015-11-11T14:56:00Z">
            <w:rPr>
              <w:rFonts w:hint="eastAsia"/>
            </w:rPr>
          </w:rPrChange>
        </w:rPr>
        <w:t xml:space="preserve"> </w:t>
      </w:r>
      <w:del w:id="567" w:author="夏灵芝" w:date="2015-11-11T14:58:00Z">
        <w:r w:rsidR="000C02BD" w:rsidRPr="002B300E" w:rsidDel="002B300E">
          <w:rPr>
            <w:rFonts w:ascii="宋体" w:hAnsi="宋体" w:hint="eastAsia"/>
            <w:sz w:val="24"/>
            <w:szCs w:val="24"/>
            <w:rPrChange w:id="568" w:author="夏灵芝" w:date="2015-11-11T14:56:00Z">
              <w:rPr>
                <w:rFonts w:hint="eastAsia"/>
              </w:rPr>
            </w:rPrChange>
          </w:rPr>
          <w:delText xml:space="preserve"> </w:delText>
        </w:r>
      </w:del>
      <w:r w:rsidR="00C36B7A" w:rsidRPr="002B300E">
        <w:rPr>
          <w:rFonts w:ascii="宋体" w:hAnsi="宋体" w:hint="eastAsia"/>
          <w:sz w:val="24"/>
          <w:szCs w:val="24"/>
          <w:rPrChange w:id="569" w:author="夏灵芝" w:date="2015-11-11T14:56:00Z">
            <w:rPr>
              <w:rFonts w:hint="eastAsia"/>
            </w:rPr>
          </w:rPrChange>
        </w:rPr>
        <w:t>电子账户凭交易密码进行交易。密码当日连续输入错误</w:t>
      </w:r>
      <w:r w:rsidR="00C36B7A" w:rsidRPr="002B300E">
        <w:rPr>
          <w:rFonts w:ascii="宋体" w:hAnsi="宋体" w:hint="eastAsia"/>
          <w:sz w:val="24"/>
          <w:szCs w:val="24"/>
          <w:rPrChange w:id="570" w:author="夏灵芝" w:date="2015-11-11T14:56:00Z">
            <w:rPr>
              <w:rFonts w:hint="eastAsia"/>
            </w:rPr>
          </w:rPrChange>
        </w:rPr>
        <w:t>3次，</w:t>
      </w:r>
      <w:r w:rsidR="00C36B7A" w:rsidRPr="002B300E">
        <w:rPr>
          <w:rFonts w:ascii="宋体" w:hAnsi="宋体" w:hint="eastAsia"/>
          <w:sz w:val="24"/>
          <w:szCs w:val="24"/>
          <w:rPrChange w:id="571" w:author="夏灵芝" w:date="2015-11-11T14:56:00Z">
            <w:rPr>
              <w:rFonts w:hint="eastAsia"/>
            </w:rPr>
          </w:rPrChange>
        </w:rPr>
        <w:lastRenderedPageBreak/>
        <w:t>电子账户临时锁定</w:t>
      </w:r>
      <w:r w:rsidR="00F50CFA" w:rsidRPr="002B300E">
        <w:rPr>
          <w:rFonts w:ascii="宋体" w:hAnsi="宋体" w:hint="eastAsia"/>
          <w:sz w:val="24"/>
          <w:szCs w:val="24"/>
          <w:rPrChange w:id="572" w:author="夏灵芝" w:date="2015-11-11T14:56:00Z">
            <w:rPr>
              <w:rFonts w:hint="eastAsia"/>
            </w:rPr>
          </w:rPrChange>
        </w:rPr>
        <w:t>，</w:t>
      </w:r>
      <w:r w:rsidR="00C36B7A" w:rsidRPr="002B300E">
        <w:rPr>
          <w:rFonts w:ascii="宋体" w:hAnsi="宋体" w:hint="eastAsia"/>
          <w:sz w:val="24"/>
          <w:szCs w:val="24"/>
          <w:rPrChange w:id="573" w:author="夏灵芝" w:date="2015-11-11T14:56:00Z">
            <w:rPr>
              <w:rFonts w:hint="eastAsia"/>
            </w:rPr>
          </w:rPrChange>
        </w:rPr>
        <w:t>次日自动解锁。</w:t>
      </w:r>
    </w:p>
    <w:p w:rsidR="00C36B7A" w:rsidRPr="002B300E" w:rsidRDefault="00EC4684" w:rsidP="002B300E">
      <w:pPr>
        <w:spacing w:line="360" w:lineRule="auto"/>
        <w:ind w:firstLineChars="200" w:firstLine="482"/>
        <w:rPr>
          <w:rFonts w:ascii="宋体" w:hAnsi="宋体"/>
          <w:sz w:val="24"/>
          <w:szCs w:val="24"/>
          <w:rPrChange w:id="574" w:author="夏灵芝" w:date="2015-11-11T14:56:00Z">
            <w:rPr/>
          </w:rPrChange>
        </w:rPr>
        <w:pPrChange w:id="575" w:author="夏灵芝" w:date="2015-11-11T15:00:00Z">
          <w:pPr>
            <w:pStyle w:val="a3"/>
            <w:ind w:firstLineChars="0"/>
            <w:jc w:val="left"/>
          </w:pPr>
        </w:pPrChange>
      </w:pPr>
      <w:r w:rsidRPr="002B300E">
        <w:rPr>
          <w:rFonts w:ascii="宋体" w:hAnsi="宋体" w:hint="eastAsia"/>
          <w:b/>
          <w:sz w:val="24"/>
          <w:szCs w:val="24"/>
          <w:rPrChange w:id="576" w:author="夏灵芝" w:date="2015-11-11T15:00:00Z">
            <w:rPr>
              <w:rFonts w:hint="eastAsia"/>
            </w:rPr>
          </w:rPrChange>
        </w:rPr>
        <w:t>第二十九条</w:t>
      </w:r>
      <w:r w:rsidRPr="002B300E">
        <w:rPr>
          <w:rFonts w:ascii="宋体" w:hAnsi="宋体" w:hint="eastAsia"/>
          <w:sz w:val="24"/>
          <w:szCs w:val="24"/>
          <w:rPrChange w:id="577" w:author="夏灵芝" w:date="2015-11-11T14:56:00Z">
            <w:rPr>
              <w:rFonts w:hint="eastAsia"/>
            </w:rPr>
          </w:rPrChange>
        </w:rPr>
        <w:t xml:space="preserve"> </w:t>
      </w:r>
      <w:del w:id="578" w:author="夏灵芝" w:date="2015-11-11T14:58:00Z">
        <w:r w:rsidR="000C02BD" w:rsidRPr="002B300E" w:rsidDel="002B300E">
          <w:rPr>
            <w:rFonts w:ascii="宋体" w:hAnsi="宋体" w:hint="eastAsia"/>
            <w:sz w:val="24"/>
            <w:szCs w:val="24"/>
            <w:rPrChange w:id="579" w:author="夏灵芝" w:date="2015-11-11T14:56:00Z">
              <w:rPr>
                <w:rFonts w:hint="eastAsia"/>
              </w:rPr>
            </w:rPrChange>
          </w:rPr>
          <w:delText xml:space="preserve"> </w:delText>
        </w:r>
      </w:del>
      <w:r w:rsidR="00C36B7A" w:rsidRPr="002B300E">
        <w:rPr>
          <w:rFonts w:ascii="宋体" w:hAnsi="宋体" w:hint="eastAsia"/>
          <w:sz w:val="24"/>
          <w:szCs w:val="24"/>
          <w:rPrChange w:id="580" w:author="夏灵芝" w:date="2015-11-11T14:56:00Z">
            <w:rPr>
              <w:rFonts w:hint="eastAsia"/>
            </w:rPr>
          </w:rPrChange>
        </w:rPr>
        <w:t>电子账户的挂失的和电子账户密码挂失业务</w:t>
      </w:r>
      <w:ins w:id="581" w:author="夏灵芝" w:date="2015-11-12T09:18:00Z">
        <w:r w:rsidR="00CD02CB">
          <w:rPr>
            <w:rFonts w:ascii="宋体" w:hAnsi="宋体" w:hint="eastAsia"/>
            <w:sz w:val="24"/>
            <w:szCs w:val="24"/>
          </w:rPr>
          <w:t>，</w:t>
        </w:r>
      </w:ins>
      <w:r w:rsidR="00C36B7A" w:rsidRPr="002B300E">
        <w:rPr>
          <w:rFonts w:ascii="宋体" w:hAnsi="宋体" w:hint="eastAsia"/>
          <w:sz w:val="24"/>
          <w:szCs w:val="24"/>
          <w:rPrChange w:id="582" w:author="夏灵芝" w:date="2015-11-11T14:56:00Z">
            <w:rPr>
              <w:rFonts w:hint="eastAsia"/>
            </w:rPr>
          </w:rPrChange>
        </w:rPr>
        <w:t>客户应主要通过</w:t>
      </w:r>
      <w:del w:id="583" w:author="夏灵芝" w:date="2015-11-11T16:50:00Z">
        <w:r w:rsidR="00C36B7A" w:rsidRPr="002B300E" w:rsidDel="00DA6815">
          <w:rPr>
            <w:rFonts w:ascii="宋体" w:hAnsi="宋体" w:hint="eastAsia"/>
            <w:sz w:val="24"/>
            <w:szCs w:val="24"/>
            <w:rPrChange w:id="584" w:author="夏灵芝" w:date="2015-11-11T14:56:00Z">
              <w:rPr>
                <w:rFonts w:hint="eastAsia"/>
              </w:rPr>
            </w:rPrChange>
          </w:rPr>
          <w:delText>我行</w:delText>
        </w:r>
      </w:del>
      <w:ins w:id="585" w:author="夏灵芝" w:date="2015-11-11T16:50:00Z">
        <w:r w:rsidR="00DA6815">
          <w:rPr>
            <w:rFonts w:ascii="宋体" w:hAnsi="宋体" w:hint="eastAsia"/>
            <w:sz w:val="24"/>
            <w:szCs w:val="24"/>
          </w:rPr>
          <w:t>本行</w:t>
        </w:r>
      </w:ins>
      <w:r w:rsidR="00C36B7A" w:rsidRPr="002B300E">
        <w:rPr>
          <w:rFonts w:ascii="宋体" w:hAnsi="宋体" w:hint="eastAsia"/>
          <w:sz w:val="24"/>
          <w:szCs w:val="24"/>
          <w:rPrChange w:id="586" w:author="夏灵芝" w:date="2015-11-11T14:56:00Z">
            <w:rPr>
              <w:rFonts w:hint="eastAsia"/>
            </w:rPr>
          </w:rPrChange>
        </w:rPr>
        <w:t>客服中心及电子渠道自助办理。办理时</w:t>
      </w:r>
      <w:ins w:id="587" w:author="夏灵芝" w:date="2015-11-12T09:18:00Z">
        <w:r w:rsidR="00CD02CB">
          <w:rPr>
            <w:rFonts w:ascii="宋体" w:hAnsi="宋体" w:hint="eastAsia"/>
            <w:sz w:val="24"/>
            <w:szCs w:val="24"/>
          </w:rPr>
          <w:t>，</w:t>
        </w:r>
      </w:ins>
      <w:r w:rsidR="00C36B7A" w:rsidRPr="002B300E">
        <w:rPr>
          <w:rFonts w:ascii="宋体" w:hAnsi="宋体" w:hint="eastAsia"/>
          <w:sz w:val="24"/>
          <w:szCs w:val="24"/>
          <w:rPrChange w:id="588" w:author="夏灵芝" w:date="2015-11-11T14:56:00Z">
            <w:rPr>
              <w:rFonts w:hint="eastAsia"/>
            </w:rPr>
          </w:rPrChange>
        </w:rPr>
        <w:t>客户应提交相应的身份证明材料。若客户至</w:t>
      </w:r>
      <w:del w:id="589" w:author="夏灵芝" w:date="2015-11-11T16:50:00Z">
        <w:r w:rsidR="00C36B7A" w:rsidRPr="002B300E" w:rsidDel="00DA6815">
          <w:rPr>
            <w:rFonts w:ascii="宋体" w:hAnsi="宋体" w:hint="eastAsia"/>
            <w:sz w:val="24"/>
            <w:szCs w:val="24"/>
            <w:rPrChange w:id="590" w:author="夏灵芝" w:date="2015-11-11T14:56:00Z">
              <w:rPr>
                <w:rFonts w:hint="eastAsia"/>
              </w:rPr>
            </w:rPrChange>
          </w:rPr>
          <w:delText>我行</w:delText>
        </w:r>
      </w:del>
      <w:ins w:id="591" w:author="夏灵芝" w:date="2015-11-11T16:50:00Z">
        <w:r w:rsidR="00DA6815">
          <w:rPr>
            <w:rFonts w:ascii="宋体" w:hAnsi="宋体" w:hint="eastAsia"/>
            <w:sz w:val="24"/>
            <w:szCs w:val="24"/>
          </w:rPr>
          <w:t>本行</w:t>
        </w:r>
      </w:ins>
      <w:r w:rsidR="00C36B7A" w:rsidRPr="002B300E">
        <w:rPr>
          <w:rFonts w:ascii="宋体" w:hAnsi="宋体" w:hint="eastAsia"/>
          <w:sz w:val="24"/>
          <w:szCs w:val="24"/>
          <w:rPrChange w:id="592" w:author="夏灵芝" w:date="2015-11-11T14:56:00Z">
            <w:rPr>
              <w:rFonts w:hint="eastAsia"/>
            </w:rPr>
          </w:rPrChange>
        </w:rPr>
        <w:t>营业机构办理挂失业务，应</w:t>
      </w:r>
      <w:del w:id="593" w:author="夏灵芝" w:date="2015-11-12T09:18:00Z">
        <w:r w:rsidR="00C36B7A" w:rsidRPr="002B300E" w:rsidDel="00CD02CB">
          <w:rPr>
            <w:rFonts w:ascii="宋体" w:hAnsi="宋体" w:hint="eastAsia"/>
            <w:sz w:val="24"/>
            <w:szCs w:val="24"/>
            <w:rPrChange w:id="594" w:author="夏灵芝" w:date="2015-11-11T14:56:00Z">
              <w:rPr>
                <w:rFonts w:hint="eastAsia"/>
              </w:rPr>
            </w:rPrChange>
          </w:rPr>
          <w:delText>照</w:delText>
        </w:r>
      </w:del>
      <w:ins w:id="595" w:author="夏灵芝" w:date="2015-11-12T09:18:00Z">
        <w:r w:rsidR="00CD02CB">
          <w:rPr>
            <w:rFonts w:ascii="宋体" w:hAnsi="宋体" w:hint="eastAsia"/>
            <w:sz w:val="24"/>
            <w:szCs w:val="24"/>
          </w:rPr>
          <w:t>按照</w:t>
        </w:r>
      </w:ins>
      <w:r w:rsidR="00C36B7A" w:rsidRPr="002B300E">
        <w:rPr>
          <w:rFonts w:ascii="宋体" w:hAnsi="宋体" w:hint="eastAsia"/>
          <w:sz w:val="24"/>
          <w:szCs w:val="24"/>
          <w:rPrChange w:id="596" w:author="夏灵芝" w:date="2015-11-11T14:56:00Z">
            <w:rPr>
              <w:rFonts w:hint="eastAsia"/>
            </w:rPr>
          </w:rPrChange>
        </w:rPr>
        <w:t>本行个人银行卡挂失业务的相关处理规定办理。电子账户不得办理挂失新开业务。</w:t>
      </w:r>
    </w:p>
    <w:p w:rsidR="00C36B7A" w:rsidRPr="002B300E" w:rsidRDefault="00EC4684" w:rsidP="002B300E">
      <w:pPr>
        <w:spacing w:line="360" w:lineRule="auto"/>
        <w:ind w:firstLineChars="200" w:firstLine="482"/>
        <w:rPr>
          <w:rFonts w:ascii="宋体" w:hAnsi="宋体"/>
          <w:sz w:val="24"/>
          <w:szCs w:val="24"/>
          <w:rPrChange w:id="597" w:author="夏灵芝" w:date="2015-11-11T14:56:00Z">
            <w:rPr/>
          </w:rPrChange>
        </w:rPr>
        <w:pPrChange w:id="598" w:author="夏灵芝" w:date="2015-11-11T15:00:00Z">
          <w:pPr>
            <w:pStyle w:val="a3"/>
            <w:ind w:firstLineChars="0"/>
            <w:jc w:val="left"/>
          </w:pPr>
        </w:pPrChange>
      </w:pPr>
      <w:r w:rsidRPr="002B300E">
        <w:rPr>
          <w:rFonts w:ascii="宋体" w:hAnsi="宋体" w:hint="eastAsia"/>
          <w:b/>
          <w:sz w:val="24"/>
          <w:szCs w:val="24"/>
          <w:rPrChange w:id="599" w:author="夏灵芝" w:date="2015-11-11T15:00:00Z">
            <w:rPr>
              <w:rFonts w:hint="eastAsia"/>
            </w:rPr>
          </w:rPrChange>
        </w:rPr>
        <w:t>第三十条</w:t>
      </w:r>
      <w:r w:rsidRPr="002B300E">
        <w:rPr>
          <w:rFonts w:ascii="宋体" w:hAnsi="宋体" w:hint="eastAsia"/>
          <w:sz w:val="24"/>
          <w:szCs w:val="24"/>
          <w:rPrChange w:id="600" w:author="夏灵芝" w:date="2015-11-11T14:56:00Z">
            <w:rPr>
              <w:rFonts w:hint="eastAsia"/>
            </w:rPr>
          </w:rPrChange>
        </w:rPr>
        <w:t xml:space="preserve"> </w:t>
      </w:r>
      <w:del w:id="601" w:author="夏灵芝" w:date="2015-11-11T14:58:00Z">
        <w:r w:rsidR="000C02BD" w:rsidRPr="002B300E" w:rsidDel="002B300E">
          <w:rPr>
            <w:rFonts w:ascii="宋体" w:hAnsi="宋体" w:hint="eastAsia"/>
            <w:sz w:val="24"/>
            <w:szCs w:val="24"/>
            <w:rPrChange w:id="602" w:author="夏灵芝" w:date="2015-11-11T14:56:00Z">
              <w:rPr>
                <w:rFonts w:hint="eastAsia"/>
              </w:rPr>
            </w:rPrChange>
          </w:rPr>
          <w:delText xml:space="preserve"> </w:delText>
        </w:r>
      </w:del>
      <w:r w:rsidR="00C36B7A" w:rsidRPr="002B300E">
        <w:rPr>
          <w:rFonts w:ascii="宋体" w:hAnsi="宋体" w:hint="eastAsia"/>
          <w:sz w:val="24"/>
          <w:szCs w:val="24"/>
          <w:rPrChange w:id="603" w:author="夏灵芝" w:date="2015-11-11T14:56:00Z">
            <w:rPr>
              <w:rFonts w:hint="eastAsia"/>
            </w:rPr>
          </w:rPrChange>
        </w:rPr>
        <w:t>电子账户的资金来源和资金转出均为</w:t>
      </w:r>
      <w:r w:rsidR="00FC67B0" w:rsidRPr="002B300E">
        <w:rPr>
          <w:rFonts w:ascii="宋体" w:hAnsi="宋体" w:hint="eastAsia"/>
          <w:sz w:val="24"/>
          <w:szCs w:val="24"/>
          <w:rPrChange w:id="604" w:author="夏灵芝" w:date="2015-11-11T14:56:00Z">
            <w:rPr>
              <w:rFonts w:hint="eastAsia"/>
            </w:rPr>
          </w:rPrChange>
        </w:rPr>
        <w:t>已经</w:t>
      </w:r>
      <w:r w:rsidR="00C36B7A" w:rsidRPr="002B300E">
        <w:rPr>
          <w:rFonts w:ascii="宋体" w:hAnsi="宋体" w:hint="eastAsia"/>
          <w:sz w:val="24"/>
          <w:szCs w:val="24"/>
          <w:rPrChange w:id="605" w:author="夏灵芝" w:date="2015-11-11T14:56:00Z">
            <w:rPr>
              <w:rFonts w:hint="eastAsia"/>
            </w:rPr>
          </w:rPrChange>
        </w:rPr>
        <w:t>确认的绑定账户，即资金从绑定账户转入电子账户后只允许资金转出至绑定账户。</w:t>
      </w:r>
      <w:r w:rsidR="004860E1" w:rsidRPr="002B300E">
        <w:rPr>
          <w:rFonts w:ascii="宋体" w:hAnsi="宋体" w:hint="eastAsia"/>
          <w:sz w:val="24"/>
          <w:szCs w:val="24"/>
          <w:rPrChange w:id="606" w:author="夏灵芝" w:date="2015-11-11T14:56:00Z">
            <w:rPr>
              <w:rFonts w:hint="eastAsia"/>
            </w:rPr>
          </w:rPrChange>
        </w:rPr>
        <w:t>资金转入账户允许为多个，资金转出账户只允许为一个。</w:t>
      </w:r>
    </w:p>
    <w:p w:rsidR="00C36B7A" w:rsidRPr="002B300E" w:rsidRDefault="00EC4684" w:rsidP="002B300E">
      <w:pPr>
        <w:spacing w:line="360" w:lineRule="auto"/>
        <w:ind w:firstLineChars="200" w:firstLine="482"/>
        <w:rPr>
          <w:rFonts w:ascii="宋体" w:hAnsi="宋体"/>
          <w:sz w:val="24"/>
          <w:szCs w:val="24"/>
          <w:rPrChange w:id="607" w:author="夏灵芝" w:date="2015-11-11T14:56:00Z">
            <w:rPr/>
          </w:rPrChange>
        </w:rPr>
        <w:pPrChange w:id="608" w:author="夏灵芝" w:date="2015-11-11T15:00:00Z">
          <w:pPr>
            <w:pStyle w:val="a3"/>
            <w:ind w:firstLineChars="0"/>
            <w:jc w:val="left"/>
          </w:pPr>
        </w:pPrChange>
      </w:pPr>
      <w:r w:rsidRPr="002B300E">
        <w:rPr>
          <w:rFonts w:ascii="宋体" w:hAnsi="宋体" w:hint="eastAsia"/>
          <w:b/>
          <w:sz w:val="24"/>
          <w:szCs w:val="24"/>
          <w:rPrChange w:id="609" w:author="夏灵芝" w:date="2015-11-11T15:00:00Z">
            <w:rPr>
              <w:rFonts w:hint="eastAsia"/>
            </w:rPr>
          </w:rPrChange>
        </w:rPr>
        <w:t>第三十一条</w:t>
      </w:r>
      <w:r w:rsidRPr="002B300E">
        <w:rPr>
          <w:rFonts w:ascii="宋体" w:hAnsi="宋体" w:hint="eastAsia"/>
          <w:sz w:val="24"/>
          <w:szCs w:val="24"/>
          <w:rPrChange w:id="610" w:author="夏灵芝" w:date="2015-11-11T14:56:00Z">
            <w:rPr>
              <w:rFonts w:hint="eastAsia"/>
            </w:rPr>
          </w:rPrChange>
        </w:rPr>
        <w:t xml:space="preserve"> </w:t>
      </w:r>
      <w:del w:id="611" w:author="夏灵芝" w:date="2015-11-11T14:58:00Z">
        <w:r w:rsidR="000C02BD" w:rsidRPr="002B300E" w:rsidDel="002B300E">
          <w:rPr>
            <w:rFonts w:ascii="宋体" w:hAnsi="宋体" w:hint="eastAsia"/>
            <w:sz w:val="24"/>
            <w:szCs w:val="24"/>
            <w:rPrChange w:id="612" w:author="夏灵芝" w:date="2015-11-11T14:56:00Z">
              <w:rPr>
                <w:rFonts w:hint="eastAsia"/>
              </w:rPr>
            </w:rPrChange>
          </w:rPr>
          <w:delText xml:space="preserve"> </w:delText>
        </w:r>
      </w:del>
      <w:r w:rsidR="00390509" w:rsidRPr="002B300E">
        <w:rPr>
          <w:rFonts w:ascii="宋体" w:hAnsi="宋体" w:hint="eastAsia"/>
          <w:sz w:val="24"/>
          <w:szCs w:val="24"/>
          <w:rPrChange w:id="613" w:author="夏灵芝" w:date="2015-11-11T14:56:00Z">
            <w:rPr>
              <w:rFonts w:hint="eastAsia"/>
            </w:rPr>
          </w:rPrChange>
        </w:rPr>
        <w:t>电子账户的绑定卡变更、密码重置、</w:t>
      </w:r>
      <w:r w:rsidR="00FC67B0" w:rsidRPr="002B300E">
        <w:rPr>
          <w:rFonts w:ascii="宋体" w:hAnsi="宋体" w:hint="eastAsia"/>
          <w:sz w:val="24"/>
          <w:szCs w:val="24"/>
          <w:rPrChange w:id="614" w:author="夏灵芝" w:date="2015-11-11T14:56:00Z">
            <w:rPr>
              <w:rFonts w:hint="eastAsia"/>
            </w:rPr>
          </w:rPrChange>
        </w:rPr>
        <w:t>手机号变更、</w:t>
      </w:r>
      <w:r w:rsidR="00390509" w:rsidRPr="002B300E">
        <w:rPr>
          <w:rFonts w:ascii="宋体" w:hAnsi="宋体" w:hint="eastAsia"/>
          <w:sz w:val="24"/>
          <w:szCs w:val="24"/>
          <w:rPrChange w:id="615" w:author="夏灵芝" w:date="2015-11-11T14:56:00Z">
            <w:rPr>
              <w:rFonts w:hint="eastAsia"/>
            </w:rPr>
          </w:rPrChange>
        </w:rPr>
        <w:t>账户销户等高风险业务，除需要验证客户电子账户交易密码外，还需通过上传影像资料等方式</w:t>
      </w:r>
      <w:r w:rsidR="008E5411" w:rsidRPr="002B300E">
        <w:rPr>
          <w:rFonts w:ascii="宋体" w:hAnsi="宋体" w:hint="eastAsia"/>
          <w:sz w:val="24"/>
          <w:szCs w:val="24"/>
          <w:rPrChange w:id="616" w:author="夏灵芝" w:date="2015-11-11T14:56:00Z">
            <w:rPr>
              <w:rFonts w:hint="eastAsia"/>
            </w:rPr>
          </w:rPrChange>
        </w:rPr>
        <w:t>在确认客户身份及真实意愿后办理。</w:t>
      </w:r>
    </w:p>
    <w:p w:rsidR="00202B75" w:rsidRPr="002B300E" w:rsidRDefault="00202B75" w:rsidP="002B300E">
      <w:pPr>
        <w:spacing w:line="360" w:lineRule="auto"/>
        <w:ind w:firstLineChars="200" w:firstLine="480"/>
        <w:rPr>
          <w:rFonts w:ascii="宋体" w:hAnsi="宋体"/>
          <w:sz w:val="24"/>
          <w:szCs w:val="24"/>
          <w:rPrChange w:id="617" w:author="夏灵芝" w:date="2015-11-11T14:56:00Z">
            <w:rPr/>
          </w:rPrChange>
        </w:rPr>
        <w:pPrChange w:id="618" w:author="夏灵芝" w:date="2015-11-11T14:56:00Z">
          <w:pPr>
            <w:pStyle w:val="a3"/>
            <w:ind w:left="1560" w:firstLineChars="0" w:firstLine="0"/>
            <w:jc w:val="left"/>
          </w:pPr>
        </w:pPrChange>
      </w:pPr>
    </w:p>
    <w:p w:rsidR="00677BAC" w:rsidRPr="002B300E" w:rsidDel="002B300E" w:rsidRDefault="002B300E" w:rsidP="002B300E">
      <w:pPr>
        <w:numPr>
          <w:numberingChange w:id="619" w:author="夏灵芝" w:date="2015-11-11T14:54:00Z" w:original="第%1:5:11:章"/>
        </w:numPr>
        <w:spacing w:line="360" w:lineRule="auto"/>
        <w:jc w:val="center"/>
        <w:rPr>
          <w:del w:id="620" w:author="夏灵芝" w:date="2015-11-11T14:55:00Z"/>
          <w:rFonts w:ascii="黑体" w:eastAsia="黑体" w:hAnsi="宋体" w:hint="eastAsia"/>
          <w:sz w:val="24"/>
          <w:szCs w:val="24"/>
          <w:rPrChange w:id="621" w:author="夏灵芝" w:date="2015-11-11T14:57:00Z">
            <w:rPr>
              <w:del w:id="622" w:author="夏灵芝" w:date="2015-11-11T14:55:00Z"/>
            </w:rPr>
          </w:rPrChange>
        </w:rPr>
        <w:pPrChange w:id="623" w:author="夏灵芝" w:date="2015-11-11T14:57:00Z">
          <w:pPr>
            <w:pStyle w:val="a3"/>
            <w:ind w:firstLineChars="0" w:firstLine="0"/>
            <w:jc w:val="center"/>
          </w:pPr>
        </w:pPrChange>
      </w:pPr>
      <w:ins w:id="624" w:author="夏灵芝" w:date="2015-11-11T14:55:00Z">
        <w:r w:rsidRPr="002B300E">
          <w:rPr>
            <w:rFonts w:ascii="黑体" w:eastAsia="黑体" w:hAnsi="宋体" w:hint="eastAsia"/>
            <w:sz w:val="24"/>
            <w:szCs w:val="24"/>
            <w:rPrChange w:id="625" w:author="夏灵芝" w:date="2015-11-11T14:57:00Z">
              <w:rPr>
                <w:rFonts w:hint="eastAsia"/>
              </w:rPr>
            </w:rPrChange>
          </w:rPr>
          <w:t>第五章</w:t>
        </w:r>
        <w:r w:rsidRPr="002B300E">
          <w:rPr>
            <w:rFonts w:ascii="黑体" w:eastAsia="黑体" w:hAnsi="宋体" w:hint="eastAsia"/>
            <w:sz w:val="24"/>
            <w:szCs w:val="24"/>
            <w:rPrChange w:id="626" w:author="夏灵芝" w:date="2015-11-11T14:57:00Z">
              <w:rPr>
                <w:rFonts w:hint="eastAsia"/>
              </w:rPr>
            </w:rPrChange>
          </w:rPr>
          <w:t xml:space="preserve">  </w:t>
        </w:r>
      </w:ins>
      <w:r w:rsidR="00677BAC" w:rsidRPr="002B300E">
        <w:rPr>
          <w:rFonts w:ascii="黑体" w:eastAsia="黑体" w:hAnsi="宋体" w:hint="eastAsia"/>
          <w:sz w:val="24"/>
          <w:szCs w:val="24"/>
          <w:rPrChange w:id="627" w:author="夏灵芝" w:date="2015-11-11T14:57:00Z">
            <w:rPr>
              <w:rFonts w:hint="eastAsia"/>
            </w:rPr>
          </w:rPrChange>
        </w:rPr>
        <w:t>电子账户的管理</w:t>
      </w:r>
    </w:p>
    <w:p w:rsidR="00AF544B" w:rsidRPr="002B300E" w:rsidRDefault="00AF544B" w:rsidP="002B300E">
      <w:pPr>
        <w:spacing w:line="360" w:lineRule="auto"/>
        <w:jc w:val="center"/>
        <w:rPr>
          <w:rFonts w:ascii="黑体" w:eastAsia="黑体" w:hAnsi="宋体" w:hint="eastAsia"/>
          <w:sz w:val="24"/>
          <w:szCs w:val="24"/>
          <w:rPrChange w:id="628" w:author="夏灵芝" w:date="2015-11-11T14:57:00Z">
            <w:rPr>
              <w:rFonts w:hint="eastAsia"/>
            </w:rPr>
          </w:rPrChange>
        </w:rPr>
        <w:pPrChange w:id="629" w:author="夏灵芝" w:date="2015-11-11T14:57:00Z">
          <w:pPr>
            <w:pStyle w:val="a3"/>
            <w:ind w:left="720" w:firstLineChars="0" w:firstLine="0"/>
          </w:pPr>
        </w:pPrChange>
      </w:pPr>
    </w:p>
    <w:p w:rsidR="008B1370" w:rsidRPr="002B300E" w:rsidRDefault="00EC4684" w:rsidP="002B300E">
      <w:pPr>
        <w:spacing w:line="360" w:lineRule="auto"/>
        <w:ind w:firstLineChars="200" w:firstLine="482"/>
        <w:rPr>
          <w:rFonts w:ascii="宋体" w:hAnsi="宋体"/>
          <w:sz w:val="24"/>
          <w:szCs w:val="24"/>
          <w:rPrChange w:id="630" w:author="夏灵芝" w:date="2015-11-11T14:56:00Z">
            <w:rPr/>
          </w:rPrChange>
        </w:rPr>
        <w:pPrChange w:id="631" w:author="夏灵芝" w:date="2015-11-11T15:00:00Z">
          <w:pPr>
            <w:pStyle w:val="a3"/>
            <w:ind w:firstLineChars="0"/>
            <w:jc w:val="left"/>
          </w:pPr>
        </w:pPrChange>
      </w:pPr>
      <w:r w:rsidRPr="002B300E">
        <w:rPr>
          <w:rFonts w:ascii="宋体" w:hAnsi="宋体" w:hint="eastAsia"/>
          <w:b/>
          <w:sz w:val="24"/>
          <w:szCs w:val="24"/>
          <w:rPrChange w:id="632" w:author="夏灵芝" w:date="2015-11-11T15:00:00Z">
            <w:rPr>
              <w:rFonts w:hint="eastAsia"/>
            </w:rPr>
          </w:rPrChange>
        </w:rPr>
        <w:t>第三十二条</w:t>
      </w:r>
      <w:r w:rsidRPr="002B300E">
        <w:rPr>
          <w:rFonts w:ascii="宋体" w:hAnsi="宋体" w:hint="eastAsia"/>
          <w:sz w:val="24"/>
          <w:szCs w:val="24"/>
          <w:rPrChange w:id="633" w:author="夏灵芝" w:date="2015-11-11T14:56:00Z">
            <w:rPr>
              <w:rFonts w:hint="eastAsia"/>
            </w:rPr>
          </w:rPrChange>
        </w:rPr>
        <w:t xml:space="preserve"> </w:t>
      </w:r>
      <w:del w:id="634" w:author="夏灵芝" w:date="2015-11-11T14:58:00Z">
        <w:r w:rsidR="000C02BD" w:rsidRPr="002B300E" w:rsidDel="002B300E">
          <w:rPr>
            <w:rFonts w:ascii="宋体" w:hAnsi="宋体" w:hint="eastAsia"/>
            <w:sz w:val="24"/>
            <w:szCs w:val="24"/>
            <w:rPrChange w:id="635" w:author="夏灵芝" w:date="2015-11-11T14:56:00Z">
              <w:rPr>
                <w:rFonts w:hint="eastAsia"/>
              </w:rPr>
            </w:rPrChange>
          </w:rPr>
          <w:delText xml:space="preserve"> </w:delText>
        </w:r>
      </w:del>
      <w:r w:rsidR="008B1370" w:rsidRPr="002B300E">
        <w:rPr>
          <w:rFonts w:ascii="宋体" w:hAnsi="宋体" w:hint="eastAsia"/>
          <w:sz w:val="24"/>
          <w:szCs w:val="24"/>
          <w:rPrChange w:id="636" w:author="夏灵芝" w:date="2015-11-11T14:56:00Z">
            <w:rPr>
              <w:rFonts w:hint="eastAsia"/>
            </w:rPr>
          </w:rPrChange>
        </w:rPr>
        <w:t>涉及电子账户的相关管理工作遵循谁拓展、谁管理、谁受益的原则。各分行可根据自身业务发展情况确定本分行是否开展电子账户相关业务。电子账户在开立时应指定账户所归属的机构。根据业务场景的不同，账户归属机构可由客户自行在开通此项业务的分行选择或由总行统一指定。</w:t>
      </w:r>
    </w:p>
    <w:p w:rsidR="008B1370" w:rsidRPr="002B300E" w:rsidRDefault="00EC4684" w:rsidP="002B300E">
      <w:pPr>
        <w:spacing w:line="360" w:lineRule="auto"/>
        <w:ind w:firstLineChars="200" w:firstLine="482"/>
        <w:rPr>
          <w:rFonts w:ascii="宋体" w:hAnsi="宋体"/>
          <w:sz w:val="24"/>
          <w:szCs w:val="24"/>
          <w:rPrChange w:id="637" w:author="夏灵芝" w:date="2015-11-11T14:56:00Z">
            <w:rPr/>
          </w:rPrChange>
        </w:rPr>
        <w:pPrChange w:id="638" w:author="夏灵芝" w:date="2015-11-11T15:00:00Z">
          <w:pPr>
            <w:pStyle w:val="a3"/>
            <w:ind w:firstLineChars="0"/>
            <w:jc w:val="left"/>
          </w:pPr>
        </w:pPrChange>
      </w:pPr>
      <w:r w:rsidRPr="002B300E">
        <w:rPr>
          <w:rFonts w:ascii="宋体" w:hAnsi="宋体" w:hint="eastAsia"/>
          <w:b/>
          <w:sz w:val="24"/>
          <w:szCs w:val="24"/>
          <w:rPrChange w:id="639" w:author="夏灵芝" w:date="2015-11-11T15:00:00Z">
            <w:rPr>
              <w:rFonts w:hint="eastAsia"/>
            </w:rPr>
          </w:rPrChange>
        </w:rPr>
        <w:t>第三十三条</w:t>
      </w:r>
      <w:r w:rsidRPr="002B300E">
        <w:rPr>
          <w:rFonts w:ascii="宋体" w:hAnsi="宋体" w:hint="eastAsia"/>
          <w:sz w:val="24"/>
          <w:szCs w:val="24"/>
          <w:rPrChange w:id="640" w:author="夏灵芝" w:date="2015-11-11T14:56:00Z">
            <w:rPr>
              <w:rFonts w:hint="eastAsia"/>
            </w:rPr>
          </w:rPrChange>
        </w:rPr>
        <w:t xml:space="preserve"> </w:t>
      </w:r>
      <w:del w:id="641" w:author="夏灵芝" w:date="2015-11-11T14:58:00Z">
        <w:r w:rsidR="000C02BD" w:rsidRPr="002B300E" w:rsidDel="002B300E">
          <w:rPr>
            <w:rFonts w:ascii="宋体" w:hAnsi="宋体" w:hint="eastAsia"/>
            <w:sz w:val="24"/>
            <w:szCs w:val="24"/>
            <w:rPrChange w:id="642" w:author="夏灵芝" w:date="2015-11-11T14:56:00Z">
              <w:rPr>
                <w:rFonts w:hint="eastAsia"/>
              </w:rPr>
            </w:rPrChange>
          </w:rPr>
          <w:delText xml:space="preserve"> </w:delText>
        </w:r>
      </w:del>
      <w:r w:rsidR="008B1370" w:rsidRPr="002B300E">
        <w:rPr>
          <w:rFonts w:ascii="宋体" w:hAnsi="宋体" w:hint="eastAsia"/>
          <w:sz w:val="24"/>
          <w:szCs w:val="24"/>
          <w:rPrChange w:id="643" w:author="夏灵芝" w:date="2015-11-11T14:56:00Z">
            <w:rPr>
              <w:rFonts w:hint="eastAsia"/>
            </w:rPr>
          </w:rPrChange>
        </w:rPr>
        <w:t>对于申请开通电子账户业务的分行，应向总行</w:t>
      </w:r>
      <w:r w:rsidRPr="002B300E">
        <w:rPr>
          <w:rFonts w:ascii="宋体" w:hAnsi="宋体" w:hint="eastAsia"/>
          <w:sz w:val="24"/>
          <w:szCs w:val="24"/>
          <w:rPrChange w:id="644" w:author="夏灵芝" w:date="2015-11-11T14:56:00Z">
            <w:rPr>
              <w:rFonts w:hint="eastAsia"/>
            </w:rPr>
          </w:rPrChange>
        </w:rPr>
        <w:t>电子银行部</w:t>
      </w:r>
      <w:r w:rsidR="008B1370" w:rsidRPr="002B300E">
        <w:rPr>
          <w:rFonts w:ascii="宋体" w:hAnsi="宋体" w:hint="eastAsia"/>
          <w:sz w:val="24"/>
          <w:szCs w:val="24"/>
          <w:rPrChange w:id="645" w:author="夏灵芝" w:date="2015-11-11T14:56:00Z">
            <w:rPr>
              <w:rFonts w:hint="eastAsia"/>
            </w:rPr>
          </w:rPrChange>
        </w:rPr>
        <w:t>提出书面申请，申请材料内容包括分行业务开展范围</w:t>
      </w:r>
      <w:del w:id="646" w:author="夏灵芝" w:date="2015-11-12T09:19:00Z">
        <w:r w:rsidR="008B1370" w:rsidRPr="002B300E" w:rsidDel="00CD02CB">
          <w:rPr>
            <w:rFonts w:ascii="宋体" w:hAnsi="宋体" w:hint="eastAsia"/>
            <w:sz w:val="24"/>
            <w:szCs w:val="24"/>
            <w:rPrChange w:id="647" w:author="夏灵芝" w:date="2015-11-11T14:56:00Z">
              <w:rPr>
                <w:rFonts w:hint="eastAsia"/>
              </w:rPr>
            </w:rPrChange>
          </w:rPr>
          <w:delText>，</w:delText>
        </w:r>
      </w:del>
      <w:ins w:id="648" w:author="夏灵芝" w:date="2015-11-12T09:19:00Z">
        <w:r w:rsidR="00CD02CB">
          <w:rPr>
            <w:rFonts w:ascii="宋体" w:hAnsi="宋体" w:hint="eastAsia"/>
            <w:sz w:val="24"/>
            <w:szCs w:val="24"/>
          </w:rPr>
          <w:t>、</w:t>
        </w:r>
      </w:ins>
      <w:r w:rsidR="008B1370" w:rsidRPr="002B300E">
        <w:rPr>
          <w:rFonts w:ascii="宋体" w:hAnsi="宋体" w:hint="eastAsia"/>
          <w:sz w:val="24"/>
          <w:szCs w:val="24"/>
          <w:rPrChange w:id="649" w:author="夏灵芝" w:date="2015-11-11T14:56:00Z">
            <w:rPr>
              <w:rFonts w:hint="eastAsia"/>
            </w:rPr>
          </w:rPrChange>
        </w:rPr>
        <w:t>分行业务归口管理部门</w:t>
      </w:r>
      <w:del w:id="650" w:author="夏灵芝" w:date="2015-11-12T09:19:00Z">
        <w:r w:rsidR="008B1370" w:rsidRPr="002B300E" w:rsidDel="00CD02CB">
          <w:rPr>
            <w:rFonts w:ascii="宋体" w:hAnsi="宋体" w:hint="eastAsia"/>
            <w:sz w:val="24"/>
            <w:szCs w:val="24"/>
            <w:rPrChange w:id="651" w:author="夏灵芝" w:date="2015-11-11T14:56:00Z">
              <w:rPr>
                <w:rFonts w:hint="eastAsia"/>
              </w:rPr>
            </w:rPrChange>
          </w:rPr>
          <w:delText>，</w:delText>
        </w:r>
      </w:del>
      <w:ins w:id="652" w:author="夏灵芝" w:date="2015-11-12T09:19:00Z">
        <w:r w:rsidR="00CD02CB">
          <w:rPr>
            <w:rFonts w:ascii="宋体" w:hAnsi="宋体" w:hint="eastAsia"/>
            <w:sz w:val="24"/>
            <w:szCs w:val="24"/>
          </w:rPr>
          <w:t>、</w:t>
        </w:r>
      </w:ins>
      <w:r w:rsidR="008B1370" w:rsidRPr="002B300E">
        <w:rPr>
          <w:rFonts w:ascii="宋体" w:hAnsi="宋体" w:hint="eastAsia"/>
          <w:sz w:val="24"/>
          <w:szCs w:val="24"/>
          <w:rPrChange w:id="653" w:author="夏灵芝" w:date="2015-11-11T14:56:00Z">
            <w:rPr>
              <w:rFonts w:hint="eastAsia"/>
            </w:rPr>
          </w:rPrChange>
        </w:rPr>
        <w:t>业务联系人</w:t>
      </w:r>
      <w:del w:id="654" w:author="夏灵芝" w:date="2015-11-12T09:19:00Z">
        <w:r w:rsidR="008B1370" w:rsidRPr="002B300E" w:rsidDel="00CD02CB">
          <w:rPr>
            <w:rFonts w:ascii="宋体" w:hAnsi="宋体" w:hint="eastAsia"/>
            <w:sz w:val="24"/>
            <w:szCs w:val="24"/>
            <w:rPrChange w:id="655" w:author="夏灵芝" w:date="2015-11-11T14:56:00Z">
              <w:rPr>
                <w:rFonts w:hint="eastAsia"/>
              </w:rPr>
            </w:rPrChange>
          </w:rPr>
          <w:delText>，</w:delText>
        </w:r>
      </w:del>
      <w:ins w:id="656" w:author="夏灵芝" w:date="2015-11-12T09:19:00Z">
        <w:r w:rsidR="00CD02CB">
          <w:rPr>
            <w:rFonts w:ascii="宋体" w:hAnsi="宋体" w:hint="eastAsia"/>
            <w:sz w:val="24"/>
            <w:szCs w:val="24"/>
          </w:rPr>
          <w:t>、</w:t>
        </w:r>
      </w:ins>
      <w:r w:rsidR="008B1370" w:rsidRPr="002B300E">
        <w:rPr>
          <w:rFonts w:ascii="宋体" w:hAnsi="宋体" w:hint="eastAsia"/>
          <w:sz w:val="24"/>
          <w:szCs w:val="24"/>
          <w:rPrChange w:id="657" w:author="夏灵芝" w:date="2015-11-11T14:56:00Z">
            <w:rPr>
              <w:rFonts w:hint="eastAsia"/>
            </w:rPr>
          </w:rPrChange>
        </w:rPr>
        <w:t>分行相关业务管理制度等，经总行审批后方可开展相关业务。已开通电子账户业务的分行，负责辖内电子账户</w:t>
      </w:r>
      <w:r w:rsidR="00DA20F8" w:rsidRPr="002B300E">
        <w:rPr>
          <w:rFonts w:ascii="宋体" w:hAnsi="宋体" w:hint="eastAsia"/>
          <w:sz w:val="24"/>
          <w:szCs w:val="24"/>
          <w:rPrChange w:id="658" w:author="夏灵芝" w:date="2015-11-11T14:56:00Z">
            <w:rPr>
              <w:rFonts w:hint="eastAsia"/>
            </w:rPr>
          </w:rPrChange>
        </w:rPr>
        <w:t>的客户管理、</w:t>
      </w:r>
      <w:r w:rsidR="008B1370" w:rsidRPr="002B300E">
        <w:rPr>
          <w:rFonts w:ascii="宋体" w:hAnsi="宋体" w:hint="eastAsia"/>
          <w:sz w:val="24"/>
          <w:szCs w:val="24"/>
          <w:rPrChange w:id="659" w:author="夏灵芝" w:date="2015-11-11T14:56:00Z">
            <w:rPr>
              <w:rFonts w:hint="eastAsia"/>
            </w:rPr>
          </w:rPrChange>
        </w:rPr>
        <w:t>清算对账、差错处理、数据报送、投诉处理等相关工作。</w:t>
      </w:r>
    </w:p>
    <w:p w:rsidR="008B1370" w:rsidRPr="002B300E" w:rsidRDefault="00EC4684" w:rsidP="002B300E">
      <w:pPr>
        <w:spacing w:line="360" w:lineRule="auto"/>
        <w:ind w:firstLineChars="200" w:firstLine="482"/>
        <w:rPr>
          <w:rFonts w:ascii="宋体" w:hAnsi="宋体"/>
          <w:sz w:val="24"/>
          <w:szCs w:val="24"/>
          <w:rPrChange w:id="660" w:author="夏灵芝" w:date="2015-11-11T14:56:00Z">
            <w:rPr/>
          </w:rPrChange>
        </w:rPr>
        <w:pPrChange w:id="661" w:author="夏灵芝" w:date="2015-11-11T15:00:00Z">
          <w:pPr>
            <w:pStyle w:val="a3"/>
            <w:ind w:firstLineChars="0"/>
            <w:jc w:val="left"/>
          </w:pPr>
        </w:pPrChange>
      </w:pPr>
      <w:r w:rsidRPr="002B300E">
        <w:rPr>
          <w:rFonts w:ascii="宋体" w:hAnsi="宋体" w:hint="eastAsia"/>
          <w:b/>
          <w:sz w:val="24"/>
          <w:szCs w:val="24"/>
          <w:rPrChange w:id="662" w:author="夏灵芝" w:date="2015-11-11T15:00:00Z">
            <w:rPr>
              <w:rFonts w:hint="eastAsia"/>
            </w:rPr>
          </w:rPrChange>
        </w:rPr>
        <w:t>第三十四条</w:t>
      </w:r>
      <w:r w:rsidRPr="002B300E">
        <w:rPr>
          <w:rFonts w:ascii="宋体" w:hAnsi="宋体" w:hint="eastAsia"/>
          <w:sz w:val="24"/>
          <w:szCs w:val="24"/>
          <w:rPrChange w:id="663" w:author="夏灵芝" w:date="2015-11-11T14:56:00Z">
            <w:rPr>
              <w:rFonts w:hint="eastAsia"/>
            </w:rPr>
          </w:rPrChange>
        </w:rPr>
        <w:t xml:space="preserve"> </w:t>
      </w:r>
      <w:del w:id="664" w:author="夏灵芝" w:date="2015-11-11T14:58:00Z">
        <w:r w:rsidR="000C02BD" w:rsidRPr="002B300E" w:rsidDel="002B300E">
          <w:rPr>
            <w:rFonts w:ascii="宋体" w:hAnsi="宋体" w:hint="eastAsia"/>
            <w:sz w:val="24"/>
            <w:szCs w:val="24"/>
            <w:rPrChange w:id="665" w:author="夏灵芝" w:date="2015-11-11T14:56:00Z">
              <w:rPr>
                <w:rFonts w:hint="eastAsia"/>
              </w:rPr>
            </w:rPrChange>
          </w:rPr>
          <w:delText xml:space="preserve"> </w:delText>
        </w:r>
      </w:del>
      <w:r w:rsidR="008B1370" w:rsidRPr="002B300E">
        <w:rPr>
          <w:rFonts w:ascii="宋体" w:hAnsi="宋体" w:hint="eastAsia"/>
          <w:sz w:val="24"/>
          <w:szCs w:val="24"/>
          <w:rPrChange w:id="666" w:author="夏灵芝" w:date="2015-11-11T14:56:00Z">
            <w:rPr>
              <w:rFonts w:hint="eastAsia"/>
            </w:rPr>
          </w:rPrChange>
        </w:rPr>
        <w:t>对于未申请开通电子账户业务的分行，由总行统一进行电子账户业务的管理。</w:t>
      </w:r>
    </w:p>
    <w:p w:rsidR="00505B5D" w:rsidRPr="002B300E" w:rsidRDefault="00EC4684" w:rsidP="002B300E">
      <w:pPr>
        <w:spacing w:line="360" w:lineRule="auto"/>
        <w:ind w:firstLineChars="200" w:firstLine="482"/>
        <w:rPr>
          <w:rFonts w:ascii="宋体" w:hAnsi="宋体"/>
          <w:sz w:val="24"/>
          <w:szCs w:val="24"/>
          <w:rPrChange w:id="667" w:author="夏灵芝" w:date="2015-11-11T14:56:00Z">
            <w:rPr/>
          </w:rPrChange>
        </w:rPr>
        <w:pPrChange w:id="668" w:author="夏灵芝" w:date="2015-11-11T15:00:00Z">
          <w:pPr>
            <w:pStyle w:val="a3"/>
            <w:ind w:firstLineChars="0"/>
            <w:jc w:val="left"/>
          </w:pPr>
        </w:pPrChange>
      </w:pPr>
      <w:r w:rsidRPr="002B300E">
        <w:rPr>
          <w:rFonts w:ascii="宋体" w:hAnsi="宋体" w:hint="eastAsia"/>
          <w:b/>
          <w:sz w:val="24"/>
          <w:szCs w:val="24"/>
          <w:rPrChange w:id="669" w:author="夏灵芝" w:date="2015-11-11T15:00:00Z">
            <w:rPr>
              <w:rFonts w:hint="eastAsia"/>
            </w:rPr>
          </w:rPrChange>
        </w:rPr>
        <w:t>第三十五条</w:t>
      </w:r>
      <w:r w:rsidRPr="002B300E">
        <w:rPr>
          <w:rFonts w:ascii="宋体" w:hAnsi="宋体" w:hint="eastAsia"/>
          <w:sz w:val="24"/>
          <w:szCs w:val="24"/>
          <w:rPrChange w:id="670" w:author="夏灵芝" w:date="2015-11-11T14:56:00Z">
            <w:rPr>
              <w:rFonts w:hint="eastAsia"/>
            </w:rPr>
          </w:rPrChange>
        </w:rPr>
        <w:t xml:space="preserve"> </w:t>
      </w:r>
      <w:del w:id="671" w:author="夏灵芝" w:date="2015-11-11T14:58:00Z">
        <w:r w:rsidR="000C02BD" w:rsidRPr="002B300E" w:rsidDel="002B300E">
          <w:rPr>
            <w:rFonts w:ascii="宋体" w:hAnsi="宋体" w:hint="eastAsia"/>
            <w:sz w:val="24"/>
            <w:szCs w:val="24"/>
            <w:rPrChange w:id="672" w:author="夏灵芝" w:date="2015-11-11T14:56:00Z">
              <w:rPr>
                <w:rFonts w:hint="eastAsia"/>
              </w:rPr>
            </w:rPrChange>
          </w:rPr>
          <w:delText xml:space="preserve"> </w:delText>
        </w:r>
      </w:del>
      <w:r w:rsidR="00505B5D" w:rsidRPr="002B300E">
        <w:rPr>
          <w:rFonts w:ascii="宋体" w:hAnsi="宋体" w:hint="eastAsia"/>
          <w:sz w:val="24"/>
          <w:szCs w:val="24"/>
          <w:rPrChange w:id="673" w:author="夏灵芝" w:date="2015-11-11T14:56:00Z">
            <w:rPr>
              <w:rFonts w:hint="eastAsia"/>
            </w:rPr>
          </w:rPrChange>
        </w:rPr>
        <w:t>营业机构在受理有权机关查询、冻结、解冻存款人在本行的</w:t>
      </w:r>
      <w:r w:rsidR="002B2C09" w:rsidRPr="002B300E">
        <w:rPr>
          <w:rFonts w:ascii="宋体" w:hAnsi="宋体" w:hint="eastAsia"/>
          <w:sz w:val="24"/>
          <w:szCs w:val="24"/>
          <w:rPrChange w:id="674" w:author="夏灵芝" w:date="2015-11-11T14:56:00Z">
            <w:rPr>
              <w:rFonts w:hint="eastAsia"/>
            </w:rPr>
          </w:rPrChange>
        </w:rPr>
        <w:t>电子</w:t>
      </w:r>
      <w:r w:rsidR="00505B5D" w:rsidRPr="002B300E">
        <w:rPr>
          <w:rFonts w:ascii="宋体" w:hAnsi="宋体" w:hint="eastAsia"/>
          <w:sz w:val="24"/>
          <w:szCs w:val="24"/>
          <w:rPrChange w:id="675" w:author="夏灵芝" w:date="2015-11-11T14:56:00Z">
            <w:rPr>
              <w:rFonts w:hint="eastAsia"/>
            </w:rPr>
          </w:rPrChange>
        </w:rPr>
        <w:t>账户时，应按照《南京银行协助查询、冻结、扣划工作管理办法》执行。任何单位不得擅自查询、冻结和扣划存款人的存款（法律另有规定的除外）。</w:t>
      </w:r>
    </w:p>
    <w:p w:rsidR="007A082B" w:rsidRPr="002B300E" w:rsidRDefault="00EC4684" w:rsidP="002B300E">
      <w:pPr>
        <w:spacing w:line="360" w:lineRule="auto"/>
        <w:ind w:firstLineChars="200" w:firstLine="482"/>
        <w:rPr>
          <w:rFonts w:ascii="宋体" w:hAnsi="宋体"/>
          <w:sz w:val="24"/>
          <w:szCs w:val="24"/>
          <w:rPrChange w:id="676" w:author="夏灵芝" w:date="2015-11-11T14:56:00Z">
            <w:rPr/>
          </w:rPrChange>
        </w:rPr>
        <w:pPrChange w:id="677" w:author="夏灵芝" w:date="2015-11-11T15:00:00Z">
          <w:pPr>
            <w:pStyle w:val="a3"/>
            <w:ind w:firstLineChars="0"/>
            <w:jc w:val="left"/>
          </w:pPr>
        </w:pPrChange>
      </w:pPr>
      <w:r w:rsidRPr="002B300E">
        <w:rPr>
          <w:rFonts w:ascii="宋体" w:hAnsi="宋体" w:hint="eastAsia"/>
          <w:b/>
          <w:sz w:val="24"/>
          <w:szCs w:val="24"/>
          <w:rPrChange w:id="678" w:author="夏灵芝" w:date="2015-11-11T15:00:00Z">
            <w:rPr>
              <w:rFonts w:hint="eastAsia"/>
            </w:rPr>
          </w:rPrChange>
        </w:rPr>
        <w:t>第三十六条</w:t>
      </w:r>
      <w:r w:rsidRPr="002B300E">
        <w:rPr>
          <w:rFonts w:ascii="宋体" w:hAnsi="宋体" w:hint="eastAsia"/>
          <w:sz w:val="24"/>
          <w:szCs w:val="24"/>
          <w:rPrChange w:id="679" w:author="夏灵芝" w:date="2015-11-11T14:56:00Z">
            <w:rPr>
              <w:rFonts w:hint="eastAsia"/>
            </w:rPr>
          </w:rPrChange>
        </w:rPr>
        <w:t xml:space="preserve"> </w:t>
      </w:r>
      <w:del w:id="680" w:author="夏灵芝" w:date="2015-11-11T14:58:00Z">
        <w:r w:rsidR="000C02BD" w:rsidRPr="002B300E" w:rsidDel="002B300E">
          <w:rPr>
            <w:rFonts w:ascii="宋体" w:hAnsi="宋体" w:hint="eastAsia"/>
            <w:sz w:val="24"/>
            <w:szCs w:val="24"/>
            <w:rPrChange w:id="681" w:author="夏灵芝" w:date="2015-11-11T14:56:00Z">
              <w:rPr>
                <w:rFonts w:hint="eastAsia"/>
              </w:rPr>
            </w:rPrChange>
          </w:rPr>
          <w:delText xml:space="preserve"> </w:delText>
        </w:r>
      </w:del>
      <w:r w:rsidR="002B2C09" w:rsidRPr="002B300E">
        <w:rPr>
          <w:rFonts w:ascii="宋体" w:hAnsi="宋体" w:hint="eastAsia"/>
          <w:sz w:val="24"/>
          <w:szCs w:val="24"/>
          <w:rPrChange w:id="682" w:author="夏灵芝" w:date="2015-11-11T14:56:00Z">
            <w:rPr>
              <w:rFonts w:hint="eastAsia"/>
            </w:rPr>
          </w:rPrChange>
        </w:rPr>
        <w:t>电子账户相关的业绩考核以总行电子银行部规定的考核标准</w:t>
      </w:r>
      <w:r w:rsidR="002B2C09" w:rsidRPr="002B300E">
        <w:rPr>
          <w:rFonts w:ascii="宋体" w:hAnsi="宋体" w:hint="eastAsia"/>
          <w:sz w:val="24"/>
          <w:szCs w:val="24"/>
          <w:rPrChange w:id="683" w:author="夏灵芝" w:date="2015-11-11T14:56:00Z">
            <w:rPr>
              <w:rFonts w:hint="eastAsia"/>
            </w:rPr>
          </w:rPrChange>
        </w:rPr>
        <w:lastRenderedPageBreak/>
        <w:t>为准，对于未予以明确的考核指标，参照原有业绩考核方式处理。</w:t>
      </w:r>
    </w:p>
    <w:p w:rsidR="002B2C09" w:rsidRPr="002B300E" w:rsidRDefault="00EC4684" w:rsidP="002B300E">
      <w:pPr>
        <w:spacing w:line="360" w:lineRule="auto"/>
        <w:ind w:firstLineChars="200" w:firstLine="482"/>
        <w:rPr>
          <w:rFonts w:ascii="宋体" w:hAnsi="宋体"/>
          <w:sz w:val="24"/>
          <w:szCs w:val="24"/>
          <w:rPrChange w:id="684" w:author="夏灵芝" w:date="2015-11-11T14:56:00Z">
            <w:rPr/>
          </w:rPrChange>
        </w:rPr>
        <w:pPrChange w:id="685" w:author="夏灵芝" w:date="2015-11-11T15:00:00Z">
          <w:pPr>
            <w:pStyle w:val="a3"/>
            <w:ind w:firstLineChars="0"/>
            <w:jc w:val="left"/>
          </w:pPr>
        </w:pPrChange>
      </w:pPr>
      <w:r w:rsidRPr="002B300E">
        <w:rPr>
          <w:rFonts w:ascii="宋体" w:hAnsi="宋体" w:hint="eastAsia"/>
          <w:b/>
          <w:sz w:val="24"/>
          <w:szCs w:val="24"/>
          <w:rPrChange w:id="686" w:author="夏灵芝" w:date="2015-11-11T15:00:00Z">
            <w:rPr>
              <w:rFonts w:hint="eastAsia"/>
            </w:rPr>
          </w:rPrChange>
        </w:rPr>
        <w:t>第三十七条</w:t>
      </w:r>
      <w:r w:rsidRPr="002B300E">
        <w:rPr>
          <w:rFonts w:ascii="宋体" w:hAnsi="宋体" w:hint="eastAsia"/>
          <w:sz w:val="24"/>
          <w:szCs w:val="24"/>
          <w:rPrChange w:id="687" w:author="夏灵芝" w:date="2015-11-11T14:56:00Z">
            <w:rPr>
              <w:rFonts w:hint="eastAsia"/>
            </w:rPr>
          </w:rPrChange>
        </w:rPr>
        <w:t xml:space="preserve"> </w:t>
      </w:r>
      <w:del w:id="688" w:author="夏灵芝" w:date="2015-11-11T14:58:00Z">
        <w:r w:rsidR="000C02BD" w:rsidRPr="002B300E" w:rsidDel="002B300E">
          <w:rPr>
            <w:rFonts w:ascii="宋体" w:hAnsi="宋体" w:hint="eastAsia"/>
            <w:sz w:val="24"/>
            <w:szCs w:val="24"/>
            <w:rPrChange w:id="689" w:author="夏灵芝" w:date="2015-11-11T14:56:00Z">
              <w:rPr>
                <w:rFonts w:hint="eastAsia"/>
              </w:rPr>
            </w:rPrChange>
          </w:rPr>
          <w:delText xml:space="preserve"> </w:delText>
        </w:r>
      </w:del>
      <w:r w:rsidR="002B2C09" w:rsidRPr="002B300E">
        <w:rPr>
          <w:rFonts w:ascii="宋体" w:hAnsi="宋体" w:hint="eastAsia"/>
          <w:sz w:val="24"/>
          <w:szCs w:val="24"/>
          <w:rPrChange w:id="690" w:author="夏灵芝" w:date="2015-11-11T14:56:00Z">
            <w:rPr>
              <w:rFonts w:hint="eastAsia"/>
            </w:rPr>
          </w:rPrChange>
        </w:rPr>
        <w:t>对于已开立的电子账户应实行年检制度，账户归属管理机构应</w:t>
      </w:r>
      <w:r w:rsidR="00705C5E" w:rsidRPr="002B300E">
        <w:rPr>
          <w:rFonts w:ascii="宋体" w:hAnsi="宋体" w:hint="eastAsia"/>
          <w:sz w:val="24"/>
          <w:szCs w:val="24"/>
          <w:rPrChange w:id="691" w:author="夏灵芝" w:date="2015-11-11T14:56:00Z">
            <w:rPr>
              <w:rFonts w:hint="eastAsia"/>
            </w:rPr>
          </w:rPrChange>
        </w:rPr>
        <w:t>按照总行统一安排，</w:t>
      </w:r>
      <w:r w:rsidR="00705C5E" w:rsidRPr="007F5FD3">
        <w:rPr>
          <w:rFonts w:ascii="宋体" w:hAnsi="宋体" w:hint="eastAsia"/>
          <w:sz w:val="24"/>
          <w:szCs w:val="24"/>
          <w:rPrChange w:id="692" w:author="夏灵芝" w:date="2015-11-12T10:14:00Z">
            <w:rPr>
              <w:rFonts w:hint="eastAsia"/>
            </w:rPr>
          </w:rPrChange>
        </w:rPr>
        <w:t>对</w:t>
      </w:r>
      <w:r w:rsidR="002B2C09" w:rsidRPr="007F5FD3">
        <w:rPr>
          <w:rFonts w:ascii="宋体" w:hAnsi="宋体" w:hint="eastAsia"/>
          <w:sz w:val="24"/>
          <w:szCs w:val="24"/>
          <w:rPrChange w:id="693" w:author="夏灵芝" w:date="2015-11-12T10:14:00Z">
            <w:rPr>
              <w:rFonts w:hint="eastAsia"/>
            </w:rPr>
          </w:rPrChange>
        </w:rPr>
        <w:t>电子账户的合规性、有效性</w:t>
      </w:r>
      <w:ins w:id="694" w:author="夏灵芝" w:date="2015-11-12T10:13:00Z">
        <w:r w:rsidR="007F5FD3" w:rsidRPr="007F5FD3">
          <w:rPr>
            <w:rFonts w:ascii="宋体" w:hAnsi="宋体" w:hint="eastAsia"/>
            <w:sz w:val="24"/>
            <w:szCs w:val="24"/>
            <w:rPrChange w:id="695" w:author="夏灵芝" w:date="2015-11-12T10:14:00Z">
              <w:rPr>
                <w:rFonts w:ascii="宋体" w:hAnsi="宋体" w:hint="eastAsia"/>
                <w:sz w:val="24"/>
                <w:szCs w:val="24"/>
                <w:highlight w:val="yellow"/>
              </w:rPr>
            </w:rPrChange>
          </w:rPr>
          <w:t>进行检查</w:t>
        </w:r>
      </w:ins>
      <w:r w:rsidR="002B2C09" w:rsidRPr="007F5FD3">
        <w:rPr>
          <w:rFonts w:ascii="宋体" w:hAnsi="宋体" w:hint="eastAsia"/>
          <w:sz w:val="24"/>
          <w:szCs w:val="24"/>
          <w:rPrChange w:id="696" w:author="夏灵芝" w:date="2015-11-12T10:14:00Z">
            <w:rPr>
              <w:rFonts w:hint="eastAsia"/>
            </w:rPr>
          </w:rPrChange>
        </w:rPr>
        <w:t>。对于客户重要资</w:t>
      </w:r>
      <w:r w:rsidR="002B2C09" w:rsidRPr="002B300E">
        <w:rPr>
          <w:rFonts w:ascii="宋体" w:hAnsi="宋体" w:hint="eastAsia"/>
          <w:sz w:val="24"/>
          <w:szCs w:val="24"/>
          <w:rPrChange w:id="697" w:author="夏灵芝" w:date="2015-11-11T14:56:00Z">
            <w:rPr>
              <w:rFonts w:hint="eastAsia"/>
            </w:rPr>
          </w:rPrChange>
        </w:rPr>
        <w:t>料存在过期或变更时，账户归属管理机构应主动联系客户</w:t>
      </w:r>
      <w:r w:rsidR="000E6444" w:rsidRPr="002B300E">
        <w:rPr>
          <w:rFonts w:ascii="宋体" w:hAnsi="宋体" w:hint="eastAsia"/>
          <w:sz w:val="24"/>
          <w:szCs w:val="24"/>
          <w:rPrChange w:id="698" w:author="夏灵芝" w:date="2015-11-11T14:56:00Z">
            <w:rPr>
              <w:rFonts w:hint="eastAsia"/>
            </w:rPr>
          </w:rPrChange>
        </w:rPr>
        <w:t>于合理期限内更新，客户未在合理期限内更新且未提出合理理由的，应限制电子账户办理业务，并要求客户注销该电子账户。</w:t>
      </w:r>
    </w:p>
    <w:p w:rsidR="000E6444" w:rsidRPr="002B300E" w:rsidRDefault="00EC4684" w:rsidP="002B300E">
      <w:pPr>
        <w:spacing w:line="360" w:lineRule="auto"/>
        <w:ind w:firstLineChars="200" w:firstLine="482"/>
        <w:rPr>
          <w:rFonts w:ascii="宋体" w:hAnsi="宋体"/>
          <w:sz w:val="24"/>
          <w:szCs w:val="24"/>
          <w:rPrChange w:id="699" w:author="夏灵芝" w:date="2015-11-11T14:56:00Z">
            <w:rPr/>
          </w:rPrChange>
        </w:rPr>
        <w:pPrChange w:id="700" w:author="夏灵芝" w:date="2015-11-11T15:00:00Z">
          <w:pPr>
            <w:pStyle w:val="a3"/>
            <w:ind w:firstLineChars="0"/>
            <w:jc w:val="left"/>
          </w:pPr>
        </w:pPrChange>
      </w:pPr>
      <w:r w:rsidRPr="002B300E">
        <w:rPr>
          <w:rFonts w:ascii="宋体" w:hAnsi="宋体" w:hint="eastAsia"/>
          <w:b/>
          <w:sz w:val="24"/>
          <w:szCs w:val="24"/>
          <w:rPrChange w:id="701" w:author="夏灵芝" w:date="2015-11-11T15:00:00Z">
            <w:rPr>
              <w:rFonts w:hint="eastAsia"/>
            </w:rPr>
          </w:rPrChange>
        </w:rPr>
        <w:t>第三十八条</w:t>
      </w:r>
      <w:r w:rsidR="000C02BD" w:rsidRPr="002B300E">
        <w:rPr>
          <w:rFonts w:ascii="宋体" w:hAnsi="宋体" w:hint="eastAsia"/>
          <w:sz w:val="24"/>
          <w:szCs w:val="24"/>
          <w:rPrChange w:id="702" w:author="夏灵芝" w:date="2015-11-11T14:56:00Z">
            <w:rPr>
              <w:rFonts w:hint="eastAsia"/>
            </w:rPr>
          </w:rPrChange>
        </w:rPr>
        <w:t xml:space="preserve"> </w:t>
      </w:r>
      <w:del w:id="703" w:author="夏灵芝" w:date="2015-11-11T14:59:00Z">
        <w:r w:rsidRPr="002B300E" w:rsidDel="002B300E">
          <w:rPr>
            <w:rFonts w:ascii="宋体" w:hAnsi="宋体" w:hint="eastAsia"/>
            <w:sz w:val="24"/>
            <w:szCs w:val="24"/>
            <w:rPrChange w:id="704" w:author="夏灵芝" w:date="2015-11-11T14:56:00Z">
              <w:rPr>
                <w:rFonts w:hint="eastAsia"/>
              </w:rPr>
            </w:rPrChange>
          </w:rPr>
          <w:delText xml:space="preserve"> </w:delText>
        </w:r>
      </w:del>
      <w:r w:rsidR="000E6444" w:rsidRPr="002B300E">
        <w:rPr>
          <w:rFonts w:ascii="宋体" w:hAnsi="宋体" w:hint="eastAsia"/>
          <w:sz w:val="24"/>
          <w:szCs w:val="24"/>
          <w:rPrChange w:id="705" w:author="夏灵芝" w:date="2015-11-11T14:56:00Z">
            <w:rPr>
              <w:rFonts w:hint="eastAsia"/>
            </w:rPr>
          </w:rPrChange>
        </w:rPr>
        <w:t>客户在开立、变更、注销电子账户及客户通过电子账户办理产品认购</w:t>
      </w:r>
      <w:del w:id="706" w:author="夏灵芝" w:date="2015-11-12T09:21:00Z">
        <w:r w:rsidR="000E6444" w:rsidRPr="002B300E" w:rsidDel="005629C8">
          <w:rPr>
            <w:rFonts w:ascii="宋体" w:hAnsi="宋体" w:hint="eastAsia"/>
            <w:sz w:val="24"/>
            <w:szCs w:val="24"/>
            <w:rPrChange w:id="707" w:author="夏灵芝" w:date="2015-11-11T14:56:00Z">
              <w:rPr>
                <w:rFonts w:hint="eastAsia"/>
              </w:rPr>
            </w:rPrChange>
          </w:rPr>
          <w:delText>，</w:delText>
        </w:r>
      </w:del>
      <w:ins w:id="708" w:author="夏灵芝" w:date="2015-11-12T09:21:00Z">
        <w:r w:rsidR="005629C8">
          <w:rPr>
            <w:rFonts w:ascii="宋体" w:hAnsi="宋体" w:hint="eastAsia"/>
            <w:sz w:val="24"/>
            <w:szCs w:val="24"/>
          </w:rPr>
          <w:t>、</w:t>
        </w:r>
      </w:ins>
      <w:r w:rsidR="000E6444" w:rsidRPr="002B300E">
        <w:rPr>
          <w:rFonts w:ascii="宋体" w:hAnsi="宋体" w:hint="eastAsia"/>
          <w:sz w:val="24"/>
          <w:szCs w:val="24"/>
          <w:rPrChange w:id="709" w:author="夏灵芝" w:date="2015-11-11T14:56:00Z">
            <w:rPr>
              <w:rFonts w:hint="eastAsia"/>
            </w:rPr>
          </w:rPrChange>
        </w:rPr>
        <w:t>转账支付等业务时，各级账户管理机构应做好客户身份识别和异常交易分析工作。经甄别，对于有合理理由怀疑支付交易与洗钱、恐怖主义活动及其他违法犯罪活动有关的，应将其作为可疑交易按反洗钱规</w:t>
      </w:r>
      <w:r w:rsidR="000E6444" w:rsidRPr="007F5FD3">
        <w:rPr>
          <w:rFonts w:ascii="宋体" w:hAnsi="宋体" w:hint="eastAsia"/>
          <w:sz w:val="24"/>
          <w:szCs w:val="24"/>
          <w:rPrChange w:id="710" w:author="夏灵芝" w:date="2015-11-12T10:14:00Z">
            <w:rPr>
              <w:rFonts w:hint="eastAsia"/>
            </w:rPr>
          </w:rPrChange>
        </w:rPr>
        <w:t>定及时</w:t>
      </w:r>
      <w:del w:id="711" w:author="夏灵芝" w:date="2015-11-12T10:14:00Z">
        <w:r w:rsidR="000E6444" w:rsidRPr="007F5FD3" w:rsidDel="007F5FD3">
          <w:rPr>
            <w:rFonts w:ascii="宋体" w:hAnsi="宋体" w:hint="eastAsia"/>
            <w:sz w:val="24"/>
            <w:szCs w:val="24"/>
            <w:rPrChange w:id="712" w:author="夏灵芝" w:date="2015-11-12T10:14:00Z">
              <w:rPr>
                <w:rFonts w:hint="eastAsia"/>
              </w:rPr>
            </w:rPrChange>
          </w:rPr>
          <w:delText>报告</w:delText>
        </w:r>
      </w:del>
      <w:ins w:id="713" w:author="夏灵芝" w:date="2015-11-12T10:14:00Z">
        <w:r w:rsidR="007F5FD3" w:rsidRPr="007F5FD3">
          <w:rPr>
            <w:rFonts w:ascii="宋体" w:hAnsi="宋体" w:hint="eastAsia"/>
            <w:sz w:val="24"/>
            <w:szCs w:val="24"/>
            <w:rPrChange w:id="714" w:author="夏灵芝" w:date="2015-11-12T10:14:00Z">
              <w:rPr>
                <w:rFonts w:ascii="宋体" w:hAnsi="宋体" w:hint="eastAsia"/>
                <w:sz w:val="24"/>
                <w:szCs w:val="24"/>
                <w:highlight w:val="yellow"/>
              </w:rPr>
            </w:rPrChange>
          </w:rPr>
          <w:t>上报</w:t>
        </w:r>
      </w:ins>
      <w:r w:rsidR="000E6444" w:rsidRPr="007F5FD3">
        <w:rPr>
          <w:rFonts w:ascii="宋体" w:hAnsi="宋体" w:hint="eastAsia"/>
          <w:sz w:val="24"/>
          <w:szCs w:val="24"/>
          <w:rPrChange w:id="715" w:author="夏灵芝" w:date="2015-11-12T10:14:00Z">
            <w:rPr>
              <w:rFonts w:hint="eastAsia"/>
            </w:rPr>
          </w:rPrChange>
        </w:rPr>
        <w:t>。</w:t>
      </w:r>
    </w:p>
    <w:p w:rsidR="000E6444" w:rsidRPr="002B300E" w:rsidRDefault="000E6444" w:rsidP="002B300E">
      <w:pPr>
        <w:spacing w:line="360" w:lineRule="auto"/>
        <w:ind w:firstLineChars="200" w:firstLine="480"/>
        <w:rPr>
          <w:rFonts w:ascii="宋体" w:hAnsi="宋体"/>
          <w:sz w:val="24"/>
          <w:szCs w:val="24"/>
          <w:rPrChange w:id="716" w:author="夏灵芝" w:date="2015-11-11T14:56:00Z">
            <w:rPr/>
          </w:rPrChange>
        </w:rPr>
        <w:pPrChange w:id="717" w:author="夏灵芝" w:date="2015-11-11T14:56:00Z">
          <w:pPr>
            <w:pStyle w:val="a3"/>
            <w:ind w:left="720" w:firstLineChars="0" w:firstLine="0"/>
            <w:jc w:val="left"/>
          </w:pPr>
        </w:pPrChange>
      </w:pPr>
    </w:p>
    <w:p w:rsidR="00677BAC" w:rsidRPr="002B300E" w:rsidDel="002B300E" w:rsidRDefault="002B300E" w:rsidP="002B300E">
      <w:pPr>
        <w:numPr>
          <w:numberingChange w:id="718" w:author="夏灵芝" w:date="2015-11-11T14:54:00Z" w:original="第%1:6:11:章"/>
        </w:numPr>
        <w:spacing w:line="360" w:lineRule="auto"/>
        <w:jc w:val="center"/>
        <w:rPr>
          <w:del w:id="719" w:author="夏灵芝" w:date="2015-11-11T14:55:00Z"/>
          <w:rFonts w:ascii="黑体" w:eastAsia="黑体" w:hAnsi="宋体"/>
          <w:sz w:val="24"/>
          <w:szCs w:val="24"/>
          <w:rPrChange w:id="720" w:author="夏灵芝" w:date="2015-11-11T14:57:00Z">
            <w:rPr>
              <w:del w:id="721" w:author="夏灵芝" w:date="2015-11-11T14:55:00Z"/>
            </w:rPr>
          </w:rPrChange>
        </w:rPr>
        <w:pPrChange w:id="722" w:author="夏灵芝" w:date="2015-11-11T14:57:00Z">
          <w:pPr>
            <w:pStyle w:val="a3"/>
            <w:ind w:firstLineChars="0" w:firstLine="0"/>
            <w:jc w:val="center"/>
          </w:pPr>
        </w:pPrChange>
      </w:pPr>
      <w:ins w:id="723" w:author="夏灵芝" w:date="2015-11-11T14:55:00Z">
        <w:r w:rsidRPr="002B300E">
          <w:rPr>
            <w:rFonts w:ascii="黑体" w:eastAsia="黑体" w:hAnsi="宋体" w:hint="eastAsia"/>
            <w:sz w:val="24"/>
            <w:szCs w:val="24"/>
            <w:rPrChange w:id="724" w:author="夏灵芝" w:date="2015-11-11T14:57:00Z">
              <w:rPr>
                <w:rFonts w:hint="eastAsia"/>
              </w:rPr>
            </w:rPrChange>
          </w:rPr>
          <w:t>第六章</w:t>
        </w:r>
        <w:r w:rsidRPr="002B300E">
          <w:rPr>
            <w:rFonts w:ascii="黑体" w:eastAsia="黑体" w:hAnsi="宋体" w:hint="eastAsia"/>
            <w:sz w:val="24"/>
            <w:szCs w:val="24"/>
            <w:rPrChange w:id="725" w:author="夏灵芝" w:date="2015-11-11T14:57:00Z">
              <w:rPr>
                <w:rFonts w:hint="eastAsia"/>
              </w:rPr>
            </w:rPrChange>
          </w:rPr>
          <w:t xml:space="preserve">  </w:t>
        </w:r>
      </w:ins>
      <w:r w:rsidR="00677BAC" w:rsidRPr="002B300E">
        <w:rPr>
          <w:rFonts w:ascii="黑体" w:eastAsia="黑体" w:hAnsi="宋体" w:hint="eastAsia"/>
          <w:sz w:val="24"/>
          <w:szCs w:val="24"/>
          <w:rPrChange w:id="726" w:author="夏灵芝" w:date="2015-11-11T14:57:00Z">
            <w:rPr>
              <w:rFonts w:hint="eastAsia"/>
            </w:rPr>
          </w:rPrChange>
        </w:rPr>
        <w:t>附则</w:t>
      </w:r>
    </w:p>
    <w:p w:rsidR="00AF544B" w:rsidRPr="002B300E" w:rsidRDefault="00AF544B" w:rsidP="002B300E">
      <w:pPr>
        <w:spacing w:line="360" w:lineRule="auto"/>
        <w:jc w:val="center"/>
        <w:rPr>
          <w:rFonts w:ascii="黑体" w:eastAsia="黑体" w:hAnsi="宋体" w:hint="eastAsia"/>
          <w:sz w:val="24"/>
          <w:szCs w:val="24"/>
          <w:rPrChange w:id="727" w:author="夏灵芝" w:date="2015-11-11T14:57:00Z">
            <w:rPr>
              <w:rFonts w:hint="eastAsia"/>
              <w:sz w:val="30"/>
              <w:szCs w:val="30"/>
            </w:rPr>
          </w:rPrChange>
        </w:rPr>
        <w:pPrChange w:id="728" w:author="夏灵芝" w:date="2015-11-11T14:57:00Z">
          <w:pPr>
            <w:pStyle w:val="a3"/>
            <w:ind w:left="720" w:firstLineChars="0" w:firstLine="0"/>
          </w:pPr>
        </w:pPrChange>
      </w:pPr>
    </w:p>
    <w:p w:rsidR="00836F9F" w:rsidRPr="002B300E" w:rsidRDefault="00EC4684" w:rsidP="002B300E">
      <w:pPr>
        <w:spacing w:line="360" w:lineRule="auto"/>
        <w:ind w:firstLineChars="200" w:firstLine="482"/>
        <w:rPr>
          <w:rFonts w:ascii="宋体" w:hAnsi="宋体"/>
          <w:sz w:val="24"/>
          <w:szCs w:val="24"/>
          <w:rPrChange w:id="729" w:author="夏灵芝" w:date="2015-11-11T14:56:00Z">
            <w:rPr/>
          </w:rPrChange>
        </w:rPr>
        <w:pPrChange w:id="730" w:author="夏灵芝" w:date="2015-11-11T15:00:00Z">
          <w:pPr>
            <w:pStyle w:val="a3"/>
            <w:ind w:firstLineChars="0"/>
            <w:jc w:val="left"/>
          </w:pPr>
        </w:pPrChange>
      </w:pPr>
      <w:r w:rsidRPr="002B300E">
        <w:rPr>
          <w:rFonts w:ascii="宋体" w:hAnsi="宋体" w:hint="eastAsia"/>
          <w:b/>
          <w:sz w:val="24"/>
          <w:szCs w:val="24"/>
          <w:rPrChange w:id="731" w:author="夏灵芝" w:date="2015-11-11T15:00:00Z">
            <w:rPr>
              <w:rFonts w:hint="eastAsia"/>
            </w:rPr>
          </w:rPrChange>
        </w:rPr>
        <w:t>第三十九条</w:t>
      </w:r>
      <w:r w:rsidRPr="002B300E">
        <w:rPr>
          <w:rFonts w:ascii="宋体" w:hAnsi="宋体" w:hint="eastAsia"/>
          <w:sz w:val="24"/>
          <w:szCs w:val="24"/>
          <w:rPrChange w:id="732" w:author="夏灵芝" w:date="2015-11-11T14:56:00Z">
            <w:rPr>
              <w:rFonts w:hint="eastAsia"/>
            </w:rPr>
          </w:rPrChange>
        </w:rPr>
        <w:t xml:space="preserve"> </w:t>
      </w:r>
      <w:del w:id="733" w:author="夏灵芝" w:date="2015-11-11T14:57:00Z">
        <w:r w:rsidR="000C02BD" w:rsidRPr="002B300E" w:rsidDel="002B300E">
          <w:rPr>
            <w:rFonts w:ascii="宋体" w:hAnsi="宋体" w:hint="eastAsia"/>
            <w:sz w:val="24"/>
            <w:szCs w:val="24"/>
            <w:rPrChange w:id="734" w:author="夏灵芝" w:date="2015-11-11T14:56:00Z">
              <w:rPr>
                <w:rFonts w:hint="eastAsia"/>
              </w:rPr>
            </w:rPrChange>
          </w:rPr>
          <w:delText xml:space="preserve"> </w:delText>
        </w:r>
      </w:del>
      <w:r w:rsidR="00836F9F" w:rsidRPr="002B300E">
        <w:rPr>
          <w:rFonts w:ascii="宋体" w:hAnsi="宋体" w:hint="eastAsia"/>
          <w:sz w:val="24"/>
          <w:szCs w:val="24"/>
          <w:rPrChange w:id="735" w:author="夏灵芝" w:date="2015-11-11T14:56:00Z">
            <w:rPr>
              <w:rFonts w:hint="eastAsia"/>
            </w:rPr>
          </w:rPrChange>
        </w:rPr>
        <w:t>本办法由南京银行总行负责制定、</w:t>
      </w:r>
      <w:ins w:id="736" w:author="夏灵芝" w:date="2015-11-11T16:50:00Z">
        <w:r w:rsidR="00DA6815" w:rsidRPr="002B300E">
          <w:rPr>
            <w:rFonts w:ascii="宋体" w:hAnsi="宋体" w:hint="eastAsia"/>
            <w:sz w:val="24"/>
            <w:szCs w:val="24"/>
          </w:rPr>
          <w:t>解释</w:t>
        </w:r>
      </w:ins>
      <w:del w:id="737" w:author="夏灵芝" w:date="2015-11-11T16:50:00Z">
        <w:r w:rsidR="00836F9F" w:rsidRPr="002B300E" w:rsidDel="00DA6815">
          <w:rPr>
            <w:rFonts w:ascii="宋体" w:hAnsi="宋体" w:hint="eastAsia"/>
            <w:sz w:val="24"/>
            <w:szCs w:val="24"/>
            <w:rPrChange w:id="738" w:author="夏灵芝" w:date="2015-11-11T14:56:00Z">
              <w:rPr>
                <w:rFonts w:hint="eastAsia"/>
              </w:rPr>
            </w:rPrChange>
          </w:rPr>
          <w:delText>修改</w:delText>
        </w:r>
      </w:del>
      <w:r w:rsidR="00836F9F" w:rsidRPr="002B300E">
        <w:rPr>
          <w:rFonts w:ascii="宋体" w:hAnsi="宋体" w:hint="eastAsia"/>
          <w:sz w:val="24"/>
          <w:szCs w:val="24"/>
          <w:rPrChange w:id="739" w:author="夏灵芝" w:date="2015-11-11T14:56:00Z">
            <w:rPr>
              <w:rFonts w:hint="eastAsia"/>
            </w:rPr>
          </w:rPrChange>
        </w:rPr>
        <w:t>和</w:t>
      </w:r>
      <w:ins w:id="740" w:author="夏灵芝" w:date="2015-11-11T16:50:00Z">
        <w:r w:rsidR="00DA6815" w:rsidRPr="002B300E">
          <w:rPr>
            <w:rFonts w:ascii="宋体" w:hAnsi="宋体" w:hint="eastAsia"/>
            <w:sz w:val="24"/>
            <w:szCs w:val="24"/>
          </w:rPr>
          <w:t>修改</w:t>
        </w:r>
      </w:ins>
      <w:del w:id="741" w:author="夏灵芝" w:date="2015-11-11T16:50:00Z">
        <w:r w:rsidR="00836F9F" w:rsidRPr="002B300E" w:rsidDel="00DA6815">
          <w:rPr>
            <w:rFonts w:ascii="宋体" w:hAnsi="宋体" w:hint="eastAsia"/>
            <w:sz w:val="24"/>
            <w:szCs w:val="24"/>
            <w:rPrChange w:id="742" w:author="夏灵芝" w:date="2015-11-11T14:56:00Z">
              <w:rPr>
                <w:rFonts w:hint="eastAsia"/>
              </w:rPr>
            </w:rPrChange>
          </w:rPr>
          <w:delText>解释</w:delText>
        </w:r>
      </w:del>
      <w:r w:rsidR="00836F9F" w:rsidRPr="002B300E">
        <w:rPr>
          <w:rFonts w:ascii="宋体" w:hAnsi="宋体" w:hint="eastAsia"/>
          <w:sz w:val="24"/>
          <w:szCs w:val="24"/>
          <w:rPrChange w:id="743" w:author="夏灵芝" w:date="2015-11-11T14:56:00Z">
            <w:rPr>
              <w:rFonts w:hint="eastAsia"/>
            </w:rPr>
          </w:rPrChange>
        </w:rPr>
        <w:t>。</w:t>
      </w:r>
    </w:p>
    <w:p w:rsidR="00836F9F" w:rsidRPr="002B300E" w:rsidRDefault="00EC4684" w:rsidP="002B300E">
      <w:pPr>
        <w:spacing w:line="360" w:lineRule="auto"/>
        <w:ind w:firstLineChars="200" w:firstLine="482"/>
        <w:rPr>
          <w:rFonts w:ascii="宋体" w:hAnsi="宋体"/>
          <w:sz w:val="24"/>
          <w:szCs w:val="24"/>
          <w:rPrChange w:id="744" w:author="夏灵芝" w:date="2015-11-11T14:56:00Z">
            <w:rPr/>
          </w:rPrChange>
        </w:rPr>
        <w:pPrChange w:id="745" w:author="夏灵芝" w:date="2015-11-11T15:00:00Z">
          <w:pPr>
            <w:pStyle w:val="a3"/>
            <w:ind w:firstLineChars="0"/>
            <w:jc w:val="left"/>
          </w:pPr>
        </w:pPrChange>
      </w:pPr>
      <w:r w:rsidRPr="002B300E">
        <w:rPr>
          <w:rFonts w:ascii="宋体" w:hAnsi="宋体" w:hint="eastAsia"/>
          <w:b/>
          <w:sz w:val="24"/>
          <w:szCs w:val="24"/>
          <w:rPrChange w:id="746" w:author="夏灵芝" w:date="2015-11-11T15:00:00Z">
            <w:rPr>
              <w:rFonts w:hint="eastAsia"/>
            </w:rPr>
          </w:rPrChange>
        </w:rPr>
        <w:t>第四十条</w:t>
      </w:r>
      <w:r w:rsidRPr="002B300E">
        <w:rPr>
          <w:rFonts w:ascii="宋体" w:hAnsi="宋体" w:hint="eastAsia"/>
          <w:sz w:val="24"/>
          <w:szCs w:val="24"/>
          <w:rPrChange w:id="747" w:author="夏灵芝" w:date="2015-11-11T14:56:00Z">
            <w:rPr>
              <w:rFonts w:hint="eastAsia"/>
            </w:rPr>
          </w:rPrChange>
        </w:rPr>
        <w:t xml:space="preserve"> </w:t>
      </w:r>
      <w:del w:id="748" w:author="夏灵芝" w:date="2015-11-11T14:57:00Z">
        <w:r w:rsidR="000C02BD" w:rsidRPr="002B300E" w:rsidDel="002B300E">
          <w:rPr>
            <w:rFonts w:ascii="宋体" w:hAnsi="宋体" w:hint="eastAsia"/>
            <w:sz w:val="24"/>
            <w:szCs w:val="24"/>
            <w:rPrChange w:id="749" w:author="夏灵芝" w:date="2015-11-11T14:56:00Z">
              <w:rPr>
                <w:rFonts w:hint="eastAsia"/>
              </w:rPr>
            </w:rPrChange>
          </w:rPr>
          <w:delText xml:space="preserve"> </w:delText>
        </w:r>
      </w:del>
      <w:r w:rsidR="00836F9F" w:rsidRPr="002B300E">
        <w:rPr>
          <w:rFonts w:ascii="宋体" w:hAnsi="宋体" w:hint="eastAsia"/>
          <w:sz w:val="24"/>
          <w:szCs w:val="24"/>
          <w:rPrChange w:id="750" w:author="夏灵芝" w:date="2015-11-11T14:56:00Z">
            <w:rPr>
              <w:rFonts w:hint="eastAsia"/>
            </w:rPr>
          </w:rPrChange>
        </w:rPr>
        <w:t>本办法未尽事宜，均按国家相关法律法规执行。</w:t>
      </w:r>
    </w:p>
    <w:sectPr w:rsidR="00836F9F" w:rsidRPr="002B300E" w:rsidSect="00987226">
      <w:footerReference w:type="even"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6E2F" w:rsidRDefault="00076E2F" w:rsidP="009C2726">
      <w:r>
        <w:separator/>
      </w:r>
    </w:p>
  </w:endnote>
  <w:endnote w:type="continuationSeparator" w:id="0">
    <w:p w:rsidR="00076E2F" w:rsidRDefault="00076E2F" w:rsidP="009C2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300E" w:rsidRDefault="002B300E" w:rsidP="002B300E">
    <w:pPr>
      <w:pStyle w:val="a5"/>
      <w:framePr w:wrap="around" w:vAnchor="text" w:hAnchor="margin" w:xAlign="center" w:y="1"/>
      <w:numPr>
        <w:ins w:id="751" w:author="夏灵芝" w:date="2015-11-11T14:58:00Z"/>
      </w:numPr>
      <w:rPr>
        <w:ins w:id="752" w:author="夏灵芝" w:date="2015-11-11T14:58:00Z"/>
        <w:rStyle w:val="a6"/>
      </w:rPr>
    </w:pPr>
    <w:ins w:id="753" w:author="夏灵芝" w:date="2015-11-11T14:58:00Z">
      <w:r>
        <w:rPr>
          <w:rStyle w:val="a6"/>
        </w:rPr>
        <w:fldChar w:fldCharType="begin"/>
      </w:r>
      <w:r>
        <w:rPr>
          <w:rStyle w:val="a6"/>
        </w:rPr>
        <w:instrText xml:space="preserve">PAGE  </w:instrText>
      </w:r>
      <w:r>
        <w:rPr>
          <w:rStyle w:val="a6"/>
        </w:rPr>
        <w:fldChar w:fldCharType="end"/>
      </w:r>
    </w:ins>
  </w:p>
  <w:p w:rsidR="002B300E" w:rsidRDefault="002B300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300E" w:rsidRDefault="002B300E" w:rsidP="002B300E">
    <w:pPr>
      <w:pStyle w:val="a5"/>
      <w:framePr w:wrap="around" w:vAnchor="text" w:hAnchor="margin" w:xAlign="center" w:y="1"/>
      <w:numPr>
        <w:ins w:id="754" w:author="夏灵芝" w:date="2015-11-11T14:58:00Z"/>
      </w:numPr>
      <w:rPr>
        <w:ins w:id="755" w:author="夏灵芝" w:date="2015-11-11T14:58:00Z"/>
        <w:rStyle w:val="a6"/>
      </w:rPr>
    </w:pPr>
    <w:ins w:id="756" w:author="夏灵芝" w:date="2015-11-11T14:58:00Z">
      <w:r>
        <w:rPr>
          <w:rStyle w:val="a6"/>
        </w:rPr>
        <w:fldChar w:fldCharType="begin"/>
      </w:r>
      <w:r>
        <w:rPr>
          <w:rStyle w:val="a6"/>
        </w:rPr>
        <w:instrText xml:space="preserve">PAGE  </w:instrText>
      </w:r>
    </w:ins>
    <w:r>
      <w:rPr>
        <w:rStyle w:val="a6"/>
      </w:rPr>
      <w:fldChar w:fldCharType="separate"/>
    </w:r>
    <w:r w:rsidR="00D8570F">
      <w:rPr>
        <w:rStyle w:val="a6"/>
        <w:noProof/>
      </w:rPr>
      <w:t>1</w:t>
    </w:r>
    <w:ins w:id="757" w:author="夏灵芝" w:date="2015-11-11T14:58:00Z">
      <w:r>
        <w:rPr>
          <w:rStyle w:val="a6"/>
        </w:rPr>
        <w:fldChar w:fldCharType="end"/>
      </w:r>
    </w:ins>
  </w:p>
  <w:p w:rsidR="002B300E" w:rsidRDefault="002B300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6E2F" w:rsidRDefault="00076E2F" w:rsidP="009C2726">
      <w:r>
        <w:separator/>
      </w:r>
    </w:p>
  </w:footnote>
  <w:footnote w:type="continuationSeparator" w:id="0">
    <w:p w:rsidR="00076E2F" w:rsidRDefault="00076E2F" w:rsidP="009C27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A3A605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A97ED5C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746A68A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1E1C8DF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E8A606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2144C2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5EC2D6A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4D0E785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C18623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CEE009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23FC3700"/>
    <w:multiLevelType w:val="hybridMultilevel"/>
    <w:tmpl w:val="56D000A8"/>
    <w:lvl w:ilvl="0" w:tplc="A0989044">
      <w:start w:val="1"/>
      <w:numFmt w:val="japaneseCounting"/>
      <w:lvlText w:val="第%1章"/>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FF20F29"/>
    <w:multiLevelType w:val="hybridMultilevel"/>
    <w:tmpl w:val="0BFABEC4"/>
    <w:lvl w:ilvl="0" w:tplc="FA646DC4">
      <w:start w:val="1"/>
      <w:numFmt w:val="japaneseCounting"/>
      <w:lvlText w:val="（%1）"/>
      <w:lvlJc w:val="left"/>
      <w:pPr>
        <w:ind w:left="1560" w:hanging="720"/>
      </w:pPr>
      <w:rPr>
        <w:rFonts w:hint="default"/>
        <w:lang w:val="en-US"/>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681F3FBA"/>
    <w:multiLevelType w:val="hybridMultilevel"/>
    <w:tmpl w:val="C9E84EDE"/>
    <w:lvl w:ilvl="0" w:tplc="1C94AD12">
      <w:start w:val="1"/>
      <w:numFmt w:val="japaneseCounting"/>
      <w:lvlText w:val="（%1）"/>
      <w:lvlJc w:val="left"/>
      <w:pPr>
        <w:ind w:left="1560" w:hanging="720"/>
      </w:pPr>
      <w:rPr>
        <w:rFonts w:hint="default"/>
        <w:lang w:val="en-US"/>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7DB56D3E"/>
    <w:multiLevelType w:val="hybridMultilevel"/>
    <w:tmpl w:val="0388E13C"/>
    <w:lvl w:ilvl="0" w:tplc="4F2832CE">
      <w:start w:val="1"/>
      <w:numFmt w:val="japaneseCounting"/>
      <w:lvlText w:val="第%1条"/>
      <w:lvlJc w:val="left"/>
      <w:pPr>
        <w:ind w:left="720" w:hanging="720"/>
      </w:pPr>
      <w:rPr>
        <w:rFonts w:hint="default"/>
        <w:b/>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3"/>
  </w:num>
  <w:num w:numId="3">
    <w:abstractNumId w:val="12"/>
  </w:num>
  <w:num w:numId="4">
    <w:abstractNumId w:val="11"/>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attachedTemplate r:id="rId1"/>
  <w:trackRevisions/>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77BAC"/>
    <w:rsid w:val="00016782"/>
    <w:rsid w:val="000338A9"/>
    <w:rsid w:val="00047D1F"/>
    <w:rsid w:val="00076E2F"/>
    <w:rsid w:val="00094245"/>
    <w:rsid w:val="000A27BB"/>
    <w:rsid w:val="000A3727"/>
    <w:rsid w:val="000B2062"/>
    <w:rsid w:val="000C02BD"/>
    <w:rsid w:val="000D58A5"/>
    <w:rsid w:val="000E6444"/>
    <w:rsid w:val="001608DF"/>
    <w:rsid w:val="001A45C3"/>
    <w:rsid w:val="001C570E"/>
    <w:rsid w:val="001F185C"/>
    <w:rsid w:val="00202B75"/>
    <w:rsid w:val="002169EE"/>
    <w:rsid w:val="0022335B"/>
    <w:rsid w:val="002B2C09"/>
    <w:rsid w:val="002B300E"/>
    <w:rsid w:val="002D3BC0"/>
    <w:rsid w:val="002F269C"/>
    <w:rsid w:val="003723CE"/>
    <w:rsid w:val="00390509"/>
    <w:rsid w:val="003C171F"/>
    <w:rsid w:val="003C63A7"/>
    <w:rsid w:val="00433671"/>
    <w:rsid w:val="00446FE8"/>
    <w:rsid w:val="004860E1"/>
    <w:rsid w:val="004B7D40"/>
    <w:rsid w:val="004F7F51"/>
    <w:rsid w:val="00505B5D"/>
    <w:rsid w:val="005320C8"/>
    <w:rsid w:val="005411EA"/>
    <w:rsid w:val="00552C37"/>
    <w:rsid w:val="00553E8D"/>
    <w:rsid w:val="0056080D"/>
    <w:rsid w:val="005629C8"/>
    <w:rsid w:val="005B0808"/>
    <w:rsid w:val="005C1A87"/>
    <w:rsid w:val="0062599F"/>
    <w:rsid w:val="00647AF4"/>
    <w:rsid w:val="00677BAC"/>
    <w:rsid w:val="00686732"/>
    <w:rsid w:val="00692FE4"/>
    <w:rsid w:val="006D5685"/>
    <w:rsid w:val="006E00D5"/>
    <w:rsid w:val="00702719"/>
    <w:rsid w:val="00705320"/>
    <w:rsid w:val="00705C5E"/>
    <w:rsid w:val="007219D0"/>
    <w:rsid w:val="007662EC"/>
    <w:rsid w:val="00785597"/>
    <w:rsid w:val="007A082B"/>
    <w:rsid w:val="007C7E71"/>
    <w:rsid w:val="007F5FD3"/>
    <w:rsid w:val="008066A1"/>
    <w:rsid w:val="008353F0"/>
    <w:rsid w:val="00836F9F"/>
    <w:rsid w:val="008502A2"/>
    <w:rsid w:val="00891D15"/>
    <w:rsid w:val="008A2FE1"/>
    <w:rsid w:val="008B0DC9"/>
    <w:rsid w:val="008B1370"/>
    <w:rsid w:val="008E5411"/>
    <w:rsid w:val="0095660D"/>
    <w:rsid w:val="00987226"/>
    <w:rsid w:val="009C2726"/>
    <w:rsid w:val="009D17FD"/>
    <w:rsid w:val="009D2317"/>
    <w:rsid w:val="00A56CAC"/>
    <w:rsid w:val="00A7273E"/>
    <w:rsid w:val="00A97F45"/>
    <w:rsid w:val="00AB2D0B"/>
    <w:rsid w:val="00AD1824"/>
    <w:rsid w:val="00AE0CAB"/>
    <w:rsid w:val="00AE0EB2"/>
    <w:rsid w:val="00AE365A"/>
    <w:rsid w:val="00AF544B"/>
    <w:rsid w:val="00B174B1"/>
    <w:rsid w:val="00B2794F"/>
    <w:rsid w:val="00B30826"/>
    <w:rsid w:val="00B604C0"/>
    <w:rsid w:val="00B72643"/>
    <w:rsid w:val="00B73D37"/>
    <w:rsid w:val="00B80089"/>
    <w:rsid w:val="00BC1E3C"/>
    <w:rsid w:val="00BC2D15"/>
    <w:rsid w:val="00BF321E"/>
    <w:rsid w:val="00C36165"/>
    <w:rsid w:val="00C36B7A"/>
    <w:rsid w:val="00C53BDF"/>
    <w:rsid w:val="00C779BD"/>
    <w:rsid w:val="00CC474E"/>
    <w:rsid w:val="00CD02CB"/>
    <w:rsid w:val="00D025A5"/>
    <w:rsid w:val="00D06A4F"/>
    <w:rsid w:val="00D16EE3"/>
    <w:rsid w:val="00D30163"/>
    <w:rsid w:val="00D41D34"/>
    <w:rsid w:val="00D42696"/>
    <w:rsid w:val="00D618DB"/>
    <w:rsid w:val="00D67D6F"/>
    <w:rsid w:val="00D71948"/>
    <w:rsid w:val="00D8570F"/>
    <w:rsid w:val="00D9518D"/>
    <w:rsid w:val="00DA20F8"/>
    <w:rsid w:val="00DA4BEB"/>
    <w:rsid w:val="00DA6815"/>
    <w:rsid w:val="00DE1D85"/>
    <w:rsid w:val="00DE7E56"/>
    <w:rsid w:val="00DF4328"/>
    <w:rsid w:val="00E7147F"/>
    <w:rsid w:val="00EA05A4"/>
    <w:rsid w:val="00EC4684"/>
    <w:rsid w:val="00EF03AA"/>
    <w:rsid w:val="00EF4C22"/>
    <w:rsid w:val="00F321ED"/>
    <w:rsid w:val="00F50CFA"/>
    <w:rsid w:val="00F971E5"/>
    <w:rsid w:val="00FC67B0"/>
    <w:rsid w:val="00FD243D"/>
    <w:rsid w:val="00FD689A"/>
    <w:rsid w:val="00FF5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44E332-2989-4575-A35F-B69152945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8722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7BAC"/>
    <w:pPr>
      <w:ind w:firstLineChars="200" w:firstLine="420"/>
    </w:pPr>
  </w:style>
  <w:style w:type="paragraph" w:styleId="a4">
    <w:name w:val="header"/>
    <w:basedOn w:val="a"/>
    <w:link w:val="Char"/>
    <w:uiPriority w:val="99"/>
    <w:semiHidden/>
    <w:unhideWhenUsed/>
    <w:rsid w:val="009C272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semiHidden/>
    <w:rsid w:val="009C2726"/>
    <w:rPr>
      <w:sz w:val="18"/>
      <w:szCs w:val="18"/>
    </w:rPr>
  </w:style>
  <w:style w:type="paragraph" w:styleId="a5">
    <w:name w:val="footer"/>
    <w:basedOn w:val="a"/>
    <w:link w:val="Char0"/>
    <w:uiPriority w:val="99"/>
    <w:semiHidden/>
    <w:unhideWhenUsed/>
    <w:rsid w:val="009C2726"/>
    <w:pPr>
      <w:tabs>
        <w:tab w:val="center" w:pos="4153"/>
        <w:tab w:val="right" w:pos="8306"/>
      </w:tabs>
      <w:snapToGrid w:val="0"/>
      <w:jc w:val="left"/>
    </w:pPr>
    <w:rPr>
      <w:sz w:val="18"/>
      <w:szCs w:val="18"/>
    </w:rPr>
  </w:style>
  <w:style w:type="character" w:customStyle="1" w:styleId="Char0">
    <w:name w:val="页脚 Char"/>
    <w:link w:val="a5"/>
    <w:uiPriority w:val="99"/>
    <w:semiHidden/>
    <w:rsid w:val="009C2726"/>
    <w:rPr>
      <w:sz w:val="18"/>
      <w:szCs w:val="18"/>
    </w:rPr>
  </w:style>
  <w:style w:type="character" w:styleId="a6">
    <w:name w:val="page number"/>
    <w:basedOn w:val="a0"/>
    <w:rsid w:val="002B300E"/>
  </w:style>
  <w:style w:type="paragraph" w:styleId="a7">
    <w:name w:val="Balloon Text"/>
    <w:basedOn w:val="a"/>
    <w:semiHidden/>
    <w:rsid w:val="003C63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Resoft\WebOA.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WebOA.dot</Template>
  <TotalTime>0</TotalTime>
  <Pages>6</Pages>
  <Words>594</Words>
  <Characters>3389</Characters>
  <Application>Microsoft Office Word</Application>
  <DocSecurity>0</DocSecurity>
  <Lines>28</Lines>
  <Paragraphs>7</Paragraphs>
  <ScaleCrop>false</ScaleCrop>
  <Company>南京银行</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何郁松</dc:creator>
  <cp:keywords/>
  <cp:lastModifiedBy>albertwuxinyu</cp:lastModifiedBy>
  <cp:revision>2</cp:revision>
  <dcterms:created xsi:type="dcterms:W3CDTF">2017-06-26T06:36:00Z</dcterms:created>
  <dcterms:modified xsi:type="dcterms:W3CDTF">2017-06-26T06:36:00Z</dcterms:modified>
</cp:coreProperties>
</file>